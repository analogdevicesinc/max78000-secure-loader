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39395" w14:textId="04F98FA7" w:rsidR="006C5DB7" w:rsidRPr="002049A4" w:rsidRDefault="006C5DB7" w:rsidP="007227F7">
      <w:pPr>
        <w:pStyle w:val="Logo"/>
      </w:pPr>
    </w:p>
    <w:p w14:paraId="664187A1" w14:textId="77777777" w:rsidR="006C5DB7" w:rsidRPr="002049A4" w:rsidRDefault="006C5DB7" w:rsidP="007227F7">
      <w:pPr>
        <w:pStyle w:val="H1-TitleADI"/>
      </w:pPr>
    </w:p>
    <w:p w14:paraId="7AFD16C8" w14:textId="77777777" w:rsidR="006C5DB7" w:rsidRPr="002049A4" w:rsidRDefault="006C5DB7" w:rsidP="007227F7">
      <w:pPr>
        <w:pStyle w:val="H1-TitleADI"/>
      </w:pPr>
    </w:p>
    <w:p w14:paraId="5A5FFB0E" w14:textId="77777777" w:rsidR="006C5DB7" w:rsidRPr="002049A4" w:rsidRDefault="006C5DB7" w:rsidP="007227F7">
      <w:pPr>
        <w:pStyle w:val="H1-TitleADI"/>
      </w:pPr>
    </w:p>
    <w:p w14:paraId="2F2F206E" w14:textId="77777777" w:rsidR="00FE2869" w:rsidRPr="002049A4" w:rsidRDefault="00FE2869" w:rsidP="007227F7">
      <w:pPr>
        <w:pStyle w:val="H1-TitleADI"/>
      </w:pPr>
    </w:p>
    <w:p w14:paraId="3DFBD55B" w14:textId="77777777" w:rsidR="00FE2869" w:rsidRPr="002049A4" w:rsidRDefault="00FE2869" w:rsidP="007227F7">
      <w:pPr>
        <w:pStyle w:val="H1-TitleADI"/>
      </w:pPr>
    </w:p>
    <w:p w14:paraId="0134E326" w14:textId="77777777" w:rsidR="00FE2869" w:rsidRDefault="00FE2869" w:rsidP="007227F7">
      <w:pPr>
        <w:pStyle w:val="H1-TitleADI"/>
      </w:pPr>
    </w:p>
    <w:p w14:paraId="64FAC92C" w14:textId="77777777" w:rsidR="003C560B" w:rsidRPr="002049A4" w:rsidRDefault="003C560B" w:rsidP="007227F7">
      <w:pPr>
        <w:pStyle w:val="H1-TitleADI"/>
      </w:pPr>
    </w:p>
    <w:p w14:paraId="040488D0" w14:textId="255ED788" w:rsidR="00240A4C" w:rsidRPr="007227F7" w:rsidRDefault="005678CA" w:rsidP="007227F7">
      <w:pPr>
        <w:pStyle w:val="H1-TitleADI"/>
      </w:pPr>
      <w:r>
        <w:t>M</w:t>
      </w:r>
      <w:r w:rsidR="001A40AE">
        <w:t>axim</w:t>
      </w:r>
      <w:r>
        <w:t xml:space="preserve"> Bootloader Tool</w:t>
      </w:r>
      <w:r w:rsidR="00EF7B3F">
        <w:t>s</w:t>
      </w:r>
      <w:r w:rsidR="00240A4C" w:rsidRPr="002049A4">
        <w:br/>
      </w:r>
      <w:r>
        <w:t>User</w:t>
      </w:r>
      <w:r w:rsidR="00B676BE" w:rsidRPr="007227F7">
        <w:t xml:space="preserve"> Guide</w:t>
      </w:r>
    </w:p>
    <w:p w14:paraId="3D013AC0" w14:textId="6543234B" w:rsidR="007E02EB" w:rsidRPr="007227F7" w:rsidRDefault="005B373F" w:rsidP="007227F7">
      <w:pPr>
        <w:pStyle w:val="RevDate"/>
      </w:pPr>
      <w:r w:rsidRPr="007227F7">
        <w:t>UG</w:t>
      </w:r>
      <w:r w:rsidR="003C673D">
        <w:t>7510</w:t>
      </w:r>
      <w:r w:rsidRPr="007227F7">
        <w:t xml:space="preserve">; Rev </w:t>
      </w:r>
      <w:r w:rsidR="008902C4">
        <w:t>1</w:t>
      </w:r>
      <w:r w:rsidR="003B529D">
        <w:t>.1</w:t>
      </w:r>
      <w:r w:rsidRPr="007227F7">
        <w:t xml:space="preserve">; </w:t>
      </w:r>
      <w:bookmarkStart w:id="0" w:name="OLE_LINK1"/>
      <w:bookmarkStart w:id="1" w:name="OLE_LINK2"/>
      <w:r w:rsidR="00B02854">
        <w:t>1</w:t>
      </w:r>
      <w:r w:rsidR="008902C4">
        <w:t>1</w:t>
      </w:r>
      <w:r w:rsidR="00D56061" w:rsidRPr="007227F7">
        <w:t>/</w:t>
      </w:r>
      <w:r w:rsidR="005678CA">
        <w:t>21</w:t>
      </w:r>
      <w:r w:rsidRPr="007227F7">
        <w:br/>
      </w:r>
    </w:p>
    <w:bookmarkEnd w:id="0"/>
    <w:bookmarkEnd w:id="1"/>
    <w:p w14:paraId="7337B183" w14:textId="77777777" w:rsidR="0017381E" w:rsidRPr="007227F7" w:rsidRDefault="0017381E" w:rsidP="007227F7">
      <w:pPr>
        <w:pStyle w:val="Body"/>
      </w:pPr>
    </w:p>
    <w:p w14:paraId="3AA1DFA8" w14:textId="77777777" w:rsidR="00346723" w:rsidRPr="007227F7" w:rsidRDefault="00346723" w:rsidP="007227F7">
      <w:pPr>
        <w:pStyle w:val="Body"/>
      </w:pPr>
    </w:p>
    <w:p w14:paraId="6F0E0D9D" w14:textId="77777777" w:rsidR="00346723" w:rsidRPr="002049A4" w:rsidRDefault="00346723" w:rsidP="007227F7">
      <w:pPr>
        <w:pStyle w:val="Body"/>
        <w:rPr>
          <w:rStyle w:val="BodySubscript"/>
        </w:rPr>
      </w:pPr>
    </w:p>
    <w:p w14:paraId="092D3B39" w14:textId="77777777" w:rsidR="00346723" w:rsidRPr="007227F7" w:rsidRDefault="00346723" w:rsidP="007227F7">
      <w:pPr>
        <w:pStyle w:val="Body"/>
      </w:pPr>
    </w:p>
    <w:p w14:paraId="27459E80" w14:textId="77777777" w:rsidR="00346723" w:rsidRPr="007227F7" w:rsidRDefault="00346723" w:rsidP="007227F7">
      <w:pPr>
        <w:pStyle w:val="Body"/>
      </w:pPr>
    </w:p>
    <w:p w14:paraId="34DE4F18" w14:textId="77777777" w:rsidR="00346723" w:rsidRPr="007227F7" w:rsidRDefault="00346723" w:rsidP="007227F7">
      <w:pPr>
        <w:pStyle w:val="Body"/>
      </w:pPr>
    </w:p>
    <w:p w14:paraId="4F8D2735" w14:textId="77777777" w:rsidR="00346723" w:rsidRDefault="00346723" w:rsidP="007227F7">
      <w:pPr>
        <w:pStyle w:val="Body"/>
      </w:pPr>
    </w:p>
    <w:p w14:paraId="7525EDC6" w14:textId="77777777" w:rsidR="001364F4" w:rsidRDefault="001364F4" w:rsidP="007227F7">
      <w:pPr>
        <w:pStyle w:val="Body"/>
      </w:pPr>
    </w:p>
    <w:p w14:paraId="4B1FB6BF" w14:textId="77777777" w:rsidR="001364F4" w:rsidRDefault="001364F4" w:rsidP="007227F7">
      <w:pPr>
        <w:pStyle w:val="Body"/>
      </w:pPr>
    </w:p>
    <w:p w14:paraId="1AB293EE" w14:textId="77777777" w:rsidR="001364F4" w:rsidRDefault="001364F4" w:rsidP="007227F7">
      <w:pPr>
        <w:pStyle w:val="Body"/>
      </w:pPr>
    </w:p>
    <w:p w14:paraId="4FE1E36F" w14:textId="77777777" w:rsidR="001364F4" w:rsidRDefault="001364F4" w:rsidP="007227F7">
      <w:pPr>
        <w:pStyle w:val="Body"/>
      </w:pPr>
    </w:p>
    <w:p w14:paraId="27DEE83A" w14:textId="77777777" w:rsidR="001364F4" w:rsidRDefault="001364F4" w:rsidP="007227F7">
      <w:pPr>
        <w:pStyle w:val="Body"/>
      </w:pPr>
    </w:p>
    <w:p w14:paraId="2D7FB6D0" w14:textId="77777777" w:rsidR="001364F4" w:rsidRPr="007227F7" w:rsidRDefault="001364F4" w:rsidP="007227F7">
      <w:pPr>
        <w:pStyle w:val="Body"/>
      </w:pPr>
    </w:p>
    <w:p w14:paraId="179516D1" w14:textId="77777777" w:rsidR="00346723" w:rsidRPr="007227F7" w:rsidRDefault="00346723" w:rsidP="007227F7">
      <w:pPr>
        <w:pStyle w:val="Body"/>
      </w:pPr>
    </w:p>
    <w:p w14:paraId="03B3E61E" w14:textId="378C2F06" w:rsidR="00FE2869" w:rsidRPr="007227F7" w:rsidRDefault="00935FF1" w:rsidP="00501FD8">
      <w:pPr>
        <w:pStyle w:val="Abstract"/>
      </w:pPr>
      <w:bookmarkStart w:id="2" w:name="OLE_LINK10"/>
      <w:bookmarkStart w:id="3" w:name="OLE_LINK11"/>
      <w:r w:rsidRPr="007227F7">
        <w:t>Abstract</w:t>
      </w:r>
    </w:p>
    <w:p w14:paraId="278FC28D" w14:textId="7495305A" w:rsidR="00FE2869" w:rsidRPr="002049A4" w:rsidRDefault="005D21B2" w:rsidP="005D21B2">
      <w:pPr>
        <w:pStyle w:val="Body"/>
        <w:rPr>
          <w:rStyle w:val="BodyOverbar"/>
        </w:rPr>
      </w:pPr>
      <w:r>
        <w:t xml:space="preserve">Maxim </w:t>
      </w:r>
      <w:r w:rsidR="003C0EDA">
        <w:t>provide</w:t>
      </w:r>
      <w:r w:rsidR="007E7AB6">
        <w:t>s</w:t>
      </w:r>
      <w:r w:rsidR="003C0EDA">
        <w:t xml:space="preserve"> </w:t>
      </w:r>
      <w:r w:rsidR="007E7AB6">
        <w:t xml:space="preserve">generic and secure variants of flash bootloader </w:t>
      </w:r>
      <w:r w:rsidR="003C0EDA">
        <w:t xml:space="preserve">firmware for </w:t>
      </w:r>
      <w:r>
        <w:t>microcontrollers</w:t>
      </w:r>
      <w:r w:rsidR="003C0EDA">
        <w:t xml:space="preserve"> that </w:t>
      </w:r>
      <w:r w:rsidR="007E7AB6">
        <w:t xml:space="preserve">enable </w:t>
      </w:r>
      <w:r w:rsidR="003C0EDA">
        <w:t xml:space="preserve">firmware update </w:t>
      </w:r>
      <w:r w:rsidR="007E7AB6">
        <w:t xml:space="preserve">and </w:t>
      </w:r>
      <w:r w:rsidR="003C0EDA">
        <w:t xml:space="preserve">protect customer </w:t>
      </w:r>
      <w:r w:rsidR="007E7AB6">
        <w:t xml:space="preserve">IP </w:t>
      </w:r>
      <w:r w:rsidR="003C0EDA">
        <w:t xml:space="preserve">by </w:t>
      </w:r>
      <w:r w:rsidR="007E7AB6">
        <w:t>secure communication</w:t>
      </w:r>
      <w:r w:rsidR="003C0EDA">
        <w:t xml:space="preserve">. </w:t>
      </w:r>
      <w:r w:rsidRPr="005D21B2">
        <w:rPr>
          <w:lang w:val="tr-TR" w:eastAsia="en-US"/>
        </w:rPr>
        <w:t xml:space="preserve">This </w:t>
      </w:r>
      <w:r>
        <w:t>user guide</w:t>
      </w:r>
      <w:r w:rsidRPr="005D21B2">
        <w:rPr>
          <w:lang w:val="tr-TR" w:eastAsia="en-US"/>
        </w:rPr>
        <w:t xml:space="preserve"> provides a detailed explanation of how to </w:t>
      </w:r>
      <w:r>
        <w:t>communicate with Maxim bootl</w:t>
      </w:r>
      <w:r w:rsidR="005B3748">
        <w:t>o</w:t>
      </w:r>
      <w:r>
        <w:t xml:space="preserve">aders. </w:t>
      </w:r>
      <w:r w:rsidRPr="005D21B2">
        <w:rPr>
          <w:lang w:val="tr-TR" w:eastAsia="en-US"/>
        </w:rPr>
        <w:t xml:space="preserve">The document should be used in conjunction with the </w:t>
      </w:r>
      <w:r>
        <w:t>target</w:t>
      </w:r>
      <w:r w:rsidRPr="005D21B2">
        <w:rPr>
          <w:lang w:val="tr-TR" w:eastAsia="en-US"/>
        </w:rPr>
        <w:t xml:space="preserve"> </w:t>
      </w:r>
      <w:r>
        <w:t>device bootloader user guide</w:t>
      </w:r>
      <w:r w:rsidRPr="005D21B2">
        <w:rPr>
          <w:lang w:val="tr-TR" w:eastAsia="en-US"/>
        </w:rPr>
        <w:t>.</w:t>
      </w:r>
    </w:p>
    <w:p w14:paraId="512750CC" w14:textId="77777777" w:rsidR="00FE2869" w:rsidRPr="007227F7" w:rsidRDefault="00FE2869" w:rsidP="007227F7">
      <w:pPr>
        <w:pStyle w:val="Body"/>
      </w:pPr>
    </w:p>
    <w:p w14:paraId="6E9BDDB0" w14:textId="77777777" w:rsidR="00925581" w:rsidRPr="002049A4" w:rsidRDefault="00925581" w:rsidP="00501FD8">
      <w:pPr>
        <w:pStyle w:val="TableofContents"/>
      </w:pPr>
      <w:bookmarkStart w:id="4" w:name="OLE_LINK3"/>
      <w:bookmarkStart w:id="5" w:name="OLE_LINK4"/>
      <w:bookmarkEnd w:id="2"/>
      <w:bookmarkEnd w:id="3"/>
      <w:r w:rsidRPr="002049A4">
        <w:lastRenderedPageBreak/>
        <w:t xml:space="preserve">Table of Contents </w:t>
      </w:r>
      <w:r w:rsidRPr="002049A4">
        <w:br/>
      </w:r>
    </w:p>
    <w:p w14:paraId="4ACBC697" w14:textId="740CB5A3" w:rsidR="00B2281F" w:rsidRDefault="00925581">
      <w:pPr>
        <w:pStyle w:val="TOC1"/>
        <w:rPr>
          <w:rFonts w:asciiTheme="minorHAnsi" w:eastAsiaTheme="minorEastAsia" w:hAnsiTheme="minorHAnsi" w:cstheme="minorBidi"/>
          <w:noProof/>
          <w:snapToGrid/>
        </w:rPr>
      </w:pPr>
      <w:r w:rsidRPr="008C3B00">
        <w:fldChar w:fldCharType="begin"/>
      </w:r>
      <w:r w:rsidRPr="008C3B00">
        <w:instrText xml:space="preserve"> TOC \h \z \t "*H2-Heading,1,*H3-Heading,2,*H4-Heading,3" </w:instrText>
      </w:r>
      <w:r w:rsidRPr="008C3B00">
        <w:fldChar w:fldCharType="separate"/>
      </w:r>
      <w:hyperlink w:anchor="_Toc87525287" w:history="1">
        <w:r w:rsidR="00B2281F" w:rsidRPr="001916CD">
          <w:rPr>
            <w:rStyle w:val="Hyperlink"/>
            <w:noProof/>
          </w:rPr>
          <w:t>Introduction</w:t>
        </w:r>
        <w:r w:rsidR="00B2281F">
          <w:rPr>
            <w:noProof/>
            <w:webHidden/>
          </w:rPr>
          <w:tab/>
        </w:r>
        <w:r w:rsidR="00B2281F">
          <w:rPr>
            <w:noProof/>
            <w:webHidden/>
          </w:rPr>
          <w:fldChar w:fldCharType="begin"/>
        </w:r>
        <w:r w:rsidR="00B2281F">
          <w:rPr>
            <w:noProof/>
            <w:webHidden/>
          </w:rPr>
          <w:instrText xml:space="preserve"> PAGEREF _Toc87525287 \h </w:instrText>
        </w:r>
        <w:r w:rsidR="00B2281F">
          <w:rPr>
            <w:noProof/>
            <w:webHidden/>
          </w:rPr>
        </w:r>
        <w:r w:rsidR="00B2281F">
          <w:rPr>
            <w:noProof/>
            <w:webHidden/>
          </w:rPr>
          <w:fldChar w:fldCharType="separate"/>
        </w:r>
        <w:r w:rsidR="00072265">
          <w:rPr>
            <w:noProof/>
            <w:webHidden/>
          </w:rPr>
          <w:t>4</w:t>
        </w:r>
        <w:r w:rsidR="00B2281F">
          <w:rPr>
            <w:noProof/>
            <w:webHidden/>
          </w:rPr>
          <w:fldChar w:fldCharType="end"/>
        </w:r>
      </w:hyperlink>
    </w:p>
    <w:p w14:paraId="068E755C" w14:textId="6F9748CF" w:rsidR="00B2281F" w:rsidRDefault="00742398">
      <w:pPr>
        <w:pStyle w:val="TOC1"/>
        <w:rPr>
          <w:rFonts w:asciiTheme="minorHAnsi" w:eastAsiaTheme="minorEastAsia" w:hAnsiTheme="minorHAnsi" w:cstheme="minorBidi"/>
          <w:noProof/>
          <w:snapToGrid/>
        </w:rPr>
      </w:pPr>
      <w:hyperlink w:anchor="_Toc87525288" w:history="1">
        <w:r w:rsidR="00B2281F" w:rsidRPr="001916CD">
          <w:rPr>
            <w:rStyle w:val="Hyperlink"/>
            <w:noProof/>
          </w:rPr>
          <w:t>Maxim SDK Installation</w:t>
        </w:r>
        <w:r w:rsidR="00B2281F">
          <w:rPr>
            <w:noProof/>
            <w:webHidden/>
          </w:rPr>
          <w:tab/>
        </w:r>
        <w:r w:rsidR="00B2281F">
          <w:rPr>
            <w:noProof/>
            <w:webHidden/>
          </w:rPr>
          <w:fldChar w:fldCharType="begin"/>
        </w:r>
        <w:r w:rsidR="00B2281F">
          <w:rPr>
            <w:noProof/>
            <w:webHidden/>
          </w:rPr>
          <w:instrText xml:space="preserve"> PAGEREF _Toc87525288 \h </w:instrText>
        </w:r>
        <w:r w:rsidR="00B2281F">
          <w:rPr>
            <w:noProof/>
            <w:webHidden/>
          </w:rPr>
        </w:r>
        <w:r w:rsidR="00B2281F">
          <w:rPr>
            <w:noProof/>
            <w:webHidden/>
          </w:rPr>
          <w:fldChar w:fldCharType="separate"/>
        </w:r>
        <w:r w:rsidR="00072265">
          <w:rPr>
            <w:noProof/>
            <w:webHidden/>
          </w:rPr>
          <w:t>5</w:t>
        </w:r>
        <w:r w:rsidR="00B2281F">
          <w:rPr>
            <w:noProof/>
            <w:webHidden/>
          </w:rPr>
          <w:fldChar w:fldCharType="end"/>
        </w:r>
      </w:hyperlink>
    </w:p>
    <w:p w14:paraId="2239107B" w14:textId="04D9876F" w:rsidR="00B2281F" w:rsidRDefault="00742398">
      <w:pPr>
        <w:pStyle w:val="TOC1"/>
        <w:rPr>
          <w:rFonts w:asciiTheme="minorHAnsi" w:eastAsiaTheme="minorEastAsia" w:hAnsiTheme="minorHAnsi" w:cstheme="minorBidi"/>
          <w:noProof/>
          <w:snapToGrid/>
        </w:rPr>
      </w:pPr>
      <w:hyperlink w:anchor="_Toc87525289" w:history="1">
        <w:r w:rsidR="00B2281F" w:rsidRPr="001916CD">
          <w:rPr>
            <w:rStyle w:val="Hyperlink"/>
            <w:noProof/>
          </w:rPr>
          <w:t>Bootloader Programmer Board</w:t>
        </w:r>
        <w:r w:rsidR="00B2281F">
          <w:rPr>
            <w:noProof/>
            <w:webHidden/>
          </w:rPr>
          <w:tab/>
        </w:r>
        <w:r w:rsidR="00B2281F">
          <w:rPr>
            <w:noProof/>
            <w:webHidden/>
          </w:rPr>
          <w:fldChar w:fldCharType="begin"/>
        </w:r>
        <w:r w:rsidR="00B2281F">
          <w:rPr>
            <w:noProof/>
            <w:webHidden/>
          </w:rPr>
          <w:instrText xml:space="preserve"> PAGEREF _Toc87525289 \h </w:instrText>
        </w:r>
        <w:r w:rsidR="00B2281F">
          <w:rPr>
            <w:noProof/>
            <w:webHidden/>
          </w:rPr>
        </w:r>
        <w:r w:rsidR="00B2281F">
          <w:rPr>
            <w:noProof/>
            <w:webHidden/>
          </w:rPr>
          <w:fldChar w:fldCharType="separate"/>
        </w:r>
        <w:r w:rsidR="00072265">
          <w:rPr>
            <w:noProof/>
            <w:webHidden/>
          </w:rPr>
          <w:t>8</w:t>
        </w:r>
        <w:r w:rsidR="00B2281F">
          <w:rPr>
            <w:noProof/>
            <w:webHidden/>
          </w:rPr>
          <w:fldChar w:fldCharType="end"/>
        </w:r>
      </w:hyperlink>
    </w:p>
    <w:p w14:paraId="023A1228" w14:textId="6E915988" w:rsidR="00B2281F" w:rsidRDefault="00742398">
      <w:pPr>
        <w:pStyle w:val="TOC2"/>
        <w:rPr>
          <w:rFonts w:asciiTheme="minorHAnsi" w:eastAsiaTheme="minorEastAsia" w:hAnsiTheme="minorHAnsi" w:cstheme="minorBidi"/>
          <w:noProof/>
          <w:snapToGrid/>
        </w:rPr>
      </w:pPr>
      <w:hyperlink w:anchor="_Toc87525290" w:history="1">
        <w:r w:rsidR="00B2281F" w:rsidRPr="001916CD">
          <w:rPr>
            <w:rStyle w:val="Hyperlink"/>
            <w:noProof/>
          </w:rPr>
          <w:t>Maxim Bootloader GUI Tool</w:t>
        </w:r>
        <w:r w:rsidR="00B2281F">
          <w:rPr>
            <w:noProof/>
            <w:webHidden/>
          </w:rPr>
          <w:tab/>
        </w:r>
        <w:r w:rsidR="00B2281F">
          <w:rPr>
            <w:noProof/>
            <w:webHidden/>
          </w:rPr>
          <w:fldChar w:fldCharType="begin"/>
        </w:r>
        <w:r w:rsidR="00B2281F">
          <w:rPr>
            <w:noProof/>
            <w:webHidden/>
          </w:rPr>
          <w:instrText xml:space="preserve"> PAGEREF _Toc87525290 \h </w:instrText>
        </w:r>
        <w:r w:rsidR="00B2281F">
          <w:rPr>
            <w:noProof/>
            <w:webHidden/>
          </w:rPr>
        </w:r>
        <w:r w:rsidR="00B2281F">
          <w:rPr>
            <w:noProof/>
            <w:webHidden/>
          </w:rPr>
          <w:fldChar w:fldCharType="separate"/>
        </w:r>
        <w:r w:rsidR="00072265">
          <w:rPr>
            <w:noProof/>
            <w:webHidden/>
          </w:rPr>
          <w:t>9</w:t>
        </w:r>
        <w:r w:rsidR="00B2281F">
          <w:rPr>
            <w:noProof/>
            <w:webHidden/>
          </w:rPr>
          <w:fldChar w:fldCharType="end"/>
        </w:r>
      </w:hyperlink>
    </w:p>
    <w:p w14:paraId="08D74959" w14:textId="6F2DFF9F" w:rsidR="00B2281F" w:rsidRDefault="00742398">
      <w:pPr>
        <w:pStyle w:val="TOC2"/>
        <w:rPr>
          <w:rFonts w:asciiTheme="minorHAnsi" w:eastAsiaTheme="minorEastAsia" w:hAnsiTheme="minorHAnsi" w:cstheme="minorBidi"/>
          <w:noProof/>
          <w:snapToGrid/>
        </w:rPr>
      </w:pPr>
      <w:hyperlink w:anchor="_Toc87525291" w:history="1">
        <w:r w:rsidR="00B2281F" w:rsidRPr="001916CD">
          <w:rPr>
            <w:rStyle w:val="Hyperlink"/>
            <w:noProof/>
          </w:rPr>
          <w:t>System Requirements</w:t>
        </w:r>
        <w:r w:rsidR="00B2281F">
          <w:rPr>
            <w:noProof/>
            <w:webHidden/>
          </w:rPr>
          <w:tab/>
        </w:r>
        <w:r w:rsidR="00B2281F">
          <w:rPr>
            <w:noProof/>
            <w:webHidden/>
          </w:rPr>
          <w:fldChar w:fldCharType="begin"/>
        </w:r>
        <w:r w:rsidR="00B2281F">
          <w:rPr>
            <w:noProof/>
            <w:webHidden/>
          </w:rPr>
          <w:instrText xml:space="preserve"> PAGEREF _Toc87525291 \h </w:instrText>
        </w:r>
        <w:r w:rsidR="00B2281F">
          <w:rPr>
            <w:noProof/>
            <w:webHidden/>
          </w:rPr>
        </w:r>
        <w:r w:rsidR="00B2281F">
          <w:rPr>
            <w:noProof/>
            <w:webHidden/>
          </w:rPr>
          <w:fldChar w:fldCharType="separate"/>
        </w:r>
        <w:r w:rsidR="00072265">
          <w:rPr>
            <w:noProof/>
            <w:webHidden/>
          </w:rPr>
          <w:t>10</w:t>
        </w:r>
        <w:r w:rsidR="00B2281F">
          <w:rPr>
            <w:noProof/>
            <w:webHidden/>
          </w:rPr>
          <w:fldChar w:fldCharType="end"/>
        </w:r>
      </w:hyperlink>
    </w:p>
    <w:p w14:paraId="46259361" w14:textId="6FCED8DA" w:rsidR="00B2281F" w:rsidRDefault="00742398">
      <w:pPr>
        <w:pStyle w:val="TOC1"/>
        <w:rPr>
          <w:rFonts w:asciiTheme="minorHAnsi" w:eastAsiaTheme="minorEastAsia" w:hAnsiTheme="minorHAnsi" w:cstheme="minorBidi"/>
          <w:noProof/>
          <w:snapToGrid/>
        </w:rPr>
      </w:pPr>
      <w:hyperlink w:anchor="_Toc87525292" w:history="1">
        <w:r w:rsidR="00B2281F" w:rsidRPr="001916CD">
          <w:rPr>
            <w:rStyle w:val="Hyperlink"/>
            <w:noProof/>
          </w:rPr>
          <w:t>Maxim Bootloader Tool Usage</w:t>
        </w:r>
        <w:r w:rsidR="00B2281F">
          <w:rPr>
            <w:noProof/>
            <w:webHidden/>
          </w:rPr>
          <w:tab/>
        </w:r>
        <w:r w:rsidR="00B2281F">
          <w:rPr>
            <w:noProof/>
            <w:webHidden/>
          </w:rPr>
          <w:fldChar w:fldCharType="begin"/>
        </w:r>
        <w:r w:rsidR="00B2281F">
          <w:rPr>
            <w:noProof/>
            <w:webHidden/>
          </w:rPr>
          <w:instrText xml:space="preserve"> PAGEREF _Toc87525292 \h </w:instrText>
        </w:r>
        <w:r w:rsidR="00B2281F">
          <w:rPr>
            <w:noProof/>
            <w:webHidden/>
          </w:rPr>
        </w:r>
        <w:r w:rsidR="00B2281F">
          <w:rPr>
            <w:noProof/>
            <w:webHidden/>
          </w:rPr>
          <w:fldChar w:fldCharType="separate"/>
        </w:r>
        <w:r w:rsidR="00072265">
          <w:rPr>
            <w:noProof/>
            <w:webHidden/>
          </w:rPr>
          <w:t>12</w:t>
        </w:r>
        <w:r w:rsidR="00B2281F">
          <w:rPr>
            <w:noProof/>
            <w:webHidden/>
          </w:rPr>
          <w:fldChar w:fldCharType="end"/>
        </w:r>
      </w:hyperlink>
    </w:p>
    <w:p w14:paraId="2A93DBFA" w14:textId="678D820A" w:rsidR="00B2281F" w:rsidRDefault="00742398">
      <w:pPr>
        <w:pStyle w:val="TOC1"/>
        <w:rPr>
          <w:rFonts w:asciiTheme="minorHAnsi" w:eastAsiaTheme="minorEastAsia" w:hAnsiTheme="minorHAnsi" w:cstheme="minorBidi"/>
          <w:noProof/>
          <w:snapToGrid/>
        </w:rPr>
      </w:pPr>
      <w:hyperlink w:anchor="_Toc87525293" w:history="1">
        <w:r w:rsidR="00B2281F" w:rsidRPr="001916CD">
          <w:rPr>
            <w:rStyle w:val="Hyperlink"/>
            <w:noProof/>
          </w:rPr>
          <w:t>Bootloader Host Example</w:t>
        </w:r>
        <w:r w:rsidR="00B2281F">
          <w:rPr>
            <w:noProof/>
            <w:webHidden/>
          </w:rPr>
          <w:tab/>
        </w:r>
        <w:r w:rsidR="00B2281F">
          <w:rPr>
            <w:noProof/>
            <w:webHidden/>
          </w:rPr>
          <w:fldChar w:fldCharType="begin"/>
        </w:r>
        <w:r w:rsidR="00B2281F">
          <w:rPr>
            <w:noProof/>
            <w:webHidden/>
          </w:rPr>
          <w:instrText xml:space="preserve"> PAGEREF _Toc87525293 \h </w:instrText>
        </w:r>
        <w:r w:rsidR="00B2281F">
          <w:rPr>
            <w:noProof/>
            <w:webHidden/>
          </w:rPr>
        </w:r>
        <w:r w:rsidR="00B2281F">
          <w:rPr>
            <w:noProof/>
            <w:webHidden/>
          </w:rPr>
          <w:fldChar w:fldCharType="separate"/>
        </w:r>
        <w:r w:rsidR="00072265">
          <w:rPr>
            <w:noProof/>
            <w:webHidden/>
          </w:rPr>
          <w:t>17</w:t>
        </w:r>
        <w:r w:rsidR="00B2281F">
          <w:rPr>
            <w:noProof/>
            <w:webHidden/>
          </w:rPr>
          <w:fldChar w:fldCharType="end"/>
        </w:r>
      </w:hyperlink>
    </w:p>
    <w:p w14:paraId="056AD805" w14:textId="5A1E26E6" w:rsidR="00B2281F" w:rsidRDefault="00742398">
      <w:pPr>
        <w:pStyle w:val="TOC2"/>
        <w:rPr>
          <w:rFonts w:asciiTheme="minorHAnsi" w:eastAsiaTheme="minorEastAsia" w:hAnsiTheme="minorHAnsi" w:cstheme="minorBidi"/>
          <w:noProof/>
          <w:snapToGrid/>
        </w:rPr>
      </w:pPr>
      <w:hyperlink w:anchor="_Toc87525294" w:history="1">
        <w:r w:rsidR="00B2281F" w:rsidRPr="001916CD">
          <w:rPr>
            <w:rStyle w:val="Hyperlink"/>
            <w:noProof/>
          </w:rPr>
          <w:t>System Requirement</w:t>
        </w:r>
        <w:r w:rsidR="00B2281F">
          <w:rPr>
            <w:noProof/>
            <w:webHidden/>
          </w:rPr>
          <w:tab/>
        </w:r>
        <w:r w:rsidR="00B2281F">
          <w:rPr>
            <w:noProof/>
            <w:webHidden/>
          </w:rPr>
          <w:fldChar w:fldCharType="begin"/>
        </w:r>
        <w:r w:rsidR="00B2281F">
          <w:rPr>
            <w:noProof/>
            <w:webHidden/>
          </w:rPr>
          <w:instrText xml:space="preserve"> PAGEREF _Toc87525294 \h </w:instrText>
        </w:r>
        <w:r w:rsidR="00B2281F">
          <w:rPr>
            <w:noProof/>
            <w:webHidden/>
          </w:rPr>
        </w:r>
        <w:r w:rsidR="00B2281F">
          <w:rPr>
            <w:noProof/>
            <w:webHidden/>
          </w:rPr>
          <w:fldChar w:fldCharType="separate"/>
        </w:r>
        <w:r w:rsidR="00072265">
          <w:rPr>
            <w:noProof/>
            <w:webHidden/>
          </w:rPr>
          <w:t>17</w:t>
        </w:r>
        <w:r w:rsidR="00B2281F">
          <w:rPr>
            <w:noProof/>
            <w:webHidden/>
          </w:rPr>
          <w:fldChar w:fldCharType="end"/>
        </w:r>
      </w:hyperlink>
    </w:p>
    <w:p w14:paraId="6EEDF541" w14:textId="5F28F612" w:rsidR="00B2281F" w:rsidRDefault="00742398">
      <w:pPr>
        <w:pStyle w:val="TOC2"/>
        <w:rPr>
          <w:rFonts w:asciiTheme="minorHAnsi" w:eastAsiaTheme="minorEastAsia" w:hAnsiTheme="minorHAnsi" w:cstheme="minorBidi"/>
          <w:noProof/>
          <w:snapToGrid/>
        </w:rPr>
      </w:pPr>
      <w:hyperlink w:anchor="_Toc87525295" w:history="1">
        <w:r w:rsidR="00B2281F" w:rsidRPr="001916CD">
          <w:rPr>
            <w:rStyle w:val="Hyperlink"/>
            <w:noProof/>
          </w:rPr>
          <w:t>Creating Bootloader Host Example Project</w:t>
        </w:r>
        <w:r w:rsidR="00B2281F">
          <w:rPr>
            <w:noProof/>
            <w:webHidden/>
          </w:rPr>
          <w:tab/>
        </w:r>
        <w:r w:rsidR="00B2281F">
          <w:rPr>
            <w:noProof/>
            <w:webHidden/>
          </w:rPr>
          <w:fldChar w:fldCharType="begin"/>
        </w:r>
        <w:r w:rsidR="00B2281F">
          <w:rPr>
            <w:noProof/>
            <w:webHidden/>
          </w:rPr>
          <w:instrText xml:space="preserve"> PAGEREF _Toc87525295 \h </w:instrText>
        </w:r>
        <w:r w:rsidR="00B2281F">
          <w:rPr>
            <w:noProof/>
            <w:webHidden/>
          </w:rPr>
        </w:r>
        <w:r w:rsidR="00B2281F">
          <w:rPr>
            <w:noProof/>
            <w:webHidden/>
          </w:rPr>
          <w:fldChar w:fldCharType="separate"/>
        </w:r>
        <w:r w:rsidR="00072265">
          <w:rPr>
            <w:noProof/>
            <w:webHidden/>
          </w:rPr>
          <w:t>19</w:t>
        </w:r>
        <w:r w:rsidR="00B2281F">
          <w:rPr>
            <w:noProof/>
            <w:webHidden/>
          </w:rPr>
          <w:fldChar w:fldCharType="end"/>
        </w:r>
      </w:hyperlink>
    </w:p>
    <w:p w14:paraId="39E6BCB8" w14:textId="3CD1E29A" w:rsidR="00B2281F" w:rsidRDefault="00742398">
      <w:pPr>
        <w:pStyle w:val="TOC2"/>
        <w:rPr>
          <w:rFonts w:asciiTheme="minorHAnsi" w:eastAsiaTheme="minorEastAsia" w:hAnsiTheme="minorHAnsi" w:cstheme="minorBidi"/>
          <w:noProof/>
          <w:snapToGrid/>
        </w:rPr>
      </w:pPr>
      <w:hyperlink w:anchor="_Toc87525296" w:history="1">
        <w:r w:rsidR="00B2281F" w:rsidRPr="001916CD">
          <w:rPr>
            <w:rStyle w:val="Hyperlink"/>
            <w:noProof/>
          </w:rPr>
          <w:t>Building and Loading an Example Project</w:t>
        </w:r>
        <w:r w:rsidR="00B2281F">
          <w:rPr>
            <w:noProof/>
            <w:webHidden/>
          </w:rPr>
          <w:tab/>
        </w:r>
        <w:r w:rsidR="00B2281F">
          <w:rPr>
            <w:noProof/>
            <w:webHidden/>
          </w:rPr>
          <w:fldChar w:fldCharType="begin"/>
        </w:r>
        <w:r w:rsidR="00B2281F">
          <w:rPr>
            <w:noProof/>
            <w:webHidden/>
          </w:rPr>
          <w:instrText xml:space="preserve"> PAGEREF _Toc87525296 \h </w:instrText>
        </w:r>
        <w:r w:rsidR="00B2281F">
          <w:rPr>
            <w:noProof/>
            <w:webHidden/>
          </w:rPr>
        </w:r>
        <w:r w:rsidR="00B2281F">
          <w:rPr>
            <w:noProof/>
            <w:webHidden/>
          </w:rPr>
          <w:fldChar w:fldCharType="separate"/>
        </w:r>
        <w:r w:rsidR="00072265">
          <w:rPr>
            <w:noProof/>
            <w:webHidden/>
          </w:rPr>
          <w:t>22</w:t>
        </w:r>
        <w:r w:rsidR="00B2281F">
          <w:rPr>
            <w:noProof/>
            <w:webHidden/>
          </w:rPr>
          <w:fldChar w:fldCharType="end"/>
        </w:r>
      </w:hyperlink>
    </w:p>
    <w:p w14:paraId="63E2AD4B" w14:textId="1D66CE93" w:rsidR="00B2281F" w:rsidRDefault="00742398">
      <w:pPr>
        <w:pStyle w:val="TOC2"/>
        <w:rPr>
          <w:rFonts w:asciiTheme="minorHAnsi" w:eastAsiaTheme="minorEastAsia" w:hAnsiTheme="minorHAnsi" w:cstheme="minorBidi"/>
          <w:noProof/>
          <w:snapToGrid/>
        </w:rPr>
      </w:pPr>
      <w:hyperlink w:anchor="_Toc87525297" w:history="1">
        <w:r w:rsidR="00B2281F" w:rsidRPr="001916CD">
          <w:rPr>
            <w:rStyle w:val="Hyperlink"/>
            <w:noProof/>
          </w:rPr>
          <w:t>Bootloader Host Example Menu</w:t>
        </w:r>
        <w:r w:rsidR="00B2281F">
          <w:rPr>
            <w:noProof/>
            <w:webHidden/>
          </w:rPr>
          <w:tab/>
        </w:r>
        <w:r w:rsidR="00B2281F">
          <w:rPr>
            <w:noProof/>
            <w:webHidden/>
          </w:rPr>
          <w:fldChar w:fldCharType="begin"/>
        </w:r>
        <w:r w:rsidR="00B2281F">
          <w:rPr>
            <w:noProof/>
            <w:webHidden/>
          </w:rPr>
          <w:instrText xml:space="preserve"> PAGEREF _Toc87525297 \h </w:instrText>
        </w:r>
        <w:r w:rsidR="00B2281F">
          <w:rPr>
            <w:noProof/>
            <w:webHidden/>
          </w:rPr>
        </w:r>
        <w:r w:rsidR="00B2281F">
          <w:rPr>
            <w:noProof/>
            <w:webHidden/>
          </w:rPr>
          <w:fldChar w:fldCharType="separate"/>
        </w:r>
        <w:r w:rsidR="00072265">
          <w:rPr>
            <w:noProof/>
            <w:webHidden/>
          </w:rPr>
          <w:t>24</w:t>
        </w:r>
        <w:r w:rsidR="00B2281F">
          <w:rPr>
            <w:noProof/>
            <w:webHidden/>
          </w:rPr>
          <w:fldChar w:fldCharType="end"/>
        </w:r>
      </w:hyperlink>
    </w:p>
    <w:p w14:paraId="0A1EF6E8" w14:textId="5012ACEC" w:rsidR="00B2281F" w:rsidRDefault="00742398">
      <w:pPr>
        <w:pStyle w:val="TOC2"/>
        <w:rPr>
          <w:rFonts w:asciiTheme="minorHAnsi" w:eastAsiaTheme="minorEastAsia" w:hAnsiTheme="minorHAnsi" w:cstheme="minorBidi"/>
          <w:noProof/>
          <w:snapToGrid/>
        </w:rPr>
      </w:pPr>
      <w:hyperlink w:anchor="_Toc87525298" w:history="1">
        <w:r w:rsidR="00B2281F" w:rsidRPr="001916CD">
          <w:rPr>
            <w:rStyle w:val="Hyperlink"/>
            <w:noProof/>
          </w:rPr>
          <w:t>Porting Guide</w:t>
        </w:r>
        <w:r w:rsidR="00B2281F">
          <w:rPr>
            <w:noProof/>
            <w:webHidden/>
          </w:rPr>
          <w:tab/>
        </w:r>
        <w:r w:rsidR="00B2281F">
          <w:rPr>
            <w:noProof/>
            <w:webHidden/>
          </w:rPr>
          <w:fldChar w:fldCharType="begin"/>
        </w:r>
        <w:r w:rsidR="00B2281F">
          <w:rPr>
            <w:noProof/>
            <w:webHidden/>
          </w:rPr>
          <w:instrText xml:space="preserve"> PAGEREF _Toc87525298 \h </w:instrText>
        </w:r>
        <w:r w:rsidR="00B2281F">
          <w:rPr>
            <w:noProof/>
            <w:webHidden/>
          </w:rPr>
        </w:r>
        <w:r w:rsidR="00B2281F">
          <w:rPr>
            <w:noProof/>
            <w:webHidden/>
          </w:rPr>
          <w:fldChar w:fldCharType="separate"/>
        </w:r>
        <w:r w:rsidR="00072265">
          <w:rPr>
            <w:noProof/>
            <w:webHidden/>
          </w:rPr>
          <w:t>25</w:t>
        </w:r>
        <w:r w:rsidR="00B2281F">
          <w:rPr>
            <w:noProof/>
            <w:webHidden/>
          </w:rPr>
          <w:fldChar w:fldCharType="end"/>
        </w:r>
      </w:hyperlink>
    </w:p>
    <w:p w14:paraId="60F2E1E5" w14:textId="1FA99DC0" w:rsidR="00B2281F" w:rsidRDefault="00742398">
      <w:pPr>
        <w:pStyle w:val="TOC1"/>
        <w:rPr>
          <w:rFonts w:asciiTheme="minorHAnsi" w:eastAsiaTheme="minorEastAsia" w:hAnsiTheme="minorHAnsi" w:cstheme="minorBidi"/>
          <w:noProof/>
          <w:snapToGrid/>
        </w:rPr>
      </w:pPr>
      <w:hyperlink w:anchor="_Toc87525299" w:history="1">
        <w:r w:rsidR="00B2281F" w:rsidRPr="001916CD">
          <w:rPr>
            <w:rStyle w:val="Hyperlink"/>
            <w:noProof/>
          </w:rPr>
          <w:t>Appendix A: Bootloader Programmer Board Protocol</w:t>
        </w:r>
        <w:r w:rsidR="00B2281F">
          <w:rPr>
            <w:noProof/>
            <w:webHidden/>
          </w:rPr>
          <w:tab/>
        </w:r>
        <w:r w:rsidR="00B2281F">
          <w:rPr>
            <w:noProof/>
            <w:webHidden/>
          </w:rPr>
          <w:fldChar w:fldCharType="begin"/>
        </w:r>
        <w:r w:rsidR="00B2281F">
          <w:rPr>
            <w:noProof/>
            <w:webHidden/>
          </w:rPr>
          <w:instrText xml:space="preserve"> PAGEREF _Toc87525299 \h </w:instrText>
        </w:r>
        <w:r w:rsidR="00B2281F">
          <w:rPr>
            <w:noProof/>
            <w:webHidden/>
          </w:rPr>
        </w:r>
        <w:r w:rsidR="00B2281F">
          <w:rPr>
            <w:noProof/>
            <w:webHidden/>
          </w:rPr>
          <w:fldChar w:fldCharType="separate"/>
        </w:r>
        <w:r w:rsidR="00072265">
          <w:rPr>
            <w:noProof/>
            <w:webHidden/>
          </w:rPr>
          <w:t>27</w:t>
        </w:r>
        <w:r w:rsidR="00B2281F">
          <w:rPr>
            <w:noProof/>
            <w:webHidden/>
          </w:rPr>
          <w:fldChar w:fldCharType="end"/>
        </w:r>
      </w:hyperlink>
    </w:p>
    <w:p w14:paraId="60D0F032" w14:textId="5982391F" w:rsidR="00B2281F" w:rsidRDefault="00742398">
      <w:pPr>
        <w:pStyle w:val="TOC3"/>
        <w:tabs>
          <w:tab w:val="right" w:leader="dot" w:pos="9350"/>
        </w:tabs>
        <w:rPr>
          <w:rFonts w:asciiTheme="minorHAnsi" w:eastAsiaTheme="minorEastAsia" w:hAnsiTheme="minorHAnsi" w:cstheme="minorBidi"/>
          <w:noProof/>
          <w:snapToGrid/>
        </w:rPr>
      </w:pPr>
      <w:hyperlink w:anchor="_Toc87525300" w:history="1">
        <w:r w:rsidR="00B2281F" w:rsidRPr="001916CD">
          <w:rPr>
            <w:rStyle w:val="Hyperlink"/>
            <w:noProof/>
          </w:rPr>
          <w:t>Switch Mode Commands Detail</w:t>
        </w:r>
        <w:r w:rsidR="00B2281F">
          <w:rPr>
            <w:noProof/>
            <w:webHidden/>
          </w:rPr>
          <w:tab/>
        </w:r>
        <w:r w:rsidR="00B2281F">
          <w:rPr>
            <w:noProof/>
            <w:webHidden/>
          </w:rPr>
          <w:fldChar w:fldCharType="begin"/>
        </w:r>
        <w:r w:rsidR="00B2281F">
          <w:rPr>
            <w:noProof/>
            <w:webHidden/>
          </w:rPr>
          <w:instrText xml:space="preserve"> PAGEREF _Toc87525300 \h </w:instrText>
        </w:r>
        <w:r w:rsidR="00B2281F">
          <w:rPr>
            <w:noProof/>
            <w:webHidden/>
          </w:rPr>
        </w:r>
        <w:r w:rsidR="00B2281F">
          <w:rPr>
            <w:noProof/>
            <w:webHidden/>
          </w:rPr>
          <w:fldChar w:fldCharType="separate"/>
        </w:r>
        <w:r w:rsidR="00072265">
          <w:rPr>
            <w:noProof/>
            <w:webHidden/>
          </w:rPr>
          <w:t>27</w:t>
        </w:r>
        <w:r w:rsidR="00B2281F">
          <w:rPr>
            <w:noProof/>
            <w:webHidden/>
          </w:rPr>
          <w:fldChar w:fldCharType="end"/>
        </w:r>
      </w:hyperlink>
    </w:p>
    <w:p w14:paraId="4A9B9E7B" w14:textId="7B7CDC68" w:rsidR="00B2281F" w:rsidRDefault="00742398">
      <w:pPr>
        <w:pStyle w:val="TOC3"/>
        <w:tabs>
          <w:tab w:val="right" w:leader="dot" w:pos="9350"/>
        </w:tabs>
        <w:rPr>
          <w:rFonts w:asciiTheme="minorHAnsi" w:eastAsiaTheme="minorEastAsia" w:hAnsiTheme="minorHAnsi" w:cstheme="minorBidi"/>
          <w:noProof/>
          <w:snapToGrid/>
        </w:rPr>
      </w:pPr>
      <w:hyperlink w:anchor="_Toc87525301" w:history="1">
        <w:r w:rsidR="00B2281F" w:rsidRPr="001916CD">
          <w:rPr>
            <w:rStyle w:val="Hyperlink"/>
            <w:noProof/>
          </w:rPr>
          <w:t>GPIO Commands</w:t>
        </w:r>
        <w:r w:rsidR="00B2281F">
          <w:rPr>
            <w:noProof/>
            <w:webHidden/>
          </w:rPr>
          <w:tab/>
        </w:r>
        <w:r w:rsidR="00B2281F">
          <w:rPr>
            <w:noProof/>
            <w:webHidden/>
          </w:rPr>
          <w:fldChar w:fldCharType="begin"/>
        </w:r>
        <w:r w:rsidR="00B2281F">
          <w:rPr>
            <w:noProof/>
            <w:webHidden/>
          </w:rPr>
          <w:instrText xml:space="preserve"> PAGEREF _Toc87525301 \h </w:instrText>
        </w:r>
        <w:r w:rsidR="00B2281F">
          <w:rPr>
            <w:noProof/>
            <w:webHidden/>
          </w:rPr>
        </w:r>
        <w:r w:rsidR="00B2281F">
          <w:rPr>
            <w:noProof/>
            <w:webHidden/>
          </w:rPr>
          <w:fldChar w:fldCharType="separate"/>
        </w:r>
        <w:r w:rsidR="00072265">
          <w:rPr>
            <w:noProof/>
            <w:webHidden/>
          </w:rPr>
          <w:t>29</w:t>
        </w:r>
        <w:r w:rsidR="00B2281F">
          <w:rPr>
            <w:noProof/>
            <w:webHidden/>
          </w:rPr>
          <w:fldChar w:fldCharType="end"/>
        </w:r>
      </w:hyperlink>
    </w:p>
    <w:p w14:paraId="4F1BB93D" w14:textId="7A836E27" w:rsidR="00B2281F" w:rsidRDefault="00742398">
      <w:pPr>
        <w:pStyle w:val="TOC3"/>
        <w:tabs>
          <w:tab w:val="right" w:leader="dot" w:pos="9350"/>
        </w:tabs>
        <w:rPr>
          <w:rFonts w:asciiTheme="minorHAnsi" w:eastAsiaTheme="minorEastAsia" w:hAnsiTheme="minorHAnsi" w:cstheme="minorBidi"/>
          <w:noProof/>
          <w:snapToGrid/>
        </w:rPr>
      </w:pPr>
      <w:hyperlink w:anchor="_Toc87525302" w:history="1">
        <w:r w:rsidR="00B2281F" w:rsidRPr="001916CD">
          <w:rPr>
            <w:rStyle w:val="Hyperlink"/>
            <w:noProof/>
          </w:rPr>
          <w:t>I</w:t>
        </w:r>
        <w:r w:rsidR="00B2281F" w:rsidRPr="001916CD">
          <w:rPr>
            <w:rStyle w:val="Hyperlink"/>
            <w:noProof/>
            <w:vertAlign w:val="superscript"/>
          </w:rPr>
          <w:t>2</w:t>
        </w:r>
        <w:r w:rsidR="00B2281F" w:rsidRPr="001916CD">
          <w:rPr>
            <w:rStyle w:val="Hyperlink"/>
            <w:noProof/>
          </w:rPr>
          <w:t>C/SPI Bridge Mode Packet Format</w:t>
        </w:r>
        <w:r w:rsidR="00B2281F">
          <w:rPr>
            <w:noProof/>
            <w:webHidden/>
          </w:rPr>
          <w:tab/>
        </w:r>
        <w:r w:rsidR="00B2281F">
          <w:rPr>
            <w:noProof/>
            <w:webHidden/>
          </w:rPr>
          <w:fldChar w:fldCharType="begin"/>
        </w:r>
        <w:r w:rsidR="00B2281F">
          <w:rPr>
            <w:noProof/>
            <w:webHidden/>
          </w:rPr>
          <w:instrText xml:space="preserve"> PAGEREF _Toc87525302 \h </w:instrText>
        </w:r>
        <w:r w:rsidR="00B2281F">
          <w:rPr>
            <w:noProof/>
            <w:webHidden/>
          </w:rPr>
        </w:r>
        <w:r w:rsidR="00B2281F">
          <w:rPr>
            <w:noProof/>
            <w:webHidden/>
          </w:rPr>
          <w:fldChar w:fldCharType="separate"/>
        </w:r>
        <w:r w:rsidR="00072265">
          <w:rPr>
            <w:noProof/>
            <w:webHidden/>
          </w:rPr>
          <w:t>31</w:t>
        </w:r>
        <w:r w:rsidR="00B2281F">
          <w:rPr>
            <w:noProof/>
            <w:webHidden/>
          </w:rPr>
          <w:fldChar w:fldCharType="end"/>
        </w:r>
      </w:hyperlink>
    </w:p>
    <w:p w14:paraId="759E29DB" w14:textId="06E1244B" w:rsidR="00B2281F" w:rsidRDefault="00742398">
      <w:pPr>
        <w:pStyle w:val="TOC3"/>
        <w:tabs>
          <w:tab w:val="right" w:leader="dot" w:pos="9350"/>
        </w:tabs>
        <w:rPr>
          <w:rFonts w:asciiTheme="minorHAnsi" w:eastAsiaTheme="minorEastAsia" w:hAnsiTheme="minorHAnsi" w:cstheme="minorBidi"/>
          <w:noProof/>
          <w:snapToGrid/>
        </w:rPr>
      </w:pPr>
      <w:hyperlink w:anchor="_Toc87525303" w:history="1">
        <w:r w:rsidR="00B2281F" w:rsidRPr="001916CD">
          <w:rPr>
            <w:rStyle w:val="Hyperlink"/>
            <w:noProof/>
          </w:rPr>
          <w:t>UART Bridge Mode Packet Format</w:t>
        </w:r>
        <w:r w:rsidR="00B2281F">
          <w:rPr>
            <w:noProof/>
            <w:webHidden/>
          </w:rPr>
          <w:tab/>
        </w:r>
        <w:r w:rsidR="00B2281F">
          <w:rPr>
            <w:noProof/>
            <w:webHidden/>
          </w:rPr>
          <w:fldChar w:fldCharType="begin"/>
        </w:r>
        <w:r w:rsidR="00B2281F">
          <w:rPr>
            <w:noProof/>
            <w:webHidden/>
          </w:rPr>
          <w:instrText xml:space="preserve"> PAGEREF _Toc87525303 \h </w:instrText>
        </w:r>
        <w:r w:rsidR="00B2281F">
          <w:rPr>
            <w:noProof/>
            <w:webHidden/>
          </w:rPr>
        </w:r>
        <w:r w:rsidR="00B2281F">
          <w:rPr>
            <w:noProof/>
            <w:webHidden/>
          </w:rPr>
          <w:fldChar w:fldCharType="separate"/>
        </w:r>
        <w:r w:rsidR="00072265">
          <w:rPr>
            <w:noProof/>
            <w:webHidden/>
          </w:rPr>
          <w:t>31</w:t>
        </w:r>
        <w:r w:rsidR="00B2281F">
          <w:rPr>
            <w:noProof/>
            <w:webHidden/>
          </w:rPr>
          <w:fldChar w:fldCharType="end"/>
        </w:r>
      </w:hyperlink>
    </w:p>
    <w:p w14:paraId="4FB8A873" w14:textId="7869FAAE" w:rsidR="00B2281F" w:rsidRDefault="00742398">
      <w:pPr>
        <w:pStyle w:val="TOC1"/>
        <w:rPr>
          <w:rFonts w:asciiTheme="minorHAnsi" w:eastAsiaTheme="minorEastAsia" w:hAnsiTheme="minorHAnsi" w:cstheme="minorBidi"/>
          <w:noProof/>
          <w:snapToGrid/>
        </w:rPr>
      </w:pPr>
      <w:hyperlink w:anchor="_Toc87525304" w:history="1">
        <w:r w:rsidR="00B2281F" w:rsidRPr="001916CD">
          <w:rPr>
            <w:rStyle w:val="Hyperlink"/>
            <w:noProof/>
          </w:rPr>
          <w:t>Trademarks</w:t>
        </w:r>
        <w:r w:rsidR="00B2281F">
          <w:rPr>
            <w:noProof/>
            <w:webHidden/>
          </w:rPr>
          <w:tab/>
        </w:r>
        <w:r w:rsidR="00B2281F">
          <w:rPr>
            <w:noProof/>
            <w:webHidden/>
          </w:rPr>
          <w:fldChar w:fldCharType="begin"/>
        </w:r>
        <w:r w:rsidR="00B2281F">
          <w:rPr>
            <w:noProof/>
            <w:webHidden/>
          </w:rPr>
          <w:instrText xml:space="preserve"> PAGEREF _Toc87525304 \h </w:instrText>
        </w:r>
        <w:r w:rsidR="00B2281F">
          <w:rPr>
            <w:noProof/>
            <w:webHidden/>
          </w:rPr>
        </w:r>
        <w:r w:rsidR="00B2281F">
          <w:rPr>
            <w:noProof/>
            <w:webHidden/>
          </w:rPr>
          <w:fldChar w:fldCharType="separate"/>
        </w:r>
        <w:r w:rsidR="00072265">
          <w:rPr>
            <w:noProof/>
            <w:webHidden/>
          </w:rPr>
          <w:t>32</w:t>
        </w:r>
        <w:r w:rsidR="00B2281F">
          <w:rPr>
            <w:noProof/>
            <w:webHidden/>
          </w:rPr>
          <w:fldChar w:fldCharType="end"/>
        </w:r>
      </w:hyperlink>
    </w:p>
    <w:p w14:paraId="7A232136" w14:textId="14637FC5" w:rsidR="00B2281F" w:rsidRDefault="00742398">
      <w:pPr>
        <w:pStyle w:val="TOC1"/>
        <w:rPr>
          <w:rFonts w:asciiTheme="minorHAnsi" w:eastAsiaTheme="minorEastAsia" w:hAnsiTheme="minorHAnsi" w:cstheme="minorBidi"/>
          <w:noProof/>
          <w:snapToGrid/>
        </w:rPr>
      </w:pPr>
      <w:hyperlink w:anchor="_Toc87525305" w:history="1">
        <w:r w:rsidR="00B2281F" w:rsidRPr="001916CD">
          <w:rPr>
            <w:rStyle w:val="Hyperlink"/>
            <w:noProof/>
          </w:rPr>
          <w:t>Revision History</w:t>
        </w:r>
        <w:r w:rsidR="00B2281F">
          <w:rPr>
            <w:noProof/>
            <w:webHidden/>
          </w:rPr>
          <w:tab/>
        </w:r>
        <w:r w:rsidR="00B2281F">
          <w:rPr>
            <w:noProof/>
            <w:webHidden/>
          </w:rPr>
          <w:fldChar w:fldCharType="begin"/>
        </w:r>
        <w:r w:rsidR="00B2281F">
          <w:rPr>
            <w:noProof/>
            <w:webHidden/>
          </w:rPr>
          <w:instrText xml:space="preserve"> PAGEREF _Toc87525305 \h </w:instrText>
        </w:r>
        <w:r w:rsidR="00B2281F">
          <w:rPr>
            <w:noProof/>
            <w:webHidden/>
          </w:rPr>
        </w:r>
        <w:r w:rsidR="00B2281F">
          <w:rPr>
            <w:noProof/>
            <w:webHidden/>
          </w:rPr>
          <w:fldChar w:fldCharType="separate"/>
        </w:r>
        <w:r w:rsidR="00072265">
          <w:rPr>
            <w:noProof/>
            <w:webHidden/>
          </w:rPr>
          <w:t>33</w:t>
        </w:r>
        <w:r w:rsidR="00B2281F">
          <w:rPr>
            <w:noProof/>
            <w:webHidden/>
          </w:rPr>
          <w:fldChar w:fldCharType="end"/>
        </w:r>
      </w:hyperlink>
    </w:p>
    <w:p w14:paraId="5400A44E" w14:textId="30BE01DD" w:rsidR="008C4CA8" w:rsidRPr="0008149C" w:rsidRDefault="00925581" w:rsidP="00501FD8">
      <w:pPr>
        <w:pStyle w:val="Body"/>
      </w:pPr>
      <w:r w:rsidRPr="008C3B00">
        <w:fldChar w:fldCharType="end"/>
      </w:r>
    </w:p>
    <w:p w14:paraId="6A8A6928" w14:textId="609802B2" w:rsidR="008C4CA8" w:rsidRPr="002049A4" w:rsidRDefault="008C4CA8" w:rsidP="00501FD8">
      <w:pPr>
        <w:pStyle w:val="Body"/>
      </w:pPr>
    </w:p>
    <w:p w14:paraId="4F1A278B" w14:textId="48416CF0" w:rsidR="008462B3" w:rsidRPr="002049A4" w:rsidRDefault="008462B3" w:rsidP="00501FD8">
      <w:pPr>
        <w:pStyle w:val="TableofContents"/>
      </w:pPr>
      <w:r w:rsidRPr="002049A4">
        <w:t>List of Figures</w:t>
      </w:r>
    </w:p>
    <w:p w14:paraId="266EB93E" w14:textId="738720F9" w:rsidR="00B2281F" w:rsidRDefault="008462B3">
      <w:pPr>
        <w:pStyle w:val="TableofFigures"/>
        <w:tabs>
          <w:tab w:val="right" w:leader="dot" w:pos="9350"/>
        </w:tabs>
        <w:rPr>
          <w:rFonts w:asciiTheme="minorHAnsi" w:eastAsiaTheme="minorEastAsia" w:hAnsiTheme="minorHAnsi" w:cstheme="minorBidi"/>
          <w:noProof/>
          <w:snapToGrid/>
        </w:rPr>
      </w:pPr>
      <w:r w:rsidRPr="002049A4">
        <w:rPr>
          <w:szCs w:val="24"/>
        </w:rPr>
        <w:fldChar w:fldCharType="begin"/>
      </w:r>
      <w:r w:rsidRPr="003669A8">
        <w:instrText xml:space="preserve"> TOC \h \z \t "*Caption-Figure" \c </w:instrText>
      </w:r>
      <w:r w:rsidRPr="002049A4">
        <w:rPr>
          <w:szCs w:val="24"/>
        </w:rPr>
        <w:fldChar w:fldCharType="separate"/>
      </w:r>
      <w:hyperlink w:anchor="_Toc87525306" w:history="1">
        <w:r w:rsidR="00B2281F" w:rsidRPr="00915726">
          <w:rPr>
            <w:rStyle w:val="Hyperlink"/>
            <w:noProof/>
          </w:rPr>
          <w:t>Figure 1. Maxim software development kit (SDK) on Maxim web page.</w:t>
        </w:r>
        <w:r w:rsidR="00B2281F">
          <w:rPr>
            <w:noProof/>
            <w:webHidden/>
          </w:rPr>
          <w:tab/>
        </w:r>
        <w:r w:rsidR="00B2281F">
          <w:rPr>
            <w:noProof/>
            <w:webHidden/>
          </w:rPr>
          <w:fldChar w:fldCharType="begin"/>
        </w:r>
        <w:r w:rsidR="00B2281F">
          <w:rPr>
            <w:noProof/>
            <w:webHidden/>
          </w:rPr>
          <w:instrText xml:space="preserve"> PAGEREF _Toc87525306 \h </w:instrText>
        </w:r>
        <w:r w:rsidR="00B2281F">
          <w:rPr>
            <w:noProof/>
            <w:webHidden/>
          </w:rPr>
        </w:r>
        <w:r w:rsidR="00B2281F">
          <w:rPr>
            <w:noProof/>
            <w:webHidden/>
          </w:rPr>
          <w:fldChar w:fldCharType="separate"/>
        </w:r>
        <w:r w:rsidR="00072265">
          <w:rPr>
            <w:noProof/>
            <w:webHidden/>
          </w:rPr>
          <w:t>5</w:t>
        </w:r>
        <w:r w:rsidR="00B2281F">
          <w:rPr>
            <w:noProof/>
            <w:webHidden/>
          </w:rPr>
          <w:fldChar w:fldCharType="end"/>
        </w:r>
      </w:hyperlink>
    </w:p>
    <w:p w14:paraId="00C558FE" w14:textId="48847D7E" w:rsidR="00B2281F" w:rsidRDefault="00742398">
      <w:pPr>
        <w:pStyle w:val="TableofFigures"/>
        <w:tabs>
          <w:tab w:val="right" w:leader="dot" w:pos="9350"/>
        </w:tabs>
        <w:rPr>
          <w:rFonts w:asciiTheme="minorHAnsi" w:eastAsiaTheme="minorEastAsia" w:hAnsiTheme="minorHAnsi" w:cstheme="minorBidi"/>
          <w:noProof/>
          <w:snapToGrid/>
        </w:rPr>
      </w:pPr>
      <w:hyperlink w:anchor="_Toc87525307" w:history="1">
        <w:r w:rsidR="00B2281F" w:rsidRPr="00915726">
          <w:rPr>
            <w:rStyle w:val="Hyperlink"/>
            <w:noProof/>
          </w:rPr>
          <w:t>Figure 2. Bootloader tools installation package.</w:t>
        </w:r>
        <w:r w:rsidR="00B2281F">
          <w:rPr>
            <w:noProof/>
            <w:webHidden/>
          </w:rPr>
          <w:tab/>
        </w:r>
        <w:r w:rsidR="00B2281F">
          <w:rPr>
            <w:noProof/>
            <w:webHidden/>
          </w:rPr>
          <w:fldChar w:fldCharType="begin"/>
        </w:r>
        <w:r w:rsidR="00B2281F">
          <w:rPr>
            <w:noProof/>
            <w:webHidden/>
          </w:rPr>
          <w:instrText xml:space="preserve"> PAGEREF _Toc87525307 \h </w:instrText>
        </w:r>
        <w:r w:rsidR="00B2281F">
          <w:rPr>
            <w:noProof/>
            <w:webHidden/>
          </w:rPr>
        </w:r>
        <w:r w:rsidR="00B2281F">
          <w:rPr>
            <w:noProof/>
            <w:webHidden/>
          </w:rPr>
          <w:fldChar w:fldCharType="separate"/>
        </w:r>
        <w:r w:rsidR="00072265">
          <w:rPr>
            <w:noProof/>
            <w:webHidden/>
          </w:rPr>
          <w:t>5</w:t>
        </w:r>
        <w:r w:rsidR="00B2281F">
          <w:rPr>
            <w:noProof/>
            <w:webHidden/>
          </w:rPr>
          <w:fldChar w:fldCharType="end"/>
        </w:r>
      </w:hyperlink>
    </w:p>
    <w:p w14:paraId="2DF3B71B" w14:textId="2CEDA188" w:rsidR="00B2281F" w:rsidRDefault="00742398">
      <w:pPr>
        <w:pStyle w:val="TableofFigures"/>
        <w:tabs>
          <w:tab w:val="right" w:leader="dot" w:pos="9350"/>
        </w:tabs>
        <w:rPr>
          <w:rFonts w:asciiTheme="minorHAnsi" w:eastAsiaTheme="minorEastAsia" w:hAnsiTheme="minorHAnsi" w:cstheme="minorBidi"/>
          <w:noProof/>
          <w:snapToGrid/>
        </w:rPr>
      </w:pPr>
      <w:hyperlink w:anchor="_Toc87525308" w:history="1">
        <w:r w:rsidR="00B2281F" w:rsidRPr="00915726">
          <w:rPr>
            <w:rStyle w:val="Hyperlink"/>
            <w:noProof/>
          </w:rPr>
          <w:t>Figure 3. Maintenance Tool update existing component.</w:t>
        </w:r>
        <w:r w:rsidR="00B2281F">
          <w:rPr>
            <w:noProof/>
            <w:webHidden/>
          </w:rPr>
          <w:tab/>
        </w:r>
        <w:r w:rsidR="00B2281F">
          <w:rPr>
            <w:noProof/>
            <w:webHidden/>
          </w:rPr>
          <w:fldChar w:fldCharType="begin"/>
        </w:r>
        <w:r w:rsidR="00B2281F">
          <w:rPr>
            <w:noProof/>
            <w:webHidden/>
          </w:rPr>
          <w:instrText xml:space="preserve"> PAGEREF _Toc87525308 \h </w:instrText>
        </w:r>
        <w:r w:rsidR="00B2281F">
          <w:rPr>
            <w:noProof/>
            <w:webHidden/>
          </w:rPr>
        </w:r>
        <w:r w:rsidR="00B2281F">
          <w:rPr>
            <w:noProof/>
            <w:webHidden/>
          </w:rPr>
          <w:fldChar w:fldCharType="separate"/>
        </w:r>
        <w:r w:rsidR="00072265">
          <w:rPr>
            <w:noProof/>
            <w:webHidden/>
          </w:rPr>
          <w:t>6</w:t>
        </w:r>
        <w:r w:rsidR="00B2281F">
          <w:rPr>
            <w:noProof/>
            <w:webHidden/>
          </w:rPr>
          <w:fldChar w:fldCharType="end"/>
        </w:r>
      </w:hyperlink>
    </w:p>
    <w:p w14:paraId="79C44E70" w14:textId="363C2A06" w:rsidR="00B2281F" w:rsidRDefault="00742398">
      <w:pPr>
        <w:pStyle w:val="TableofFigures"/>
        <w:tabs>
          <w:tab w:val="right" w:leader="dot" w:pos="9350"/>
        </w:tabs>
        <w:rPr>
          <w:rFonts w:asciiTheme="minorHAnsi" w:eastAsiaTheme="minorEastAsia" w:hAnsiTheme="minorHAnsi" w:cstheme="minorBidi"/>
          <w:noProof/>
          <w:snapToGrid/>
        </w:rPr>
      </w:pPr>
      <w:hyperlink w:anchor="_Toc87525309" w:history="1">
        <w:r w:rsidR="00B2281F" w:rsidRPr="00915726">
          <w:rPr>
            <w:rStyle w:val="Hyperlink"/>
            <w:noProof/>
          </w:rPr>
          <w:t>Figure 4. Maintenance Tool add remove component.</w:t>
        </w:r>
        <w:r w:rsidR="00B2281F">
          <w:rPr>
            <w:noProof/>
            <w:webHidden/>
          </w:rPr>
          <w:tab/>
        </w:r>
        <w:r w:rsidR="00B2281F">
          <w:rPr>
            <w:noProof/>
            <w:webHidden/>
          </w:rPr>
          <w:fldChar w:fldCharType="begin"/>
        </w:r>
        <w:r w:rsidR="00B2281F">
          <w:rPr>
            <w:noProof/>
            <w:webHidden/>
          </w:rPr>
          <w:instrText xml:space="preserve"> PAGEREF _Toc87525309 \h </w:instrText>
        </w:r>
        <w:r w:rsidR="00B2281F">
          <w:rPr>
            <w:noProof/>
            <w:webHidden/>
          </w:rPr>
        </w:r>
        <w:r w:rsidR="00B2281F">
          <w:rPr>
            <w:noProof/>
            <w:webHidden/>
          </w:rPr>
          <w:fldChar w:fldCharType="separate"/>
        </w:r>
        <w:r w:rsidR="00072265">
          <w:rPr>
            <w:noProof/>
            <w:webHidden/>
          </w:rPr>
          <w:t>7</w:t>
        </w:r>
        <w:r w:rsidR="00B2281F">
          <w:rPr>
            <w:noProof/>
            <w:webHidden/>
          </w:rPr>
          <w:fldChar w:fldCharType="end"/>
        </w:r>
      </w:hyperlink>
    </w:p>
    <w:p w14:paraId="7B021CE7" w14:textId="4C6A126A"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0" w:history="1">
        <w:r w:rsidR="00B2281F" w:rsidRPr="00915726">
          <w:rPr>
            <w:rStyle w:val="Hyperlink"/>
            <w:noProof/>
          </w:rPr>
          <w:t>Figure 5. MaintenanceTool bootloader tools installation package.</w:t>
        </w:r>
        <w:r w:rsidR="00B2281F">
          <w:rPr>
            <w:noProof/>
            <w:webHidden/>
          </w:rPr>
          <w:tab/>
        </w:r>
        <w:r w:rsidR="00B2281F">
          <w:rPr>
            <w:noProof/>
            <w:webHidden/>
          </w:rPr>
          <w:fldChar w:fldCharType="begin"/>
        </w:r>
        <w:r w:rsidR="00B2281F">
          <w:rPr>
            <w:noProof/>
            <w:webHidden/>
          </w:rPr>
          <w:instrText xml:space="preserve"> PAGEREF _Toc87525310 \h </w:instrText>
        </w:r>
        <w:r w:rsidR="00B2281F">
          <w:rPr>
            <w:noProof/>
            <w:webHidden/>
          </w:rPr>
        </w:r>
        <w:r w:rsidR="00B2281F">
          <w:rPr>
            <w:noProof/>
            <w:webHidden/>
          </w:rPr>
          <w:fldChar w:fldCharType="separate"/>
        </w:r>
        <w:r w:rsidR="00072265">
          <w:rPr>
            <w:noProof/>
            <w:webHidden/>
          </w:rPr>
          <w:t>7</w:t>
        </w:r>
        <w:r w:rsidR="00B2281F">
          <w:rPr>
            <w:noProof/>
            <w:webHidden/>
          </w:rPr>
          <w:fldChar w:fldCharType="end"/>
        </w:r>
      </w:hyperlink>
    </w:p>
    <w:p w14:paraId="1B1BB60B" w14:textId="76DEE0A9"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1" w:history="1">
        <w:r w:rsidR="00B2281F" w:rsidRPr="00915726">
          <w:rPr>
            <w:rStyle w:val="Hyperlink"/>
            <w:noProof/>
          </w:rPr>
          <w:t>Figure 6. Maxim bootloader programmer board.</w:t>
        </w:r>
        <w:r w:rsidR="00B2281F">
          <w:rPr>
            <w:noProof/>
            <w:webHidden/>
          </w:rPr>
          <w:tab/>
        </w:r>
        <w:r w:rsidR="00B2281F">
          <w:rPr>
            <w:noProof/>
            <w:webHidden/>
          </w:rPr>
          <w:fldChar w:fldCharType="begin"/>
        </w:r>
        <w:r w:rsidR="00B2281F">
          <w:rPr>
            <w:noProof/>
            <w:webHidden/>
          </w:rPr>
          <w:instrText xml:space="preserve"> PAGEREF _Toc87525311 \h </w:instrText>
        </w:r>
        <w:r w:rsidR="00B2281F">
          <w:rPr>
            <w:noProof/>
            <w:webHidden/>
          </w:rPr>
        </w:r>
        <w:r w:rsidR="00B2281F">
          <w:rPr>
            <w:noProof/>
            <w:webHidden/>
          </w:rPr>
          <w:fldChar w:fldCharType="separate"/>
        </w:r>
        <w:r w:rsidR="00072265">
          <w:rPr>
            <w:noProof/>
            <w:webHidden/>
          </w:rPr>
          <w:t>8</w:t>
        </w:r>
        <w:r w:rsidR="00B2281F">
          <w:rPr>
            <w:noProof/>
            <w:webHidden/>
          </w:rPr>
          <w:fldChar w:fldCharType="end"/>
        </w:r>
      </w:hyperlink>
    </w:p>
    <w:p w14:paraId="11237BAC" w14:textId="2A43D4F2"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2" w:history="1">
        <w:r w:rsidR="00B2281F" w:rsidRPr="00915726">
          <w:rPr>
            <w:rStyle w:val="Hyperlink"/>
            <w:noProof/>
          </w:rPr>
          <w:t>Figure 7. Block diagram of components.</w:t>
        </w:r>
        <w:r w:rsidR="00B2281F">
          <w:rPr>
            <w:noProof/>
            <w:webHidden/>
          </w:rPr>
          <w:tab/>
        </w:r>
        <w:r w:rsidR="00B2281F">
          <w:rPr>
            <w:noProof/>
            <w:webHidden/>
          </w:rPr>
          <w:fldChar w:fldCharType="begin"/>
        </w:r>
        <w:r w:rsidR="00B2281F">
          <w:rPr>
            <w:noProof/>
            <w:webHidden/>
          </w:rPr>
          <w:instrText xml:space="preserve"> PAGEREF _Toc87525312 \h </w:instrText>
        </w:r>
        <w:r w:rsidR="00B2281F">
          <w:rPr>
            <w:noProof/>
            <w:webHidden/>
          </w:rPr>
        </w:r>
        <w:r w:rsidR="00B2281F">
          <w:rPr>
            <w:noProof/>
            <w:webHidden/>
          </w:rPr>
          <w:fldChar w:fldCharType="separate"/>
        </w:r>
        <w:r w:rsidR="00072265">
          <w:rPr>
            <w:noProof/>
            <w:webHidden/>
          </w:rPr>
          <w:t>9</w:t>
        </w:r>
        <w:r w:rsidR="00B2281F">
          <w:rPr>
            <w:noProof/>
            <w:webHidden/>
          </w:rPr>
          <w:fldChar w:fldCharType="end"/>
        </w:r>
      </w:hyperlink>
    </w:p>
    <w:p w14:paraId="194C2764" w14:textId="343764BF"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3" w:history="1">
        <w:r w:rsidR="00B2281F" w:rsidRPr="00915726">
          <w:rPr>
            <w:rStyle w:val="Hyperlink"/>
            <w:noProof/>
          </w:rPr>
          <w:t>Figure 8. Maxim bootloader tool on the Start menu.</w:t>
        </w:r>
        <w:r w:rsidR="00B2281F">
          <w:rPr>
            <w:noProof/>
            <w:webHidden/>
          </w:rPr>
          <w:tab/>
        </w:r>
        <w:r w:rsidR="00B2281F">
          <w:rPr>
            <w:noProof/>
            <w:webHidden/>
          </w:rPr>
          <w:fldChar w:fldCharType="begin"/>
        </w:r>
        <w:r w:rsidR="00B2281F">
          <w:rPr>
            <w:noProof/>
            <w:webHidden/>
          </w:rPr>
          <w:instrText xml:space="preserve"> PAGEREF _Toc87525313 \h </w:instrText>
        </w:r>
        <w:r w:rsidR="00B2281F">
          <w:rPr>
            <w:noProof/>
            <w:webHidden/>
          </w:rPr>
        </w:r>
        <w:r w:rsidR="00B2281F">
          <w:rPr>
            <w:noProof/>
            <w:webHidden/>
          </w:rPr>
          <w:fldChar w:fldCharType="separate"/>
        </w:r>
        <w:r w:rsidR="00072265">
          <w:rPr>
            <w:noProof/>
            <w:webHidden/>
          </w:rPr>
          <w:t>9</w:t>
        </w:r>
        <w:r w:rsidR="00B2281F">
          <w:rPr>
            <w:noProof/>
            <w:webHidden/>
          </w:rPr>
          <w:fldChar w:fldCharType="end"/>
        </w:r>
      </w:hyperlink>
    </w:p>
    <w:p w14:paraId="198FD9C2" w14:textId="1D2C8CC2"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4" w:history="1">
        <w:r w:rsidR="00B2281F" w:rsidRPr="00915726">
          <w:rPr>
            <w:rStyle w:val="Hyperlink"/>
            <w:noProof/>
          </w:rPr>
          <w:t>Figure 9. Components to test bootloader GUI tool.</w:t>
        </w:r>
        <w:r w:rsidR="00B2281F">
          <w:rPr>
            <w:noProof/>
            <w:webHidden/>
          </w:rPr>
          <w:tab/>
        </w:r>
        <w:r w:rsidR="00B2281F">
          <w:rPr>
            <w:noProof/>
            <w:webHidden/>
          </w:rPr>
          <w:fldChar w:fldCharType="begin"/>
        </w:r>
        <w:r w:rsidR="00B2281F">
          <w:rPr>
            <w:noProof/>
            <w:webHidden/>
          </w:rPr>
          <w:instrText xml:space="preserve"> PAGEREF _Toc87525314 \h </w:instrText>
        </w:r>
        <w:r w:rsidR="00B2281F">
          <w:rPr>
            <w:noProof/>
            <w:webHidden/>
          </w:rPr>
        </w:r>
        <w:r w:rsidR="00B2281F">
          <w:rPr>
            <w:noProof/>
            <w:webHidden/>
          </w:rPr>
          <w:fldChar w:fldCharType="separate"/>
        </w:r>
        <w:r w:rsidR="00072265">
          <w:rPr>
            <w:noProof/>
            <w:webHidden/>
          </w:rPr>
          <w:t>10</w:t>
        </w:r>
        <w:r w:rsidR="00B2281F">
          <w:rPr>
            <w:noProof/>
            <w:webHidden/>
          </w:rPr>
          <w:fldChar w:fldCharType="end"/>
        </w:r>
      </w:hyperlink>
    </w:p>
    <w:p w14:paraId="3EA1A452" w14:textId="6FF9D0E2"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5" w:history="1">
        <w:r w:rsidR="00B2281F" w:rsidRPr="00915726">
          <w:rPr>
            <w:rStyle w:val="Hyperlink"/>
            <w:noProof/>
          </w:rPr>
          <w:t>Figure 10. The overall system required pin connections.</w:t>
        </w:r>
        <w:r w:rsidR="00B2281F">
          <w:rPr>
            <w:noProof/>
            <w:webHidden/>
          </w:rPr>
          <w:tab/>
        </w:r>
        <w:r w:rsidR="00B2281F">
          <w:rPr>
            <w:noProof/>
            <w:webHidden/>
          </w:rPr>
          <w:fldChar w:fldCharType="begin"/>
        </w:r>
        <w:r w:rsidR="00B2281F">
          <w:rPr>
            <w:noProof/>
            <w:webHidden/>
          </w:rPr>
          <w:instrText xml:space="preserve"> PAGEREF _Toc87525315 \h </w:instrText>
        </w:r>
        <w:r w:rsidR="00B2281F">
          <w:rPr>
            <w:noProof/>
            <w:webHidden/>
          </w:rPr>
        </w:r>
        <w:r w:rsidR="00B2281F">
          <w:rPr>
            <w:noProof/>
            <w:webHidden/>
          </w:rPr>
          <w:fldChar w:fldCharType="separate"/>
        </w:r>
        <w:r w:rsidR="00072265">
          <w:rPr>
            <w:noProof/>
            <w:webHidden/>
          </w:rPr>
          <w:t>11</w:t>
        </w:r>
        <w:r w:rsidR="00B2281F">
          <w:rPr>
            <w:noProof/>
            <w:webHidden/>
          </w:rPr>
          <w:fldChar w:fldCharType="end"/>
        </w:r>
      </w:hyperlink>
    </w:p>
    <w:p w14:paraId="5A29A425" w14:textId="76777E28"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6" w:history="1">
        <w:r w:rsidR="00B2281F" w:rsidRPr="00915726">
          <w:rPr>
            <w:rStyle w:val="Hyperlink"/>
            <w:noProof/>
          </w:rPr>
          <w:t>Figure 11. MAX32660 EVSYS pins.</w:t>
        </w:r>
        <w:r w:rsidR="00B2281F">
          <w:rPr>
            <w:noProof/>
            <w:webHidden/>
          </w:rPr>
          <w:tab/>
        </w:r>
        <w:r w:rsidR="00B2281F">
          <w:rPr>
            <w:noProof/>
            <w:webHidden/>
          </w:rPr>
          <w:fldChar w:fldCharType="begin"/>
        </w:r>
        <w:r w:rsidR="00B2281F">
          <w:rPr>
            <w:noProof/>
            <w:webHidden/>
          </w:rPr>
          <w:instrText xml:space="preserve"> PAGEREF _Toc87525316 \h </w:instrText>
        </w:r>
        <w:r w:rsidR="00B2281F">
          <w:rPr>
            <w:noProof/>
            <w:webHidden/>
          </w:rPr>
        </w:r>
        <w:r w:rsidR="00B2281F">
          <w:rPr>
            <w:noProof/>
            <w:webHidden/>
          </w:rPr>
          <w:fldChar w:fldCharType="separate"/>
        </w:r>
        <w:r w:rsidR="00072265">
          <w:rPr>
            <w:noProof/>
            <w:webHidden/>
          </w:rPr>
          <w:t>11</w:t>
        </w:r>
        <w:r w:rsidR="00B2281F">
          <w:rPr>
            <w:noProof/>
            <w:webHidden/>
          </w:rPr>
          <w:fldChar w:fldCharType="end"/>
        </w:r>
      </w:hyperlink>
    </w:p>
    <w:p w14:paraId="0A8B0ECA" w14:textId="7EC0E774"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7" w:history="1">
        <w:r w:rsidR="00B2281F" w:rsidRPr="00915726">
          <w:rPr>
            <w:rStyle w:val="Hyperlink"/>
            <w:noProof/>
          </w:rPr>
          <w:t>Figure 12. Bootloader GUI tool test setup.</w:t>
        </w:r>
        <w:r w:rsidR="00B2281F">
          <w:rPr>
            <w:noProof/>
            <w:webHidden/>
          </w:rPr>
          <w:tab/>
        </w:r>
        <w:r w:rsidR="00B2281F">
          <w:rPr>
            <w:noProof/>
            <w:webHidden/>
          </w:rPr>
          <w:fldChar w:fldCharType="begin"/>
        </w:r>
        <w:r w:rsidR="00B2281F">
          <w:rPr>
            <w:noProof/>
            <w:webHidden/>
          </w:rPr>
          <w:instrText xml:space="preserve"> PAGEREF _Toc87525317 \h </w:instrText>
        </w:r>
        <w:r w:rsidR="00B2281F">
          <w:rPr>
            <w:noProof/>
            <w:webHidden/>
          </w:rPr>
        </w:r>
        <w:r w:rsidR="00B2281F">
          <w:rPr>
            <w:noProof/>
            <w:webHidden/>
          </w:rPr>
          <w:fldChar w:fldCharType="separate"/>
        </w:r>
        <w:r w:rsidR="00072265">
          <w:rPr>
            <w:noProof/>
            <w:webHidden/>
          </w:rPr>
          <w:t>11</w:t>
        </w:r>
        <w:r w:rsidR="00B2281F">
          <w:rPr>
            <w:noProof/>
            <w:webHidden/>
          </w:rPr>
          <w:fldChar w:fldCharType="end"/>
        </w:r>
      </w:hyperlink>
    </w:p>
    <w:p w14:paraId="13C30BB7" w14:textId="412015BF"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8" w:history="1">
        <w:r w:rsidR="00B2281F" w:rsidRPr="00915726">
          <w:rPr>
            <w:rStyle w:val="Hyperlink"/>
            <w:noProof/>
          </w:rPr>
          <w:t>Figure 13. Maxim bootloader GUI tool.</w:t>
        </w:r>
        <w:r w:rsidR="00B2281F">
          <w:rPr>
            <w:noProof/>
            <w:webHidden/>
          </w:rPr>
          <w:tab/>
        </w:r>
        <w:r w:rsidR="00B2281F">
          <w:rPr>
            <w:noProof/>
            <w:webHidden/>
          </w:rPr>
          <w:fldChar w:fldCharType="begin"/>
        </w:r>
        <w:r w:rsidR="00B2281F">
          <w:rPr>
            <w:noProof/>
            <w:webHidden/>
          </w:rPr>
          <w:instrText xml:space="preserve"> PAGEREF _Toc87525318 \h </w:instrText>
        </w:r>
        <w:r w:rsidR="00B2281F">
          <w:rPr>
            <w:noProof/>
            <w:webHidden/>
          </w:rPr>
        </w:r>
        <w:r w:rsidR="00B2281F">
          <w:rPr>
            <w:noProof/>
            <w:webHidden/>
          </w:rPr>
          <w:fldChar w:fldCharType="separate"/>
        </w:r>
        <w:r w:rsidR="00072265">
          <w:rPr>
            <w:noProof/>
            <w:webHidden/>
          </w:rPr>
          <w:t>12</w:t>
        </w:r>
        <w:r w:rsidR="00B2281F">
          <w:rPr>
            <w:noProof/>
            <w:webHidden/>
          </w:rPr>
          <w:fldChar w:fldCharType="end"/>
        </w:r>
      </w:hyperlink>
    </w:p>
    <w:p w14:paraId="3CA52507" w14:textId="1EBC8A03" w:rsidR="00B2281F" w:rsidRDefault="00742398">
      <w:pPr>
        <w:pStyle w:val="TableofFigures"/>
        <w:tabs>
          <w:tab w:val="right" w:leader="dot" w:pos="9350"/>
        </w:tabs>
        <w:rPr>
          <w:rFonts w:asciiTheme="minorHAnsi" w:eastAsiaTheme="minorEastAsia" w:hAnsiTheme="minorHAnsi" w:cstheme="minorBidi"/>
          <w:noProof/>
          <w:snapToGrid/>
        </w:rPr>
      </w:pPr>
      <w:hyperlink w:anchor="_Toc87525319" w:history="1">
        <w:r w:rsidR="00B2281F" w:rsidRPr="00915726">
          <w:rPr>
            <w:rStyle w:val="Hyperlink"/>
            <w:noProof/>
          </w:rPr>
          <w:t>Figure 14. Bootloader test command.</w:t>
        </w:r>
        <w:r w:rsidR="00B2281F">
          <w:rPr>
            <w:noProof/>
            <w:webHidden/>
          </w:rPr>
          <w:tab/>
        </w:r>
        <w:r w:rsidR="00B2281F">
          <w:rPr>
            <w:noProof/>
            <w:webHidden/>
          </w:rPr>
          <w:fldChar w:fldCharType="begin"/>
        </w:r>
        <w:r w:rsidR="00B2281F">
          <w:rPr>
            <w:noProof/>
            <w:webHidden/>
          </w:rPr>
          <w:instrText xml:space="preserve"> PAGEREF _Toc87525319 \h </w:instrText>
        </w:r>
        <w:r w:rsidR="00B2281F">
          <w:rPr>
            <w:noProof/>
            <w:webHidden/>
          </w:rPr>
        </w:r>
        <w:r w:rsidR="00B2281F">
          <w:rPr>
            <w:noProof/>
            <w:webHidden/>
          </w:rPr>
          <w:fldChar w:fldCharType="separate"/>
        </w:r>
        <w:r w:rsidR="00072265">
          <w:rPr>
            <w:noProof/>
            <w:webHidden/>
          </w:rPr>
          <w:t>13</w:t>
        </w:r>
        <w:r w:rsidR="00B2281F">
          <w:rPr>
            <w:noProof/>
            <w:webHidden/>
          </w:rPr>
          <w:fldChar w:fldCharType="end"/>
        </w:r>
      </w:hyperlink>
    </w:p>
    <w:p w14:paraId="268A4434" w14:textId="2CE20F90"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0" w:history="1">
        <w:r w:rsidR="00B2281F" w:rsidRPr="00915726">
          <w:rPr>
            <w:rStyle w:val="Hyperlink"/>
            <w:noProof/>
          </w:rPr>
          <w:t>Figure 15. Bootloader GUI tool running some bootloader test command.</w:t>
        </w:r>
        <w:r w:rsidR="00B2281F">
          <w:rPr>
            <w:noProof/>
            <w:webHidden/>
          </w:rPr>
          <w:tab/>
        </w:r>
        <w:r w:rsidR="00B2281F">
          <w:rPr>
            <w:noProof/>
            <w:webHidden/>
          </w:rPr>
          <w:fldChar w:fldCharType="begin"/>
        </w:r>
        <w:r w:rsidR="00B2281F">
          <w:rPr>
            <w:noProof/>
            <w:webHidden/>
          </w:rPr>
          <w:instrText xml:space="preserve"> PAGEREF _Toc87525320 \h </w:instrText>
        </w:r>
        <w:r w:rsidR="00B2281F">
          <w:rPr>
            <w:noProof/>
            <w:webHidden/>
          </w:rPr>
        </w:r>
        <w:r w:rsidR="00B2281F">
          <w:rPr>
            <w:noProof/>
            <w:webHidden/>
          </w:rPr>
          <w:fldChar w:fldCharType="separate"/>
        </w:r>
        <w:r w:rsidR="00072265">
          <w:rPr>
            <w:noProof/>
            <w:webHidden/>
          </w:rPr>
          <w:t>13</w:t>
        </w:r>
        <w:r w:rsidR="00B2281F">
          <w:rPr>
            <w:noProof/>
            <w:webHidden/>
          </w:rPr>
          <w:fldChar w:fldCharType="end"/>
        </w:r>
      </w:hyperlink>
    </w:p>
    <w:p w14:paraId="21673D62" w14:textId="668D85EF"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1" w:history="1">
        <w:r w:rsidR="00B2281F" w:rsidRPr="00915726">
          <w:rPr>
            <w:rStyle w:val="Hyperlink"/>
            <w:noProof/>
          </w:rPr>
          <w:t>Figure 16. Bootloader GUI tool reading bootloader configuration parameters.</w:t>
        </w:r>
        <w:r w:rsidR="00B2281F">
          <w:rPr>
            <w:noProof/>
            <w:webHidden/>
          </w:rPr>
          <w:tab/>
        </w:r>
        <w:r w:rsidR="00B2281F">
          <w:rPr>
            <w:noProof/>
            <w:webHidden/>
          </w:rPr>
          <w:fldChar w:fldCharType="begin"/>
        </w:r>
        <w:r w:rsidR="00B2281F">
          <w:rPr>
            <w:noProof/>
            <w:webHidden/>
          </w:rPr>
          <w:instrText xml:space="preserve"> PAGEREF _Toc87525321 \h </w:instrText>
        </w:r>
        <w:r w:rsidR="00B2281F">
          <w:rPr>
            <w:noProof/>
            <w:webHidden/>
          </w:rPr>
        </w:r>
        <w:r w:rsidR="00B2281F">
          <w:rPr>
            <w:noProof/>
            <w:webHidden/>
          </w:rPr>
          <w:fldChar w:fldCharType="separate"/>
        </w:r>
        <w:r w:rsidR="00072265">
          <w:rPr>
            <w:noProof/>
            <w:webHidden/>
          </w:rPr>
          <w:t>14</w:t>
        </w:r>
        <w:r w:rsidR="00B2281F">
          <w:rPr>
            <w:noProof/>
            <w:webHidden/>
          </w:rPr>
          <w:fldChar w:fldCharType="end"/>
        </w:r>
      </w:hyperlink>
    </w:p>
    <w:p w14:paraId="10AA9ED0" w14:textId="71BD2AA6"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2" w:history="1">
        <w:r w:rsidR="00B2281F" w:rsidRPr="00915726">
          <w:rPr>
            <w:rStyle w:val="Hyperlink"/>
            <w:noProof/>
          </w:rPr>
          <w:t>Figure 17. Bootloader GUI tool firmware loading.</w:t>
        </w:r>
        <w:r w:rsidR="00B2281F">
          <w:rPr>
            <w:noProof/>
            <w:webHidden/>
          </w:rPr>
          <w:tab/>
        </w:r>
        <w:r w:rsidR="00B2281F">
          <w:rPr>
            <w:noProof/>
            <w:webHidden/>
          </w:rPr>
          <w:fldChar w:fldCharType="begin"/>
        </w:r>
        <w:r w:rsidR="00B2281F">
          <w:rPr>
            <w:noProof/>
            <w:webHidden/>
          </w:rPr>
          <w:instrText xml:space="preserve"> PAGEREF _Toc87525322 \h </w:instrText>
        </w:r>
        <w:r w:rsidR="00B2281F">
          <w:rPr>
            <w:noProof/>
            <w:webHidden/>
          </w:rPr>
        </w:r>
        <w:r w:rsidR="00B2281F">
          <w:rPr>
            <w:noProof/>
            <w:webHidden/>
          </w:rPr>
          <w:fldChar w:fldCharType="separate"/>
        </w:r>
        <w:r w:rsidR="00072265">
          <w:rPr>
            <w:noProof/>
            <w:webHidden/>
          </w:rPr>
          <w:t>15</w:t>
        </w:r>
        <w:r w:rsidR="00B2281F">
          <w:rPr>
            <w:noProof/>
            <w:webHidden/>
          </w:rPr>
          <w:fldChar w:fldCharType="end"/>
        </w:r>
      </w:hyperlink>
    </w:p>
    <w:p w14:paraId="7C9B4C9A" w14:textId="61FE2EBB"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3" w:history="1">
        <w:r w:rsidR="00B2281F" w:rsidRPr="00915726">
          <w:rPr>
            <w:rStyle w:val="Hyperlink"/>
            <w:noProof/>
          </w:rPr>
          <w:t>Figure 18. Maxim bootloader tool testing and configuring bootloader programmer board.</w:t>
        </w:r>
        <w:r w:rsidR="00B2281F">
          <w:rPr>
            <w:noProof/>
            <w:webHidden/>
          </w:rPr>
          <w:tab/>
        </w:r>
        <w:r w:rsidR="00B2281F">
          <w:rPr>
            <w:noProof/>
            <w:webHidden/>
          </w:rPr>
          <w:fldChar w:fldCharType="begin"/>
        </w:r>
        <w:r w:rsidR="00B2281F">
          <w:rPr>
            <w:noProof/>
            <w:webHidden/>
          </w:rPr>
          <w:instrText xml:space="preserve"> PAGEREF _Toc87525323 \h </w:instrText>
        </w:r>
        <w:r w:rsidR="00B2281F">
          <w:rPr>
            <w:noProof/>
            <w:webHidden/>
          </w:rPr>
        </w:r>
        <w:r w:rsidR="00B2281F">
          <w:rPr>
            <w:noProof/>
            <w:webHidden/>
          </w:rPr>
          <w:fldChar w:fldCharType="separate"/>
        </w:r>
        <w:r w:rsidR="00072265">
          <w:rPr>
            <w:noProof/>
            <w:webHidden/>
          </w:rPr>
          <w:t>16</w:t>
        </w:r>
        <w:r w:rsidR="00B2281F">
          <w:rPr>
            <w:noProof/>
            <w:webHidden/>
          </w:rPr>
          <w:fldChar w:fldCharType="end"/>
        </w:r>
      </w:hyperlink>
    </w:p>
    <w:p w14:paraId="6CD6B53E" w14:textId="782F2153"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4" w:history="1">
        <w:r w:rsidR="00B2281F" w:rsidRPr="00915726">
          <w:rPr>
            <w:rStyle w:val="Hyperlink"/>
            <w:noProof/>
          </w:rPr>
          <w:t>Figure 19. Bootloader host example setup block diagram</w:t>
        </w:r>
        <w:r w:rsidR="00B2281F">
          <w:rPr>
            <w:noProof/>
            <w:webHidden/>
          </w:rPr>
          <w:tab/>
        </w:r>
        <w:r w:rsidR="00B2281F">
          <w:rPr>
            <w:noProof/>
            <w:webHidden/>
          </w:rPr>
          <w:fldChar w:fldCharType="begin"/>
        </w:r>
        <w:r w:rsidR="00B2281F">
          <w:rPr>
            <w:noProof/>
            <w:webHidden/>
          </w:rPr>
          <w:instrText xml:space="preserve"> PAGEREF _Toc87525324 \h </w:instrText>
        </w:r>
        <w:r w:rsidR="00B2281F">
          <w:rPr>
            <w:noProof/>
            <w:webHidden/>
          </w:rPr>
        </w:r>
        <w:r w:rsidR="00B2281F">
          <w:rPr>
            <w:noProof/>
            <w:webHidden/>
          </w:rPr>
          <w:fldChar w:fldCharType="separate"/>
        </w:r>
        <w:r w:rsidR="00072265">
          <w:rPr>
            <w:noProof/>
            <w:webHidden/>
          </w:rPr>
          <w:t>17</w:t>
        </w:r>
        <w:r w:rsidR="00B2281F">
          <w:rPr>
            <w:noProof/>
            <w:webHidden/>
          </w:rPr>
          <w:fldChar w:fldCharType="end"/>
        </w:r>
      </w:hyperlink>
    </w:p>
    <w:p w14:paraId="03F3EAC3" w14:textId="0105916E"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5" w:history="1">
        <w:r w:rsidR="00B2281F" w:rsidRPr="00915726">
          <w:rPr>
            <w:rStyle w:val="Hyperlink"/>
            <w:noProof/>
          </w:rPr>
          <w:t>Figure 20. Bootloader host example full setup.</w:t>
        </w:r>
        <w:r w:rsidR="00B2281F">
          <w:rPr>
            <w:noProof/>
            <w:webHidden/>
          </w:rPr>
          <w:tab/>
        </w:r>
        <w:r w:rsidR="00B2281F">
          <w:rPr>
            <w:noProof/>
            <w:webHidden/>
          </w:rPr>
          <w:fldChar w:fldCharType="begin"/>
        </w:r>
        <w:r w:rsidR="00B2281F">
          <w:rPr>
            <w:noProof/>
            <w:webHidden/>
          </w:rPr>
          <w:instrText xml:space="preserve"> PAGEREF _Toc87525325 \h </w:instrText>
        </w:r>
        <w:r w:rsidR="00B2281F">
          <w:rPr>
            <w:noProof/>
            <w:webHidden/>
          </w:rPr>
        </w:r>
        <w:r w:rsidR="00B2281F">
          <w:rPr>
            <w:noProof/>
            <w:webHidden/>
          </w:rPr>
          <w:fldChar w:fldCharType="separate"/>
        </w:r>
        <w:r w:rsidR="00072265">
          <w:rPr>
            <w:noProof/>
            <w:webHidden/>
          </w:rPr>
          <w:t>18</w:t>
        </w:r>
        <w:r w:rsidR="00B2281F">
          <w:rPr>
            <w:noProof/>
            <w:webHidden/>
          </w:rPr>
          <w:fldChar w:fldCharType="end"/>
        </w:r>
      </w:hyperlink>
    </w:p>
    <w:p w14:paraId="3F81E939" w14:textId="63231A97"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6" w:history="1">
        <w:r w:rsidR="00B2281F" w:rsidRPr="00915726">
          <w:rPr>
            <w:rStyle w:val="Hyperlink"/>
            <w:noProof/>
          </w:rPr>
          <w:t>Figure 21. Starting Eclipse on the start menu.</w:t>
        </w:r>
        <w:r w:rsidR="00B2281F">
          <w:rPr>
            <w:noProof/>
            <w:webHidden/>
          </w:rPr>
          <w:tab/>
        </w:r>
        <w:r w:rsidR="00B2281F">
          <w:rPr>
            <w:noProof/>
            <w:webHidden/>
          </w:rPr>
          <w:fldChar w:fldCharType="begin"/>
        </w:r>
        <w:r w:rsidR="00B2281F">
          <w:rPr>
            <w:noProof/>
            <w:webHidden/>
          </w:rPr>
          <w:instrText xml:space="preserve"> PAGEREF _Toc87525326 \h </w:instrText>
        </w:r>
        <w:r w:rsidR="00B2281F">
          <w:rPr>
            <w:noProof/>
            <w:webHidden/>
          </w:rPr>
        </w:r>
        <w:r w:rsidR="00B2281F">
          <w:rPr>
            <w:noProof/>
            <w:webHidden/>
          </w:rPr>
          <w:fldChar w:fldCharType="separate"/>
        </w:r>
        <w:r w:rsidR="00072265">
          <w:rPr>
            <w:noProof/>
            <w:webHidden/>
          </w:rPr>
          <w:t>19</w:t>
        </w:r>
        <w:r w:rsidR="00B2281F">
          <w:rPr>
            <w:noProof/>
            <w:webHidden/>
          </w:rPr>
          <w:fldChar w:fldCharType="end"/>
        </w:r>
      </w:hyperlink>
    </w:p>
    <w:p w14:paraId="75DCF3E4" w14:textId="64D95873"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7" w:history="1">
        <w:r w:rsidR="00B2281F" w:rsidRPr="00915726">
          <w:rPr>
            <w:rStyle w:val="Hyperlink"/>
            <w:noProof/>
          </w:rPr>
          <w:t>Figure 22. New project wizard.</w:t>
        </w:r>
        <w:r w:rsidR="00B2281F">
          <w:rPr>
            <w:noProof/>
            <w:webHidden/>
          </w:rPr>
          <w:tab/>
        </w:r>
        <w:r w:rsidR="00B2281F">
          <w:rPr>
            <w:noProof/>
            <w:webHidden/>
          </w:rPr>
          <w:fldChar w:fldCharType="begin"/>
        </w:r>
        <w:r w:rsidR="00B2281F">
          <w:rPr>
            <w:noProof/>
            <w:webHidden/>
          </w:rPr>
          <w:instrText xml:space="preserve"> PAGEREF _Toc87525327 \h </w:instrText>
        </w:r>
        <w:r w:rsidR="00B2281F">
          <w:rPr>
            <w:noProof/>
            <w:webHidden/>
          </w:rPr>
        </w:r>
        <w:r w:rsidR="00B2281F">
          <w:rPr>
            <w:noProof/>
            <w:webHidden/>
          </w:rPr>
          <w:fldChar w:fldCharType="separate"/>
        </w:r>
        <w:r w:rsidR="00072265">
          <w:rPr>
            <w:noProof/>
            <w:webHidden/>
          </w:rPr>
          <w:t>19</w:t>
        </w:r>
        <w:r w:rsidR="00B2281F">
          <w:rPr>
            <w:noProof/>
            <w:webHidden/>
          </w:rPr>
          <w:fldChar w:fldCharType="end"/>
        </w:r>
      </w:hyperlink>
    </w:p>
    <w:p w14:paraId="388556E8" w14:textId="3DA80034"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8" w:history="1">
        <w:r w:rsidR="00B2281F" w:rsidRPr="00915726">
          <w:rPr>
            <w:rStyle w:val="Hyperlink"/>
            <w:noProof/>
          </w:rPr>
          <w:t>Figure 23. Set project name.</w:t>
        </w:r>
        <w:r w:rsidR="00B2281F">
          <w:rPr>
            <w:noProof/>
            <w:webHidden/>
          </w:rPr>
          <w:tab/>
        </w:r>
        <w:r w:rsidR="00B2281F">
          <w:rPr>
            <w:noProof/>
            <w:webHidden/>
          </w:rPr>
          <w:fldChar w:fldCharType="begin"/>
        </w:r>
        <w:r w:rsidR="00B2281F">
          <w:rPr>
            <w:noProof/>
            <w:webHidden/>
          </w:rPr>
          <w:instrText xml:space="preserve"> PAGEREF _Toc87525328 \h </w:instrText>
        </w:r>
        <w:r w:rsidR="00B2281F">
          <w:rPr>
            <w:noProof/>
            <w:webHidden/>
          </w:rPr>
        </w:r>
        <w:r w:rsidR="00B2281F">
          <w:rPr>
            <w:noProof/>
            <w:webHidden/>
          </w:rPr>
          <w:fldChar w:fldCharType="separate"/>
        </w:r>
        <w:r w:rsidR="00072265">
          <w:rPr>
            <w:noProof/>
            <w:webHidden/>
          </w:rPr>
          <w:t>20</w:t>
        </w:r>
        <w:r w:rsidR="00B2281F">
          <w:rPr>
            <w:noProof/>
            <w:webHidden/>
          </w:rPr>
          <w:fldChar w:fldCharType="end"/>
        </w:r>
      </w:hyperlink>
    </w:p>
    <w:p w14:paraId="6E63DD77" w14:textId="708152BE" w:rsidR="00B2281F" w:rsidRDefault="00742398">
      <w:pPr>
        <w:pStyle w:val="TableofFigures"/>
        <w:tabs>
          <w:tab w:val="right" w:leader="dot" w:pos="9350"/>
        </w:tabs>
        <w:rPr>
          <w:rFonts w:asciiTheme="minorHAnsi" w:eastAsiaTheme="minorEastAsia" w:hAnsiTheme="minorHAnsi" w:cstheme="minorBidi"/>
          <w:noProof/>
          <w:snapToGrid/>
        </w:rPr>
      </w:pPr>
      <w:hyperlink w:anchor="_Toc87525329" w:history="1">
        <w:r w:rsidR="00B2281F" w:rsidRPr="00915726">
          <w:rPr>
            <w:rStyle w:val="Hyperlink"/>
            <w:noProof/>
          </w:rPr>
          <w:t>Figure 24. Select project configuration.</w:t>
        </w:r>
        <w:r w:rsidR="00B2281F">
          <w:rPr>
            <w:noProof/>
            <w:webHidden/>
          </w:rPr>
          <w:tab/>
        </w:r>
        <w:r w:rsidR="00B2281F">
          <w:rPr>
            <w:noProof/>
            <w:webHidden/>
          </w:rPr>
          <w:fldChar w:fldCharType="begin"/>
        </w:r>
        <w:r w:rsidR="00B2281F">
          <w:rPr>
            <w:noProof/>
            <w:webHidden/>
          </w:rPr>
          <w:instrText xml:space="preserve"> PAGEREF _Toc87525329 \h </w:instrText>
        </w:r>
        <w:r w:rsidR="00B2281F">
          <w:rPr>
            <w:noProof/>
            <w:webHidden/>
          </w:rPr>
        </w:r>
        <w:r w:rsidR="00B2281F">
          <w:rPr>
            <w:noProof/>
            <w:webHidden/>
          </w:rPr>
          <w:fldChar w:fldCharType="separate"/>
        </w:r>
        <w:r w:rsidR="00072265">
          <w:rPr>
            <w:noProof/>
            <w:webHidden/>
          </w:rPr>
          <w:t>21</w:t>
        </w:r>
        <w:r w:rsidR="00B2281F">
          <w:rPr>
            <w:noProof/>
            <w:webHidden/>
          </w:rPr>
          <w:fldChar w:fldCharType="end"/>
        </w:r>
      </w:hyperlink>
    </w:p>
    <w:p w14:paraId="0834209C" w14:textId="1CDCA914"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0" w:history="1">
        <w:r w:rsidR="00B2281F" w:rsidRPr="00915726">
          <w:rPr>
            <w:rStyle w:val="Hyperlink"/>
            <w:noProof/>
          </w:rPr>
          <w:t>Figure 25. Build project.</w:t>
        </w:r>
        <w:r w:rsidR="00B2281F">
          <w:rPr>
            <w:noProof/>
            <w:webHidden/>
          </w:rPr>
          <w:tab/>
        </w:r>
        <w:r w:rsidR="00B2281F">
          <w:rPr>
            <w:noProof/>
            <w:webHidden/>
          </w:rPr>
          <w:fldChar w:fldCharType="begin"/>
        </w:r>
        <w:r w:rsidR="00B2281F">
          <w:rPr>
            <w:noProof/>
            <w:webHidden/>
          </w:rPr>
          <w:instrText xml:space="preserve"> PAGEREF _Toc87525330 \h </w:instrText>
        </w:r>
        <w:r w:rsidR="00B2281F">
          <w:rPr>
            <w:noProof/>
            <w:webHidden/>
          </w:rPr>
        </w:r>
        <w:r w:rsidR="00B2281F">
          <w:rPr>
            <w:noProof/>
            <w:webHidden/>
          </w:rPr>
          <w:fldChar w:fldCharType="separate"/>
        </w:r>
        <w:r w:rsidR="00072265">
          <w:rPr>
            <w:noProof/>
            <w:webHidden/>
          </w:rPr>
          <w:t>22</w:t>
        </w:r>
        <w:r w:rsidR="00B2281F">
          <w:rPr>
            <w:noProof/>
            <w:webHidden/>
          </w:rPr>
          <w:fldChar w:fldCharType="end"/>
        </w:r>
      </w:hyperlink>
    </w:p>
    <w:p w14:paraId="52D3B63F" w14:textId="722B4DB2"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1" w:history="1">
        <w:r w:rsidR="00B2281F" w:rsidRPr="00915726">
          <w:rPr>
            <w:rStyle w:val="Hyperlink"/>
            <w:noProof/>
          </w:rPr>
          <w:t>Figure 26. CDT build console output.</w:t>
        </w:r>
        <w:r w:rsidR="00B2281F">
          <w:rPr>
            <w:noProof/>
            <w:webHidden/>
          </w:rPr>
          <w:tab/>
        </w:r>
        <w:r w:rsidR="00B2281F">
          <w:rPr>
            <w:noProof/>
            <w:webHidden/>
          </w:rPr>
          <w:fldChar w:fldCharType="begin"/>
        </w:r>
        <w:r w:rsidR="00B2281F">
          <w:rPr>
            <w:noProof/>
            <w:webHidden/>
          </w:rPr>
          <w:instrText xml:space="preserve"> PAGEREF _Toc87525331 \h </w:instrText>
        </w:r>
        <w:r w:rsidR="00B2281F">
          <w:rPr>
            <w:noProof/>
            <w:webHidden/>
          </w:rPr>
        </w:r>
        <w:r w:rsidR="00B2281F">
          <w:rPr>
            <w:noProof/>
            <w:webHidden/>
          </w:rPr>
          <w:fldChar w:fldCharType="separate"/>
        </w:r>
        <w:r w:rsidR="00072265">
          <w:rPr>
            <w:noProof/>
            <w:webHidden/>
          </w:rPr>
          <w:t>23</w:t>
        </w:r>
        <w:r w:rsidR="00B2281F">
          <w:rPr>
            <w:noProof/>
            <w:webHidden/>
          </w:rPr>
          <w:fldChar w:fldCharType="end"/>
        </w:r>
      </w:hyperlink>
    </w:p>
    <w:p w14:paraId="1F0363DC" w14:textId="67F2CA42"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2" w:history="1">
        <w:r w:rsidR="00B2281F" w:rsidRPr="00915726">
          <w:rPr>
            <w:rStyle w:val="Hyperlink"/>
            <w:noProof/>
          </w:rPr>
          <w:t>Figure 27. Loading binary on target EV kit.</w:t>
        </w:r>
        <w:r w:rsidR="00B2281F">
          <w:rPr>
            <w:noProof/>
            <w:webHidden/>
          </w:rPr>
          <w:tab/>
        </w:r>
        <w:r w:rsidR="00B2281F">
          <w:rPr>
            <w:noProof/>
            <w:webHidden/>
          </w:rPr>
          <w:fldChar w:fldCharType="begin"/>
        </w:r>
        <w:r w:rsidR="00B2281F">
          <w:rPr>
            <w:noProof/>
            <w:webHidden/>
          </w:rPr>
          <w:instrText xml:space="preserve"> PAGEREF _Toc87525332 \h </w:instrText>
        </w:r>
        <w:r w:rsidR="00B2281F">
          <w:rPr>
            <w:noProof/>
            <w:webHidden/>
          </w:rPr>
        </w:r>
        <w:r w:rsidR="00B2281F">
          <w:rPr>
            <w:noProof/>
            <w:webHidden/>
          </w:rPr>
          <w:fldChar w:fldCharType="separate"/>
        </w:r>
        <w:r w:rsidR="00072265">
          <w:rPr>
            <w:noProof/>
            <w:webHidden/>
          </w:rPr>
          <w:t>23</w:t>
        </w:r>
        <w:r w:rsidR="00B2281F">
          <w:rPr>
            <w:noProof/>
            <w:webHidden/>
          </w:rPr>
          <w:fldChar w:fldCharType="end"/>
        </w:r>
      </w:hyperlink>
    </w:p>
    <w:p w14:paraId="601AA1A6" w14:textId="66AC8D2D"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3" w:history="1">
        <w:r w:rsidR="00B2281F" w:rsidRPr="00915726">
          <w:rPr>
            <w:rStyle w:val="Hyperlink"/>
            <w:noProof/>
          </w:rPr>
          <w:t>Figure 28. Bootloader host programmer example console menu.</w:t>
        </w:r>
        <w:r w:rsidR="00B2281F">
          <w:rPr>
            <w:noProof/>
            <w:webHidden/>
          </w:rPr>
          <w:tab/>
        </w:r>
        <w:r w:rsidR="00B2281F">
          <w:rPr>
            <w:noProof/>
            <w:webHidden/>
          </w:rPr>
          <w:fldChar w:fldCharType="begin"/>
        </w:r>
        <w:r w:rsidR="00B2281F">
          <w:rPr>
            <w:noProof/>
            <w:webHidden/>
          </w:rPr>
          <w:instrText xml:space="preserve"> PAGEREF _Toc87525333 \h </w:instrText>
        </w:r>
        <w:r w:rsidR="00B2281F">
          <w:rPr>
            <w:noProof/>
            <w:webHidden/>
          </w:rPr>
        </w:r>
        <w:r w:rsidR="00B2281F">
          <w:rPr>
            <w:noProof/>
            <w:webHidden/>
          </w:rPr>
          <w:fldChar w:fldCharType="separate"/>
        </w:r>
        <w:r w:rsidR="00072265">
          <w:rPr>
            <w:noProof/>
            <w:webHidden/>
          </w:rPr>
          <w:t>24</w:t>
        </w:r>
        <w:r w:rsidR="00B2281F">
          <w:rPr>
            <w:noProof/>
            <w:webHidden/>
          </w:rPr>
          <w:fldChar w:fldCharType="end"/>
        </w:r>
      </w:hyperlink>
    </w:p>
    <w:p w14:paraId="78B83604" w14:textId="0EF6E8DF"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4" w:history="1">
        <w:r w:rsidR="00B2281F" w:rsidRPr="00915726">
          <w:rPr>
            <w:rStyle w:val="Hyperlink"/>
            <w:noProof/>
          </w:rPr>
          <w:t>Figure 29. Bootloader host programmer example folders.</w:t>
        </w:r>
        <w:r w:rsidR="00B2281F">
          <w:rPr>
            <w:noProof/>
            <w:webHidden/>
          </w:rPr>
          <w:tab/>
        </w:r>
        <w:r w:rsidR="00B2281F">
          <w:rPr>
            <w:noProof/>
            <w:webHidden/>
          </w:rPr>
          <w:fldChar w:fldCharType="begin"/>
        </w:r>
        <w:r w:rsidR="00B2281F">
          <w:rPr>
            <w:noProof/>
            <w:webHidden/>
          </w:rPr>
          <w:instrText xml:space="preserve"> PAGEREF _Toc87525334 \h </w:instrText>
        </w:r>
        <w:r w:rsidR="00B2281F">
          <w:rPr>
            <w:noProof/>
            <w:webHidden/>
          </w:rPr>
        </w:r>
        <w:r w:rsidR="00B2281F">
          <w:rPr>
            <w:noProof/>
            <w:webHidden/>
          </w:rPr>
          <w:fldChar w:fldCharType="separate"/>
        </w:r>
        <w:r w:rsidR="00072265">
          <w:rPr>
            <w:noProof/>
            <w:webHidden/>
          </w:rPr>
          <w:t>25</w:t>
        </w:r>
        <w:r w:rsidR="00B2281F">
          <w:rPr>
            <w:noProof/>
            <w:webHidden/>
          </w:rPr>
          <w:fldChar w:fldCharType="end"/>
        </w:r>
      </w:hyperlink>
    </w:p>
    <w:p w14:paraId="4DFD3A0D" w14:textId="74505CE4"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5" w:history="1">
        <w:r w:rsidR="00B2281F" w:rsidRPr="00915726">
          <w:rPr>
            <w:rStyle w:val="Hyperlink"/>
            <w:noProof/>
          </w:rPr>
          <w:t>Figure 30. Platform-independent bootloader layer initialization function.</w:t>
        </w:r>
        <w:r w:rsidR="00B2281F">
          <w:rPr>
            <w:noProof/>
            <w:webHidden/>
          </w:rPr>
          <w:tab/>
        </w:r>
        <w:r w:rsidR="00B2281F">
          <w:rPr>
            <w:noProof/>
            <w:webHidden/>
          </w:rPr>
          <w:fldChar w:fldCharType="begin"/>
        </w:r>
        <w:r w:rsidR="00B2281F">
          <w:rPr>
            <w:noProof/>
            <w:webHidden/>
          </w:rPr>
          <w:instrText xml:space="preserve"> PAGEREF _Toc87525335 \h </w:instrText>
        </w:r>
        <w:r w:rsidR="00B2281F">
          <w:rPr>
            <w:noProof/>
            <w:webHidden/>
          </w:rPr>
        </w:r>
        <w:r w:rsidR="00B2281F">
          <w:rPr>
            <w:noProof/>
            <w:webHidden/>
          </w:rPr>
          <w:fldChar w:fldCharType="separate"/>
        </w:r>
        <w:r w:rsidR="00072265">
          <w:rPr>
            <w:noProof/>
            <w:webHidden/>
          </w:rPr>
          <w:t>26</w:t>
        </w:r>
        <w:r w:rsidR="00B2281F">
          <w:rPr>
            <w:noProof/>
            <w:webHidden/>
          </w:rPr>
          <w:fldChar w:fldCharType="end"/>
        </w:r>
      </w:hyperlink>
    </w:p>
    <w:p w14:paraId="06A8F5A5" w14:textId="43AB8147"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6" w:history="1">
        <w:r w:rsidR="00B2281F" w:rsidRPr="00915726">
          <w:rPr>
            <w:rStyle w:val="Hyperlink"/>
            <w:noProof/>
          </w:rPr>
          <w:t>Figure 31. Request packet (from PC to interface board).</w:t>
        </w:r>
        <w:r w:rsidR="00B2281F">
          <w:rPr>
            <w:noProof/>
            <w:webHidden/>
          </w:rPr>
          <w:tab/>
        </w:r>
        <w:r w:rsidR="00B2281F">
          <w:rPr>
            <w:noProof/>
            <w:webHidden/>
          </w:rPr>
          <w:fldChar w:fldCharType="begin"/>
        </w:r>
        <w:r w:rsidR="00B2281F">
          <w:rPr>
            <w:noProof/>
            <w:webHidden/>
          </w:rPr>
          <w:instrText xml:space="preserve"> PAGEREF _Toc87525336 \h </w:instrText>
        </w:r>
        <w:r w:rsidR="00B2281F">
          <w:rPr>
            <w:noProof/>
            <w:webHidden/>
          </w:rPr>
        </w:r>
        <w:r w:rsidR="00B2281F">
          <w:rPr>
            <w:noProof/>
            <w:webHidden/>
          </w:rPr>
          <w:fldChar w:fldCharType="separate"/>
        </w:r>
        <w:r w:rsidR="00072265">
          <w:rPr>
            <w:noProof/>
            <w:webHidden/>
          </w:rPr>
          <w:t>27</w:t>
        </w:r>
        <w:r w:rsidR="00B2281F">
          <w:rPr>
            <w:noProof/>
            <w:webHidden/>
          </w:rPr>
          <w:fldChar w:fldCharType="end"/>
        </w:r>
      </w:hyperlink>
    </w:p>
    <w:p w14:paraId="1AE46428" w14:textId="6EB363ED"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7" w:history="1">
        <w:r w:rsidR="00B2281F" w:rsidRPr="00915726">
          <w:rPr>
            <w:rStyle w:val="Hyperlink"/>
            <w:noProof/>
          </w:rPr>
          <w:t>Figure 32. Response packet (from bootloader programmer board to PC).</w:t>
        </w:r>
        <w:r w:rsidR="00B2281F">
          <w:rPr>
            <w:noProof/>
            <w:webHidden/>
          </w:rPr>
          <w:tab/>
        </w:r>
        <w:r w:rsidR="00B2281F">
          <w:rPr>
            <w:noProof/>
            <w:webHidden/>
          </w:rPr>
          <w:fldChar w:fldCharType="begin"/>
        </w:r>
        <w:r w:rsidR="00B2281F">
          <w:rPr>
            <w:noProof/>
            <w:webHidden/>
          </w:rPr>
          <w:instrText xml:space="preserve"> PAGEREF _Toc87525337 \h </w:instrText>
        </w:r>
        <w:r w:rsidR="00B2281F">
          <w:rPr>
            <w:noProof/>
            <w:webHidden/>
          </w:rPr>
        </w:r>
        <w:r w:rsidR="00B2281F">
          <w:rPr>
            <w:noProof/>
            <w:webHidden/>
          </w:rPr>
          <w:fldChar w:fldCharType="separate"/>
        </w:r>
        <w:r w:rsidR="00072265">
          <w:rPr>
            <w:noProof/>
            <w:webHidden/>
          </w:rPr>
          <w:t>28</w:t>
        </w:r>
        <w:r w:rsidR="00B2281F">
          <w:rPr>
            <w:noProof/>
            <w:webHidden/>
          </w:rPr>
          <w:fldChar w:fldCharType="end"/>
        </w:r>
      </w:hyperlink>
    </w:p>
    <w:p w14:paraId="46E30243" w14:textId="646E8B1A"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8" w:history="1">
        <w:r w:rsidR="00B2281F" w:rsidRPr="00915726">
          <w:rPr>
            <w:rStyle w:val="Hyperlink"/>
            <w:noProof/>
          </w:rPr>
          <w:t>Figure 33. Adapter response for GPIO commands.</w:t>
        </w:r>
        <w:r w:rsidR="00B2281F">
          <w:rPr>
            <w:noProof/>
            <w:webHidden/>
          </w:rPr>
          <w:tab/>
        </w:r>
        <w:r w:rsidR="00B2281F">
          <w:rPr>
            <w:noProof/>
            <w:webHidden/>
          </w:rPr>
          <w:fldChar w:fldCharType="begin"/>
        </w:r>
        <w:r w:rsidR="00B2281F">
          <w:rPr>
            <w:noProof/>
            <w:webHidden/>
          </w:rPr>
          <w:instrText xml:space="preserve"> PAGEREF _Toc87525338 \h </w:instrText>
        </w:r>
        <w:r w:rsidR="00B2281F">
          <w:rPr>
            <w:noProof/>
            <w:webHidden/>
          </w:rPr>
        </w:r>
        <w:r w:rsidR="00B2281F">
          <w:rPr>
            <w:noProof/>
            <w:webHidden/>
          </w:rPr>
          <w:fldChar w:fldCharType="separate"/>
        </w:r>
        <w:r w:rsidR="00072265">
          <w:rPr>
            <w:noProof/>
            <w:webHidden/>
          </w:rPr>
          <w:t>29</w:t>
        </w:r>
        <w:r w:rsidR="00B2281F">
          <w:rPr>
            <w:noProof/>
            <w:webHidden/>
          </w:rPr>
          <w:fldChar w:fldCharType="end"/>
        </w:r>
      </w:hyperlink>
    </w:p>
    <w:p w14:paraId="0DDA92DE" w14:textId="1E6C0915" w:rsidR="00B2281F" w:rsidRDefault="00742398">
      <w:pPr>
        <w:pStyle w:val="TableofFigures"/>
        <w:tabs>
          <w:tab w:val="right" w:leader="dot" w:pos="9350"/>
        </w:tabs>
        <w:rPr>
          <w:rFonts w:asciiTheme="minorHAnsi" w:eastAsiaTheme="minorEastAsia" w:hAnsiTheme="minorHAnsi" w:cstheme="minorBidi"/>
          <w:noProof/>
          <w:snapToGrid/>
        </w:rPr>
      </w:pPr>
      <w:hyperlink w:anchor="_Toc87525339" w:history="1">
        <w:r w:rsidR="00B2281F" w:rsidRPr="00915726">
          <w:rPr>
            <w:rStyle w:val="Hyperlink"/>
            <w:noProof/>
          </w:rPr>
          <w:t>Figure 34. GPIO set/clear command request.</w:t>
        </w:r>
        <w:r w:rsidR="00B2281F">
          <w:rPr>
            <w:noProof/>
            <w:webHidden/>
          </w:rPr>
          <w:tab/>
        </w:r>
        <w:r w:rsidR="00B2281F">
          <w:rPr>
            <w:noProof/>
            <w:webHidden/>
          </w:rPr>
          <w:fldChar w:fldCharType="begin"/>
        </w:r>
        <w:r w:rsidR="00B2281F">
          <w:rPr>
            <w:noProof/>
            <w:webHidden/>
          </w:rPr>
          <w:instrText xml:space="preserve"> PAGEREF _Toc87525339 \h </w:instrText>
        </w:r>
        <w:r w:rsidR="00B2281F">
          <w:rPr>
            <w:noProof/>
            <w:webHidden/>
          </w:rPr>
        </w:r>
        <w:r w:rsidR="00B2281F">
          <w:rPr>
            <w:noProof/>
            <w:webHidden/>
          </w:rPr>
          <w:fldChar w:fldCharType="separate"/>
        </w:r>
        <w:r w:rsidR="00072265">
          <w:rPr>
            <w:noProof/>
            <w:webHidden/>
          </w:rPr>
          <w:t>30</w:t>
        </w:r>
        <w:r w:rsidR="00B2281F">
          <w:rPr>
            <w:noProof/>
            <w:webHidden/>
          </w:rPr>
          <w:fldChar w:fldCharType="end"/>
        </w:r>
      </w:hyperlink>
    </w:p>
    <w:p w14:paraId="15410FEA" w14:textId="29C81DB8" w:rsidR="00B2281F" w:rsidRDefault="00742398">
      <w:pPr>
        <w:pStyle w:val="TableofFigures"/>
        <w:tabs>
          <w:tab w:val="right" w:leader="dot" w:pos="9350"/>
        </w:tabs>
        <w:rPr>
          <w:rFonts w:asciiTheme="minorHAnsi" w:eastAsiaTheme="minorEastAsia" w:hAnsiTheme="minorHAnsi" w:cstheme="minorBidi"/>
          <w:noProof/>
          <w:snapToGrid/>
        </w:rPr>
      </w:pPr>
      <w:hyperlink w:anchor="_Toc87525340" w:history="1">
        <w:r w:rsidR="00B2281F" w:rsidRPr="00915726">
          <w:rPr>
            <w:rStyle w:val="Hyperlink"/>
            <w:noProof/>
          </w:rPr>
          <w:t>Figure 35. I</w:t>
        </w:r>
        <w:r w:rsidR="00B2281F" w:rsidRPr="00915726">
          <w:rPr>
            <w:rStyle w:val="Hyperlink"/>
            <w:noProof/>
            <w:vertAlign w:val="superscript"/>
          </w:rPr>
          <w:t>2</w:t>
        </w:r>
        <w:r w:rsidR="00B2281F" w:rsidRPr="00915726">
          <w:rPr>
            <w:rStyle w:val="Hyperlink"/>
            <w:noProof/>
          </w:rPr>
          <w:t>C/SPI read/write request packet.</w:t>
        </w:r>
        <w:r w:rsidR="00B2281F">
          <w:rPr>
            <w:noProof/>
            <w:webHidden/>
          </w:rPr>
          <w:tab/>
        </w:r>
        <w:r w:rsidR="00B2281F">
          <w:rPr>
            <w:noProof/>
            <w:webHidden/>
          </w:rPr>
          <w:fldChar w:fldCharType="begin"/>
        </w:r>
        <w:r w:rsidR="00B2281F">
          <w:rPr>
            <w:noProof/>
            <w:webHidden/>
          </w:rPr>
          <w:instrText xml:space="preserve"> PAGEREF _Toc87525340 \h </w:instrText>
        </w:r>
        <w:r w:rsidR="00B2281F">
          <w:rPr>
            <w:noProof/>
            <w:webHidden/>
          </w:rPr>
        </w:r>
        <w:r w:rsidR="00B2281F">
          <w:rPr>
            <w:noProof/>
            <w:webHidden/>
          </w:rPr>
          <w:fldChar w:fldCharType="separate"/>
        </w:r>
        <w:r w:rsidR="00072265">
          <w:rPr>
            <w:noProof/>
            <w:webHidden/>
          </w:rPr>
          <w:t>31</w:t>
        </w:r>
        <w:r w:rsidR="00B2281F">
          <w:rPr>
            <w:noProof/>
            <w:webHidden/>
          </w:rPr>
          <w:fldChar w:fldCharType="end"/>
        </w:r>
      </w:hyperlink>
    </w:p>
    <w:p w14:paraId="7C0C3F7F" w14:textId="25386556" w:rsidR="00B2281F" w:rsidRDefault="00742398">
      <w:pPr>
        <w:pStyle w:val="TableofFigures"/>
        <w:tabs>
          <w:tab w:val="right" w:leader="dot" w:pos="9350"/>
        </w:tabs>
        <w:rPr>
          <w:rFonts w:asciiTheme="minorHAnsi" w:eastAsiaTheme="minorEastAsia" w:hAnsiTheme="minorHAnsi" w:cstheme="minorBidi"/>
          <w:noProof/>
          <w:snapToGrid/>
        </w:rPr>
      </w:pPr>
      <w:hyperlink w:anchor="_Toc87525341" w:history="1">
        <w:r w:rsidR="00B2281F" w:rsidRPr="00915726">
          <w:rPr>
            <w:rStyle w:val="Hyperlink"/>
            <w:noProof/>
          </w:rPr>
          <w:t>Figure 36. I</w:t>
        </w:r>
        <w:r w:rsidR="00B2281F" w:rsidRPr="00915726">
          <w:rPr>
            <w:rStyle w:val="Hyperlink"/>
            <w:noProof/>
            <w:vertAlign w:val="superscript"/>
          </w:rPr>
          <w:t>2</w:t>
        </w:r>
        <w:r w:rsidR="00B2281F" w:rsidRPr="00915726">
          <w:rPr>
            <w:rStyle w:val="Hyperlink"/>
            <w:noProof/>
          </w:rPr>
          <w:t>C/SPI read/write response packet.</w:t>
        </w:r>
        <w:r w:rsidR="00B2281F">
          <w:rPr>
            <w:noProof/>
            <w:webHidden/>
          </w:rPr>
          <w:tab/>
        </w:r>
        <w:r w:rsidR="00B2281F">
          <w:rPr>
            <w:noProof/>
            <w:webHidden/>
          </w:rPr>
          <w:fldChar w:fldCharType="begin"/>
        </w:r>
        <w:r w:rsidR="00B2281F">
          <w:rPr>
            <w:noProof/>
            <w:webHidden/>
          </w:rPr>
          <w:instrText xml:space="preserve"> PAGEREF _Toc87525341 \h </w:instrText>
        </w:r>
        <w:r w:rsidR="00B2281F">
          <w:rPr>
            <w:noProof/>
            <w:webHidden/>
          </w:rPr>
        </w:r>
        <w:r w:rsidR="00B2281F">
          <w:rPr>
            <w:noProof/>
            <w:webHidden/>
          </w:rPr>
          <w:fldChar w:fldCharType="separate"/>
        </w:r>
        <w:r w:rsidR="00072265">
          <w:rPr>
            <w:noProof/>
            <w:webHidden/>
          </w:rPr>
          <w:t>31</w:t>
        </w:r>
        <w:r w:rsidR="00B2281F">
          <w:rPr>
            <w:noProof/>
            <w:webHidden/>
          </w:rPr>
          <w:fldChar w:fldCharType="end"/>
        </w:r>
      </w:hyperlink>
    </w:p>
    <w:p w14:paraId="378BEFBE" w14:textId="7CECF3E1" w:rsidR="001C6CCF" w:rsidRPr="002049A4" w:rsidRDefault="008462B3" w:rsidP="00501FD8">
      <w:pPr>
        <w:pStyle w:val="TableofContents"/>
      </w:pPr>
      <w:r w:rsidRPr="002049A4">
        <w:fldChar w:fldCharType="end"/>
      </w:r>
      <w:bookmarkStart w:id="6" w:name="_Toc84517879"/>
      <w:bookmarkStart w:id="7" w:name="OLE_LINK5"/>
      <w:bookmarkStart w:id="8" w:name="OLE_LINK6"/>
      <w:bookmarkEnd w:id="4"/>
      <w:bookmarkEnd w:id="5"/>
      <w:r w:rsidR="001C6CCF" w:rsidRPr="002049A4">
        <w:t>List of Tables</w:t>
      </w:r>
    </w:p>
    <w:p w14:paraId="73010B52" w14:textId="7B52F8AE" w:rsidR="00B2281F" w:rsidRDefault="001C6CCF">
      <w:pPr>
        <w:pStyle w:val="TableofFigures"/>
        <w:tabs>
          <w:tab w:val="right" w:leader="dot" w:pos="9350"/>
        </w:tabs>
        <w:rPr>
          <w:rFonts w:asciiTheme="minorHAnsi" w:eastAsiaTheme="minorEastAsia" w:hAnsiTheme="minorHAnsi" w:cstheme="minorBidi"/>
          <w:noProof/>
          <w:snapToGrid/>
        </w:rPr>
      </w:pPr>
      <w:r w:rsidRPr="002049A4">
        <w:fldChar w:fldCharType="begin"/>
      </w:r>
      <w:r w:rsidRPr="003669A8">
        <w:instrText xml:space="preserve"> TOC \h \z \t "*Table Title" \c </w:instrText>
      </w:r>
      <w:r w:rsidRPr="002049A4">
        <w:fldChar w:fldCharType="separate"/>
      </w:r>
      <w:hyperlink w:anchor="_Toc87525342" w:history="1">
        <w:r w:rsidR="00B2281F" w:rsidRPr="0050463F">
          <w:rPr>
            <w:rStyle w:val="Hyperlink"/>
            <w:noProof/>
          </w:rPr>
          <w:t>Table 1. Switch Mode Commands</w:t>
        </w:r>
        <w:r w:rsidR="00B2281F">
          <w:rPr>
            <w:noProof/>
            <w:webHidden/>
          </w:rPr>
          <w:tab/>
        </w:r>
        <w:r w:rsidR="00B2281F">
          <w:rPr>
            <w:noProof/>
            <w:webHidden/>
          </w:rPr>
          <w:fldChar w:fldCharType="begin"/>
        </w:r>
        <w:r w:rsidR="00B2281F">
          <w:rPr>
            <w:noProof/>
            <w:webHidden/>
          </w:rPr>
          <w:instrText xml:space="preserve"> PAGEREF _Toc87525342 \h </w:instrText>
        </w:r>
        <w:r w:rsidR="00B2281F">
          <w:rPr>
            <w:noProof/>
            <w:webHidden/>
          </w:rPr>
        </w:r>
        <w:r w:rsidR="00B2281F">
          <w:rPr>
            <w:noProof/>
            <w:webHidden/>
          </w:rPr>
          <w:fldChar w:fldCharType="separate"/>
        </w:r>
        <w:r w:rsidR="00072265">
          <w:rPr>
            <w:noProof/>
            <w:webHidden/>
          </w:rPr>
          <w:t>27</w:t>
        </w:r>
        <w:r w:rsidR="00B2281F">
          <w:rPr>
            <w:noProof/>
            <w:webHidden/>
          </w:rPr>
          <w:fldChar w:fldCharType="end"/>
        </w:r>
      </w:hyperlink>
    </w:p>
    <w:p w14:paraId="0A1C3A16" w14:textId="5F2CF7FB" w:rsidR="00B2281F" w:rsidRDefault="00742398">
      <w:pPr>
        <w:pStyle w:val="TableofFigures"/>
        <w:tabs>
          <w:tab w:val="right" w:leader="dot" w:pos="9350"/>
        </w:tabs>
        <w:rPr>
          <w:rFonts w:asciiTheme="minorHAnsi" w:eastAsiaTheme="minorEastAsia" w:hAnsiTheme="minorHAnsi" w:cstheme="minorBidi"/>
          <w:noProof/>
          <w:snapToGrid/>
        </w:rPr>
      </w:pPr>
      <w:hyperlink w:anchor="_Toc87525343" w:history="1">
        <w:r w:rsidR="00B2281F" w:rsidRPr="0050463F">
          <w:rPr>
            <w:rStyle w:val="Hyperlink"/>
            <w:noProof/>
          </w:rPr>
          <w:t>Table 2. GPIO Commands</w:t>
        </w:r>
        <w:r w:rsidR="00B2281F">
          <w:rPr>
            <w:noProof/>
            <w:webHidden/>
          </w:rPr>
          <w:tab/>
        </w:r>
        <w:r w:rsidR="00B2281F">
          <w:rPr>
            <w:noProof/>
            <w:webHidden/>
          </w:rPr>
          <w:fldChar w:fldCharType="begin"/>
        </w:r>
        <w:r w:rsidR="00B2281F">
          <w:rPr>
            <w:noProof/>
            <w:webHidden/>
          </w:rPr>
          <w:instrText xml:space="preserve"> PAGEREF _Toc87525343 \h </w:instrText>
        </w:r>
        <w:r w:rsidR="00B2281F">
          <w:rPr>
            <w:noProof/>
            <w:webHidden/>
          </w:rPr>
        </w:r>
        <w:r w:rsidR="00B2281F">
          <w:rPr>
            <w:noProof/>
            <w:webHidden/>
          </w:rPr>
          <w:fldChar w:fldCharType="separate"/>
        </w:r>
        <w:r w:rsidR="00072265">
          <w:rPr>
            <w:noProof/>
            <w:webHidden/>
          </w:rPr>
          <w:t>29</w:t>
        </w:r>
        <w:r w:rsidR="00B2281F">
          <w:rPr>
            <w:noProof/>
            <w:webHidden/>
          </w:rPr>
          <w:fldChar w:fldCharType="end"/>
        </w:r>
      </w:hyperlink>
    </w:p>
    <w:p w14:paraId="007CF7CC" w14:textId="77ED03AE" w:rsidR="00935FF1" w:rsidRDefault="001C6CCF" w:rsidP="00501FD8">
      <w:pPr>
        <w:pStyle w:val="H2-Heading"/>
      </w:pPr>
      <w:r w:rsidRPr="002049A4">
        <w:lastRenderedPageBreak/>
        <w:fldChar w:fldCharType="end"/>
      </w:r>
      <w:bookmarkStart w:id="9" w:name="_Toc87525287"/>
      <w:r w:rsidR="008A15FA">
        <w:t>Introduction</w:t>
      </w:r>
      <w:bookmarkEnd w:id="6"/>
      <w:bookmarkEnd w:id="9"/>
    </w:p>
    <w:p w14:paraId="5987F09C" w14:textId="6372F6DD" w:rsidR="00CE183E" w:rsidRDefault="00E1370A" w:rsidP="00935FF1">
      <w:pPr>
        <w:pStyle w:val="Body"/>
      </w:pPr>
      <w:r>
        <w:t xml:space="preserve">The bootloader </w:t>
      </w:r>
      <w:r w:rsidR="00CE183E">
        <w:t xml:space="preserve">is a special firmware that </w:t>
      </w:r>
      <w:r w:rsidR="00745A70">
        <w:t>is stored in</w:t>
      </w:r>
      <w:r w:rsidR="00CE183E">
        <w:t xml:space="preserve"> </w:t>
      </w:r>
      <w:r>
        <w:t xml:space="preserve">the </w:t>
      </w:r>
      <w:r w:rsidR="00CE183E">
        <w:t>main microcontroller</w:t>
      </w:r>
      <w:r w:rsidR="002F1402">
        <w:t>, and</w:t>
      </w:r>
      <w:r w:rsidR="00CE183E">
        <w:t xml:space="preserve"> </w:t>
      </w:r>
      <w:r w:rsidR="00745A70">
        <w:t xml:space="preserve"> its role</w:t>
      </w:r>
      <w:r w:rsidR="00CE183E">
        <w:t xml:space="preserve"> is to load </w:t>
      </w:r>
      <w:r>
        <w:t xml:space="preserve">the </w:t>
      </w:r>
      <w:r w:rsidR="00CE183E">
        <w:t xml:space="preserve">main application and provide firmware update functionality. </w:t>
      </w:r>
    </w:p>
    <w:p w14:paraId="21443870" w14:textId="0E0853A9" w:rsidR="001363F0" w:rsidRDefault="00C90B41" w:rsidP="00935FF1">
      <w:pPr>
        <w:pStyle w:val="Body"/>
      </w:pPr>
      <w:r>
        <w:t xml:space="preserve">For some microcontrollers, </w:t>
      </w:r>
      <w:r w:rsidR="008A6DEF">
        <w:t xml:space="preserve">Maxim provides </w:t>
      </w:r>
      <w:r>
        <w:t xml:space="preserve">the </w:t>
      </w:r>
      <w:r w:rsidR="008A6DEF">
        <w:t>bootloader firmware</w:t>
      </w:r>
      <w:r w:rsidR="001363F0">
        <w:t xml:space="preserve"> </w:t>
      </w:r>
      <w:r w:rsidR="008A6DEF">
        <w:t>t</w:t>
      </w:r>
      <w:r w:rsidR="004F3F38">
        <w:t>hat</w:t>
      </w:r>
      <w:r w:rsidR="008A6DEF">
        <w:t xml:space="preserve"> gives target microcontroller firmware update </w:t>
      </w:r>
      <w:r w:rsidR="001363F0">
        <w:t>functionality</w:t>
      </w:r>
      <w:r w:rsidR="00F10401">
        <w:t xml:space="preserve"> and security</w:t>
      </w:r>
      <w:r w:rsidR="008A6DEF">
        <w:t>.</w:t>
      </w:r>
      <w:r w:rsidR="001363F0">
        <w:t xml:space="preserve"> There </w:t>
      </w:r>
      <w:r w:rsidR="0057696A">
        <w:t>are</w:t>
      </w:r>
      <w:r w:rsidR="00C3269F">
        <w:t xml:space="preserve"> </w:t>
      </w:r>
      <w:r w:rsidR="001363F0">
        <w:t>two type</w:t>
      </w:r>
      <w:r w:rsidR="00C3269F">
        <w:t>s</w:t>
      </w:r>
      <w:r w:rsidR="001363F0">
        <w:t xml:space="preserve"> </w:t>
      </w:r>
      <w:r w:rsidR="000077DB">
        <w:t xml:space="preserve">of </w:t>
      </w:r>
      <w:r w:rsidR="001363F0">
        <w:t>Maxim bootloaders:</w:t>
      </w:r>
    </w:p>
    <w:p w14:paraId="55C950CE" w14:textId="70CCC68F" w:rsidR="001363F0" w:rsidRDefault="007E7AB6" w:rsidP="00BF1EF7">
      <w:pPr>
        <w:pStyle w:val="BodyIndent-TextNumbering"/>
      </w:pPr>
      <w:r>
        <w:t xml:space="preserve">Generic </w:t>
      </w:r>
      <w:r w:rsidR="001363F0">
        <w:t>bootloader (</w:t>
      </w:r>
      <w:r w:rsidR="00F26BF7">
        <w:t>p</w:t>
      </w:r>
      <w:r w:rsidR="001363F0">
        <w:t>rovide</w:t>
      </w:r>
      <w:r>
        <w:t>s</w:t>
      </w:r>
      <w:r w:rsidR="001363F0">
        <w:t xml:space="preserve"> firmware update</w:t>
      </w:r>
      <w:r>
        <w:t xml:space="preserve"> capability</w:t>
      </w:r>
      <w:r w:rsidR="001363F0">
        <w:t>)</w:t>
      </w:r>
    </w:p>
    <w:p w14:paraId="76E4F3B8" w14:textId="4ACE6A39" w:rsidR="001363F0" w:rsidRDefault="001363F0" w:rsidP="00BF1EF7">
      <w:pPr>
        <w:pStyle w:val="BodyIndent-TextNumbering"/>
      </w:pPr>
      <w:r>
        <w:t xml:space="preserve">Secure </w:t>
      </w:r>
      <w:r w:rsidR="00BF1EF7">
        <w:t>b</w:t>
      </w:r>
      <w:r>
        <w:t>ootloader (</w:t>
      </w:r>
      <w:r w:rsidR="00B36966">
        <w:t>p</w:t>
      </w:r>
      <w:r>
        <w:t>rovide</w:t>
      </w:r>
      <w:r w:rsidR="00F26BF7">
        <w:t>s</w:t>
      </w:r>
      <w:r>
        <w:t xml:space="preserve"> firmware updates + </w:t>
      </w:r>
      <w:r w:rsidR="007E7AB6">
        <w:t>secure transfer of firmware</w:t>
      </w:r>
      <w:r>
        <w:t>)</w:t>
      </w:r>
    </w:p>
    <w:p w14:paraId="2670CEC9" w14:textId="77777777" w:rsidR="004F3F38" w:rsidRDefault="004F3F38" w:rsidP="00935FF1">
      <w:pPr>
        <w:pStyle w:val="Body"/>
      </w:pPr>
    </w:p>
    <w:p w14:paraId="71FF55DF" w14:textId="4E343FBD" w:rsidR="001363F0" w:rsidRDefault="00E52736" w:rsidP="007E7AB6">
      <w:pPr>
        <w:pStyle w:val="Body"/>
      </w:pPr>
      <w:r>
        <w:t xml:space="preserve">The </w:t>
      </w:r>
      <w:r w:rsidR="001363F0">
        <w:t>Maxim b</w:t>
      </w:r>
      <w:r w:rsidR="008A6DEF">
        <w:t>ootloader</w:t>
      </w:r>
      <w:r w:rsidR="007E7AB6">
        <w:t xml:space="preserve"> solution is capable of hand</w:t>
      </w:r>
      <w:r w:rsidR="000077DB">
        <w:t>l</w:t>
      </w:r>
      <w:r w:rsidR="007E7AB6">
        <w:t xml:space="preserve">ing communication </w:t>
      </w:r>
      <w:r w:rsidR="008A6DEF">
        <w:t>over I</w:t>
      </w:r>
      <w:r w:rsidR="008A6DEF" w:rsidRPr="0096458E">
        <w:rPr>
          <w:vertAlign w:val="superscript"/>
        </w:rPr>
        <w:t>2</w:t>
      </w:r>
      <w:r w:rsidR="008A6DEF">
        <w:t>C</w:t>
      </w:r>
      <w:r w:rsidR="001363F0">
        <w:t xml:space="preserve">, </w:t>
      </w:r>
      <w:r w:rsidR="008A6DEF">
        <w:t>SPI</w:t>
      </w:r>
      <w:r w:rsidR="000077DB">
        <w:t>,</w:t>
      </w:r>
      <w:r w:rsidR="008A6DEF">
        <w:t xml:space="preserve"> or UART interface</w:t>
      </w:r>
      <w:r w:rsidR="00CE183E">
        <w:t xml:space="preserve">. These bootloaders </w:t>
      </w:r>
      <w:r w:rsidR="007E7AB6">
        <w:t xml:space="preserve">utilize </w:t>
      </w:r>
      <w:r w:rsidR="00CE183E">
        <w:t xml:space="preserve">a special communication protocol </w:t>
      </w:r>
      <w:r w:rsidR="007E7AB6">
        <w:t xml:space="preserve">which is described in </w:t>
      </w:r>
      <w:r w:rsidR="000077DB">
        <w:t xml:space="preserve">the </w:t>
      </w:r>
      <w:r w:rsidR="007E7AB6">
        <w:t xml:space="preserve">bootloader user guide </w:t>
      </w:r>
      <w:r w:rsidR="00CE183E">
        <w:t>to configure bootloader</w:t>
      </w:r>
      <w:r w:rsidR="007E7AB6">
        <w:t xml:space="preserve"> options and perform </w:t>
      </w:r>
      <w:r w:rsidR="00C3269F">
        <w:t xml:space="preserve">the </w:t>
      </w:r>
      <w:r w:rsidR="007E7AB6">
        <w:t>firmware update. Detailed information on the protocol is available in</w:t>
      </w:r>
      <w:r w:rsidR="001363F0">
        <w:t xml:space="preserve"> </w:t>
      </w:r>
      <w:r w:rsidR="00C3269F">
        <w:t xml:space="preserve">the </w:t>
      </w:r>
      <w:r w:rsidR="001363F0">
        <w:t xml:space="preserve">target </w:t>
      </w:r>
      <w:r w:rsidR="00CE183E">
        <w:t>device</w:t>
      </w:r>
      <w:r w:rsidR="007E7AB6">
        <w:t>'s</w:t>
      </w:r>
      <w:r w:rsidR="00CE183E">
        <w:t xml:space="preserve"> </w:t>
      </w:r>
      <w:r w:rsidR="001363F0">
        <w:t>bootloader user guide.</w:t>
      </w:r>
    </w:p>
    <w:p w14:paraId="06E3F374" w14:textId="10F24111" w:rsidR="001363F0" w:rsidRDefault="001363F0" w:rsidP="00935FF1">
      <w:pPr>
        <w:pStyle w:val="Body"/>
      </w:pPr>
    </w:p>
    <w:p w14:paraId="38B6D3A9" w14:textId="578BEACC" w:rsidR="00A20FF3" w:rsidRDefault="007E7AB6" w:rsidP="00935FF1">
      <w:pPr>
        <w:pStyle w:val="Body"/>
      </w:pPr>
      <w:r>
        <w:t xml:space="preserve">Maxim provides collaterals to ease </w:t>
      </w:r>
      <w:r w:rsidR="00C3269F">
        <w:t xml:space="preserve">the </w:t>
      </w:r>
      <w:r>
        <w:t xml:space="preserve">porting effort of the customer for </w:t>
      </w:r>
      <w:r w:rsidR="0057696A">
        <w:t xml:space="preserve">the </w:t>
      </w:r>
      <w:r>
        <w:t xml:space="preserve">target platform and enable </w:t>
      </w:r>
      <w:r w:rsidR="0057696A">
        <w:t xml:space="preserve">an </w:t>
      </w:r>
      <w:r>
        <w:t>evaluation platform for the bootloaders</w:t>
      </w:r>
      <w:r w:rsidR="004229CE">
        <w:t>. The collaterals are listed as follows</w:t>
      </w:r>
      <w:r>
        <w:t>:</w:t>
      </w:r>
    </w:p>
    <w:p w14:paraId="48F07D1D" w14:textId="2E6F98FD" w:rsidR="00A20FF3" w:rsidRDefault="00AA433E" w:rsidP="005509A2">
      <w:pPr>
        <w:pStyle w:val="Bullet"/>
      </w:pPr>
      <w:r w:rsidRPr="003622D1">
        <w:rPr>
          <w:b/>
          <w:bCs/>
        </w:rPr>
        <w:t>Bootloader Programmer</w:t>
      </w:r>
      <w:r w:rsidR="00FE7B9E" w:rsidRPr="003622D1">
        <w:rPr>
          <w:b/>
          <w:bCs/>
        </w:rPr>
        <w:t xml:space="preserve"> Board</w:t>
      </w:r>
      <w:r w:rsidR="007E7AB6">
        <w:t>:</w:t>
      </w:r>
      <w:r w:rsidR="003110AD">
        <w:t xml:space="preserve"> </w:t>
      </w:r>
      <w:r w:rsidR="00FE7B9E">
        <w:t>T</w:t>
      </w:r>
      <w:r w:rsidR="007F26E7">
        <w:t>o e</w:t>
      </w:r>
      <w:r w:rsidR="007E7AB6">
        <w:t>nable I</w:t>
      </w:r>
      <w:r w:rsidR="007E7AB6" w:rsidRPr="0096458E">
        <w:rPr>
          <w:vertAlign w:val="superscript"/>
        </w:rPr>
        <w:t>2</w:t>
      </w:r>
      <w:r w:rsidR="007E7AB6">
        <w:t>C/SPI commun</w:t>
      </w:r>
      <w:r w:rsidR="0088509A">
        <w:t>ication through USB CDC ACM</w:t>
      </w:r>
      <w:r w:rsidR="007F26E7">
        <w:t>.</w:t>
      </w:r>
      <w:r w:rsidR="00BE7322">
        <w:t xml:space="preserve"> </w:t>
      </w:r>
    </w:p>
    <w:p w14:paraId="69000A8B" w14:textId="496195D2" w:rsidR="00A20FF3" w:rsidRDefault="00A20FF3" w:rsidP="005509A2">
      <w:pPr>
        <w:pStyle w:val="Bullet"/>
      </w:pPr>
      <w:r w:rsidRPr="003622D1">
        <w:rPr>
          <w:b/>
          <w:bCs/>
        </w:rPr>
        <w:t xml:space="preserve">Bootloader </w:t>
      </w:r>
      <w:r w:rsidR="00DF5E33" w:rsidRPr="003622D1">
        <w:rPr>
          <w:b/>
          <w:bCs/>
        </w:rPr>
        <w:t xml:space="preserve">PC </w:t>
      </w:r>
      <w:r w:rsidR="00695979" w:rsidRPr="003622D1">
        <w:rPr>
          <w:b/>
          <w:bCs/>
        </w:rPr>
        <w:t>GUI Tool</w:t>
      </w:r>
      <w:r w:rsidR="00FE7B9E" w:rsidRPr="003622D1">
        <w:rPr>
          <w:b/>
          <w:bCs/>
        </w:rPr>
        <w:t>:</w:t>
      </w:r>
      <w:r w:rsidR="002F1402">
        <w:t xml:space="preserve"> A PC </w:t>
      </w:r>
      <w:r w:rsidR="00157776">
        <w:t>tool</w:t>
      </w:r>
      <w:r w:rsidR="002F1402">
        <w:t xml:space="preserve"> which provide</w:t>
      </w:r>
      <w:r w:rsidR="006D0372">
        <w:t>s</w:t>
      </w:r>
      <w:r w:rsidR="00157776">
        <w:t xml:space="preserve"> GUI interface to configure target and load firmware.</w:t>
      </w:r>
      <w:r w:rsidR="002F1402">
        <w:t xml:space="preserve"> </w:t>
      </w:r>
    </w:p>
    <w:p w14:paraId="1DEAD713" w14:textId="468DE47B" w:rsidR="00A20FF3" w:rsidRDefault="00A20FF3" w:rsidP="005509A2">
      <w:pPr>
        <w:pStyle w:val="Bullet"/>
      </w:pPr>
      <w:r w:rsidRPr="003622D1">
        <w:rPr>
          <w:b/>
          <w:bCs/>
        </w:rPr>
        <w:t xml:space="preserve">Bootloader </w:t>
      </w:r>
      <w:r w:rsidR="00695979" w:rsidRPr="003622D1">
        <w:rPr>
          <w:b/>
          <w:bCs/>
        </w:rPr>
        <w:t>Host Example</w:t>
      </w:r>
      <w:r w:rsidR="004229CE" w:rsidRPr="003622D1">
        <w:rPr>
          <w:b/>
          <w:bCs/>
        </w:rPr>
        <w:t>:</w:t>
      </w:r>
      <w:r w:rsidR="00157776">
        <w:t xml:space="preserve"> A </w:t>
      </w:r>
      <w:r w:rsidR="006D0372">
        <w:t>p</w:t>
      </w:r>
      <w:r w:rsidR="00157776">
        <w:t>latform</w:t>
      </w:r>
      <w:r w:rsidR="006D0372">
        <w:t>-</w:t>
      </w:r>
      <w:r w:rsidR="00157776">
        <w:t>independent bootloader host example</w:t>
      </w:r>
      <w:r w:rsidR="006D0372">
        <w:t>,</w:t>
      </w:r>
      <w:r w:rsidR="00157776">
        <w:t xml:space="preserve"> which can be used by </w:t>
      </w:r>
      <w:r w:rsidR="006D0372">
        <w:t xml:space="preserve">the </w:t>
      </w:r>
      <w:r w:rsidR="00157776">
        <w:t>customer</w:t>
      </w:r>
      <w:r w:rsidR="006D0372">
        <w:t>s</w:t>
      </w:r>
      <w:r w:rsidR="00157776">
        <w:t xml:space="preserve"> while developing their bootloader host.</w:t>
      </w:r>
    </w:p>
    <w:p w14:paraId="7E4DF89F" w14:textId="5F14D964" w:rsidR="004F3F38" w:rsidRDefault="0057696A" w:rsidP="00935FF1">
      <w:pPr>
        <w:pStyle w:val="Body"/>
      </w:pPr>
      <w:r>
        <w:t>Bootloader-</w:t>
      </w:r>
      <w:r w:rsidR="00796F0B">
        <w:t xml:space="preserve">related software and tools are delivered </w:t>
      </w:r>
      <w:r w:rsidR="00DF5E33">
        <w:t xml:space="preserve">to customers </w:t>
      </w:r>
      <w:r w:rsidR="00796F0B">
        <w:t xml:space="preserve">by Maxim </w:t>
      </w:r>
      <w:r w:rsidR="007C6A00">
        <w:t>Software Development Kit (M</w:t>
      </w:r>
      <w:r w:rsidR="00796F0B">
        <w:t>SDK</w:t>
      </w:r>
      <w:r w:rsidR="007C6A00">
        <w:t>)</w:t>
      </w:r>
      <w:r w:rsidR="00796F0B">
        <w:t xml:space="preserve">. </w:t>
      </w:r>
    </w:p>
    <w:p w14:paraId="3447FC7A" w14:textId="77777777" w:rsidR="004F3F38" w:rsidRDefault="004F3F38" w:rsidP="00935FF1">
      <w:pPr>
        <w:pStyle w:val="Body"/>
      </w:pPr>
    </w:p>
    <w:p w14:paraId="7C28EA9A" w14:textId="10108F25" w:rsidR="0018715C" w:rsidRDefault="0088509A" w:rsidP="00935FF1">
      <w:pPr>
        <w:pStyle w:val="Body"/>
      </w:pPr>
      <w:r>
        <w:t>The rest of this document is structured to guide user</w:t>
      </w:r>
      <w:r w:rsidR="0057696A">
        <w:t>s</w:t>
      </w:r>
      <w:r>
        <w:t xml:space="preserve"> on steps for communicating with </w:t>
      </w:r>
      <w:r w:rsidR="0057696A">
        <w:t xml:space="preserve">the </w:t>
      </w:r>
      <w:r>
        <w:t>bootloader and porting host programmer for the target platform.</w:t>
      </w:r>
    </w:p>
    <w:p w14:paraId="2D2E5F77" w14:textId="77777777" w:rsidR="008A6DEF" w:rsidRDefault="008A6DEF" w:rsidP="00935FF1">
      <w:pPr>
        <w:pStyle w:val="Body"/>
        <w:rPr>
          <w:rStyle w:val="BodyOverbar"/>
        </w:rPr>
      </w:pPr>
    </w:p>
    <w:p w14:paraId="3A764433" w14:textId="77777777" w:rsidR="00C00F0D" w:rsidRDefault="00C00F0D" w:rsidP="00462962">
      <w:pPr>
        <w:pStyle w:val="StyleBefore0ptAfter0ptLinespacingsingle"/>
        <w:rPr>
          <w:sz w:val="24"/>
          <w:szCs w:val="18"/>
        </w:rPr>
      </w:pPr>
      <w:r>
        <w:br w:type="page"/>
      </w:r>
    </w:p>
    <w:p w14:paraId="24603338" w14:textId="2F35C36C" w:rsidR="00520A88" w:rsidRPr="00C00F0D" w:rsidRDefault="00520A88" w:rsidP="00501FD8">
      <w:pPr>
        <w:pStyle w:val="H2-Heading"/>
      </w:pPr>
      <w:bookmarkStart w:id="10" w:name="_Toc84517880"/>
      <w:bookmarkStart w:id="11" w:name="_Toc87525288"/>
      <w:r>
        <w:lastRenderedPageBreak/>
        <w:t>Maxim SDK</w:t>
      </w:r>
      <w:r w:rsidR="001C0AAE">
        <w:t xml:space="preserve"> </w:t>
      </w:r>
      <w:r>
        <w:t>Installation</w:t>
      </w:r>
      <w:bookmarkEnd w:id="10"/>
      <w:bookmarkEnd w:id="11"/>
    </w:p>
    <w:p w14:paraId="056B366B" w14:textId="19D9E845" w:rsidR="00520A88" w:rsidRPr="009F66A2" w:rsidRDefault="00520A88" w:rsidP="00230B79">
      <w:pPr>
        <w:pStyle w:val="Body"/>
      </w:pPr>
      <w:r>
        <w:t>The M</w:t>
      </w:r>
      <w:r w:rsidRPr="009F66A2">
        <w:t xml:space="preserve">SDK </w:t>
      </w:r>
      <w:r w:rsidR="00B73BE1">
        <w:t>includes all necessary tool</w:t>
      </w:r>
      <w:r w:rsidR="0057696A">
        <w:t>s</w:t>
      </w:r>
      <w:r w:rsidR="00B73BE1">
        <w:t xml:space="preserve"> and source</w:t>
      </w:r>
      <w:r w:rsidR="00462B34">
        <w:t xml:space="preserve"> code</w:t>
      </w:r>
      <w:r w:rsidR="00B73BE1">
        <w:t xml:space="preserve"> to use Maxim microcontrollers. For</w:t>
      </w:r>
      <w:r w:rsidR="001B1058">
        <w:t xml:space="preserve"> the</w:t>
      </w:r>
      <w:r w:rsidR="00B73BE1">
        <w:t xml:space="preserve"> bootloader case</w:t>
      </w:r>
      <w:r w:rsidR="0057696A">
        <w:t>,</w:t>
      </w:r>
      <w:r w:rsidR="00B73BE1">
        <w:t xml:space="preserve"> </w:t>
      </w:r>
      <w:r w:rsidR="007C6A00">
        <w:t xml:space="preserve">the </w:t>
      </w:r>
      <w:r w:rsidR="00B73BE1">
        <w:t>MSDK install</w:t>
      </w:r>
      <w:r w:rsidR="0057696A">
        <w:t>s</w:t>
      </w:r>
      <w:r w:rsidR="00B73BE1">
        <w:t xml:space="preserve"> PC tools and host</w:t>
      </w:r>
      <w:r w:rsidR="0057696A">
        <w:t>s</w:t>
      </w:r>
      <w:r w:rsidR="00B73BE1">
        <w:t xml:space="preserve"> programmer example</w:t>
      </w:r>
      <w:r w:rsidR="001206CD">
        <w:t xml:space="preserve"> project</w:t>
      </w:r>
      <w:r w:rsidR="0057696A">
        <w:t>s</w:t>
      </w:r>
      <w:r w:rsidR="001206CD">
        <w:t xml:space="preserve"> on </w:t>
      </w:r>
      <w:r w:rsidR="0057696A">
        <w:t xml:space="preserve">the </w:t>
      </w:r>
      <w:r w:rsidR="001206CD">
        <w:t>target machine</w:t>
      </w:r>
      <w:r w:rsidR="00B73BE1">
        <w:t>.</w:t>
      </w:r>
      <w:r w:rsidRPr="009F66A2">
        <w:t xml:space="preserve"> </w:t>
      </w:r>
      <w:r w:rsidR="00B73BE1">
        <w:t>If you do not have M</w:t>
      </w:r>
      <w:r w:rsidR="004C3E5D">
        <w:t>axim</w:t>
      </w:r>
      <w:r w:rsidR="001235D3">
        <w:t xml:space="preserve"> Micros</w:t>
      </w:r>
      <w:r w:rsidR="004C3E5D">
        <w:t xml:space="preserve"> </w:t>
      </w:r>
      <w:r w:rsidR="00B73BE1">
        <w:t>SDK</w:t>
      </w:r>
      <w:r w:rsidR="007C6A00">
        <w:t>,</w:t>
      </w:r>
      <w:r w:rsidRPr="009F66A2">
        <w:t xml:space="preserve"> download Maxim </w:t>
      </w:r>
      <w:hyperlink r:id="rId11" w:history="1">
        <w:r w:rsidRPr="009F66A2">
          <w:rPr>
            <w:rStyle w:val="Hyperlink"/>
          </w:rPr>
          <w:t>Micros Software Development Kit</w:t>
        </w:r>
      </w:hyperlink>
      <w:r w:rsidRPr="009F66A2">
        <w:t xml:space="preserve"> (SDK) from the website and install it on your machine</w:t>
      </w:r>
      <w:r w:rsidR="00B73BE1">
        <w:t xml:space="preserve"> to get all stuff</w:t>
      </w:r>
      <w:r w:rsidRPr="009F66A2">
        <w:t>.</w:t>
      </w:r>
    </w:p>
    <w:p w14:paraId="27A11469" w14:textId="57B06892" w:rsidR="00520A88" w:rsidRDefault="00AB1130" w:rsidP="00230B79">
      <w:pPr>
        <w:pStyle w:val="Body"/>
      </w:pPr>
      <w:r w:rsidRPr="009F66A2">
        <w:rPr>
          <w:noProof/>
        </w:rPr>
        <w:drawing>
          <wp:anchor distT="0" distB="0" distL="114300" distR="114300" simplePos="0" relativeHeight="251664384" behindDoc="0" locked="0" layoutInCell="1" allowOverlap="1" wp14:anchorId="4A49E1AB" wp14:editId="59E315F2">
            <wp:simplePos x="0" y="0"/>
            <wp:positionH relativeFrom="column">
              <wp:posOffset>7620</wp:posOffset>
            </wp:positionH>
            <wp:positionV relativeFrom="paragraph">
              <wp:posOffset>389890</wp:posOffset>
            </wp:positionV>
            <wp:extent cx="5943600" cy="12001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anchor>
        </w:drawing>
      </w:r>
      <w:hyperlink r:id="rId13" w:history="1">
        <w:r w:rsidR="00520A88" w:rsidRPr="00520A88">
          <w:rPr>
            <w:rStyle w:val="Hyperlink"/>
            <w:b w:val="0"/>
          </w:rPr>
          <w:t>https://www.maximintegrated.com/en/design/software-description.html/swpart=SFW0010820A</w:t>
        </w:r>
      </w:hyperlink>
    </w:p>
    <w:p w14:paraId="2876FF9B" w14:textId="77777777" w:rsidR="00AB1130" w:rsidRDefault="00AB1130" w:rsidP="00462962">
      <w:pPr>
        <w:pStyle w:val="StyleBefore0ptAfter0ptLinespacingsingle"/>
      </w:pPr>
    </w:p>
    <w:p w14:paraId="09575F0F" w14:textId="509F9C14" w:rsidR="001206CD" w:rsidRPr="006C49BC" w:rsidRDefault="00196A5C" w:rsidP="00196A5C">
      <w:pPr>
        <w:pStyle w:val="Caption-Figure"/>
      </w:pPr>
      <w:bookmarkStart w:id="12" w:name="_Hlk84515567"/>
      <w:bookmarkStart w:id="13" w:name="_Toc80896570"/>
      <w:bookmarkStart w:id="14" w:name="_Toc87525306"/>
      <w:r>
        <w:t xml:space="preserve">Figure </w:t>
      </w:r>
      <w:r w:rsidR="00742398">
        <w:fldChar w:fldCharType="begin"/>
      </w:r>
      <w:r w:rsidR="00742398">
        <w:instrText xml:space="preserve"> SEQ Figure \* ARABIC </w:instrText>
      </w:r>
      <w:r w:rsidR="00742398">
        <w:fldChar w:fldCharType="separate"/>
      </w:r>
      <w:r w:rsidR="00072265">
        <w:rPr>
          <w:noProof/>
        </w:rPr>
        <w:t>1</w:t>
      </w:r>
      <w:r w:rsidR="00742398">
        <w:rPr>
          <w:noProof/>
        </w:rPr>
        <w:fldChar w:fldCharType="end"/>
      </w:r>
      <w:r w:rsidR="00816904" w:rsidRPr="002049A4">
        <w:t>.</w:t>
      </w:r>
      <w:bookmarkEnd w:id="12"/>
      <w:r w:rsidR="00816904" w:rsidRPr="002049A4">
        <w:t xml:space="preserve"> </w:t>
      </w:r>
      <w:r w:rsidR="006C49BC" w:rsidRPr="006C49BC">
        <w:t xml:space="preserve">Maxim </w:t>
      </w:r>
      <w:r w:rsidR="00816904">
        <w:t>s</w:t>
      </w:r>
      <w:r w:rsidR="006C49BC" w:rsidRPr="006C49BC">
        <w:t xml:space="preserve">oftware </w:t>
      </w:r>
      <w:r w:rsidR="00816904">
        <w:t>d</w:t>
      </w:r>
      <w:r w:rsidR="006C49BC" w:rsidRPr="006C49BC">
        <w:t xml:space="preserve">evelopment </w:t>
      </w:r>
      <w:r w:rsidR="00816904">
        <w:t>k</w:t>
      </w:r>
      <w:r w:rsidR="006C49BC" w:rsidRPr="006C49BC">
        <w:t>it (SDK) on Maxim web page.</w:t>
      </w:r>
      <w:bookmarkEnd w:id="13"/>
      <w:bookmarkEnd w:id="14"/>
    </w:p>
    <w:p w14:paraId="37ED9734" w14:textId="77777777" w:rsidR="00BA6909" w:rsidRDefault="00BA6909" w:rsidP="00AB1130">
      <w:pPr>
        <w:pStyle w:val="Body"/>
      </w:pPr>
    </w:p>
    <w:p w14:paraId="4B949F8D" w14:textId="19244854" w:rsidR="00BA6909" w:rsidRPr="00AB1130" w:rsidRDefault="00AB1130" w:rsidP="00AB1130">
      <w:pPr>
        <w:pStyle w:val="Body"/>
      </w:pPr>
      <w:r w:rsidRPr="00AB1130">
        <w:t>To start the installation, after download</w:t>
      </w:r>
      <w:r w:rsidR="001A4298">
        <w:t>,</w:t>
      </w:r>
      <w:r w:rsidRPr="00AB1130">
        <w:t xml:space="preserve"> double</w:t>
      </w:r>
      <w:r w:rsidR="008A7BE0">
        <w:t>-</w:t>
      </w:r>
      <w:r w:rsidRPr="00AB1130">
        <w:t xml:space="preserve">click on </w:t>
      </w:r>
      <w:r w:rsidR="00683334">
        <w:t xml:space="preserve">the </w:t>
      </w:r>
      <w:r w:rsidRPr="00AB1130">
        <w:t xml:space="preserve">MaximMicros.exe file </w:t>
      </w:r>
      <w:r w:rsidR="001A4298">
        <w:t xml:space="preserve">and </w:t>
      </w:r>
      <w:r w:rsidRPr="00AB1130">
        <w:t>then follow instructions.</w:t>
      </w:r>
      <w:r w:rsidR="00BA6909">
        <w:t xml:space="preserve"> </w:t>
      </w:r>
      <w:r w:rsidR="007A74E6">
        <w:t>The</w:t>
      </w:r>
      <w:r w:rsidR="00BA6909">
        <w:t xml:space="preserve"> "Maxim Integrated Bootloader Tools" </w:t>
      </w:r>
      <w:r w:rsidR="007A74E6">
        <w:t>should be</w:t>
      </w:r>
      <w:r w:rsidR="00683334">
        <w:t xml:space="preserve"> </w:t>
      </w:r>
      <w:r w:rsidR="00BA6909">
        <w:t>selected</w:t>
      </w:r>
      <w:r w:rsidR="001C0AAE">
        <w:t xml:space="preserve"> to </w:t>
      </w:r>
      <w:r w:rsidR="00AC2031">
        <w:t xml:space="preserve">bootloader related package to be installed on </w:t>
      </w:r>
      <w:r w:rsidR="00224CEA">
        <w:t xml:space="preserve">the </w:t>
      </w:r>
      <w:r w:rsidR="00AC2031">
        <w:t>machine</w:t>
      </w:r>
      <w:r w:rsidR="001C0AAE">
        <w:t>.</w:t>
      </w:r>
    </w:p>
    <w:p w14:paraId="771B1B0A" w14:textId="77777777" w:rsidR="00BA6909" w:rsidRDefault="00BA6909" w:rsidP="00462962">
      <w:pPr>
        <w:pStyle w:val="StyleBefore0ptAfter0ptLinespacingsingle"/>
      </w:pPr>
    </w:p>
    <w:p w14:paraId="159C2CD0" w14:textId="77777777" w:rsidR="00BA6909" w:rsidRDefault="00BA6909" w:rsidP="00462962">
      <w:pPr>
        <w:pStyle w:val="StyleBefore0ptAfter0ptLinespacingsingle"/>
      </w:pPr>
      <w:r>
        <w:rPr>
          <w:noProof/>
        </w:rPr>
        <w:drawing>
          <wp:inline distT="0" distB="0" distL="0" distR="0" wp14:anchorId="1A1396F3" wp14:editId="77CDDB26">
            <wp:extent cx="3352800" cy="361824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182" cy="3626209"/>
                    </a:xfrm>
                    <a:prstGeom prst="rect">
                      <a:avLst/>
                    </a:prstGeom>
                    <a:noFill/>
                    <a:ln>
                      <a:noFill/>
                    </a:ln>
                  </pic:spPr>
                </pic:pic>
              </a:graphicData>
            </a:graphic>
          </wp:inline>
        </w:drawing>
      </w:r>
    </w:p>
    <w:p w14:paraId="0143C921" w14:textId="09BD8638" w:rsidR="002E7F71" w:rsidRDefault="00981DC9" w:rsidP="0096458E">
      <w:pPr>
        <w:pStyle w:val="Caption-Figure"/>
      </w:pPr>
      <w:bookmarkStart w:id="15" w:name="_Toc80896571"/>
      <w:bookmarkStart w:id="16" w:name="_Toc87525307"/>
      <w:r>
        <w:t xml:space="preserve">Figure </w:t>
      </w:r>
      <w:r w:rsidR="00742398">
        <w:fldChar w:fldCharType="begin"/>
      </w:r>
      <w:r w:rsidR="00742398">
        <w:instrText xml:space="preserve"> SEQ Figure \* ARABIC </w:instrText>
      </w:r>
      <w:r w:rsidR="00742398">
        <w:fldChar w:fldCharType="separate"/>
      </w:r>
      <w:r w:rsidR="00072265">
        <w:rPr>
          <w:noProof/>
        </w:rPr>
        <w:t>2</w:t>
      </w:r>
      <w:r w:rsidR="00742398">
        <w:rPr>
          <w:noProof/>
        </w:rPr>
        <w:fldChar w:fldCharType="end"/>
      </w:r>
      <w:r>
        <w:t>.</w:t>
      </w:r>
      <w:r w:rsidR="00196A5C">
        <w:t xml:space="preserve"> </w:t>
      </w:r>
      <w:r w:rsidR="00BA6909">
        <w:t xml:space="preserve">Bootloader tools </w:t>
      </w:r>
      <w:r w:rsidR="00D209D5">
        <w:t xml:space="preserve">installation </w:t>
      </w:r>
      <w:r w:rsidR="00BA6909">
        <w:t>package</w:t>
      </w:r>
      <w:bookmarkEnd w:id="15"/>
      <w:r w:rsidR="00816904">
        <w:t>.</w:t>
      </w:r>
      <w:bookmarkEnd w:id="16"/>
    </w:p>
    <w:p w14:paraId="7DD43653" w14:textId="7867D0D0" w:rsidR="002E7F71" w:rsidRDefault="002E7F71" w:rsidP="002E7F71">
      <w:pPr>
        <w:pStyle w:val="Body"/>
      </w:pPr>
      <w:r>
        <w:lastRenderedPageBreak/>
        <w:t xml:space="preserve">If you already have MSDK but do not have Bootloader GUI Tools, </w:t>
      </w:r>
      <w:r w:rsidR="002C0302">
        <w:t>install the bootloader-related packages using the following steps:</w:t>
      </w:r>
    </w:p>
    <w:p w14:paraId="03F16C84" w14:textId="77777777" w:rsidR="002E7F71" w:rsidRDefault="002E7F71" w:rsidP="002E7F71">
      <w:pPr>
        <w:pStyle w:val="Body"/>
      </w:pPr>
    </w:p>
    <w:p w14:paraId="73C8419D" w14:textId="34F54614" w:rsidR="0099646A" w:rsidRDefault="00B1556D" w:rsidP="002C0302">
      <w:pPr>
        <w:pStyle w:val="BodyIndent-TextNumbering"/>
        <w:numPr>
          <w:ilvl w:val="0"/>
          <w:numId w:val="41"/>
        </w:numPr>
      </w:pPr>
      <w:r>
        <w:t>Go to the folder that you installed Maxim SDK</w:t>
      </w:r>
      <w:r w:rsidR="0069237A">
        <w:t>.</w:t>
      </w:r>
      <w:r>
        <w:t xml:space="preserve"> (</w:t>
      </w:r>
      <w:r w:rsidR="0069237A">
        <w:t>The d</w:t>
      </w:r>
      <w:r>
        <w:t>efault installation path</w:t>
      </w:r>
      <w:r w:rsidR="0099646A">
        <w:t xml:space="preserve"> </w:t>
      </w:r>
      <w:r>
        <w:t xml:space="preserve">is </w:t>
      </w:r>
      <w:r w:rsidR="0099646A">
        <w:t>C:/MaximSDK</w:t>
      </w:r>
      <w:r>
        <w:t>)</w:t>
      </w:r>
      <w:r w:rsidR="0099646A">
        <w:t xml:space="preserve"> </w:t>
      </w:r>
    </w:p>
    <w:p w14:paraId="5C83A663" w14:textId="4580AB70" w:rsidR="0099646A" w:rsidRDefault="002E7F71" w:rsidP="002C0302">
      <w:pPr>
        <w:pStyle w:val="BodyIndent-TextNumbering"/>
        <w:numPr>
          <w:ilvl w:val="0"/>
          <w:numId w:val="41"/>
        </w:numPr>
      </w:pPr>
      <w:r>
        <w:t>Run SDK Maint</w:t>
      </w:r>
      <w:r w:rsidR="00B54162">
        <w:t>e</w:t>
      </w:r>
      <w:r>
        <w:t>n</w:t>
      </w:r>
      <w:r w:rsidR="00B54162">
        <w:t>a</w:t>
      </w:r>
      <w:r>
        <w:t>n</w:t>
      </w:r>
      <w:r w:rsidR="00B54162">
        <w:t>c</w:t>
      </w:r>
      <w:r>
        <w:t>eTools.exe</w:t>
      </w:r>
      <w:r w:rsidR="00B54162">
        <w:t>.</w:t>
      </w:r>
      <w:r>
        <w:t xml:space="preserve"> </w:t>
      </w:r>
    </w:p>
    <w:p w14:paraId="557BC1A6" w14:textId="743DBCF4" w:rsidR="002E7F71" w:rsidRDefault="0099646A" w:rsidP="002C0302">
      <w:pPr>
        <w:pStyle w:val="BodyIndent-TextNumbering"/>
        <w:numPr>
          <w:ilvl w:val="0"/>
          <w:numId w:val="41"/>
        </w:numPr>
      </w:pPr>
      <w:r>
        <w:t xml:space="preserve">Select </w:t>
      </w:r>
      <w:r w:rsidRPr="0096458E">
        <w:rPr>
          <w:b/>
          <w:bCs/>
        </w:rPr>
        <w:t>U</w:t>
      </w:r>
      <w:r w:rsidR="0057635E" w:rsidRPr="0096458E">
        <w:rPr>
          <w:b/>
          <w:bCs/>
        </w:rPr>
        <w:t xml:space="preserve">pdate </w:t>
      </w:r>
      <w:r w:rsidRPr="0096458E">
        <w:rPr>
          <w:b/>
          <w:bCs/>
        </w:rPr>
        <w:t>components</w:t>
      </w:r>
      <w:r>
        <w:t xml:space="preserve"> to update </w:t>
      </w:r>
      <w:r w:rsidR="00B54162">
        <w:t xml:space="preserve">the </w:t>
      </w:r>
      <w:r w:rsidR="0057635E">
        <w:t>existing packages.</w:t>
      </w:r>
    </w:p>
    <w:p w14:paraId="206E6EAC" w14:textId="7223EF9D" w:rsidR="00AB45F0" w:rsidRDefault="00AB45F0" w:rsidP="0096458E">
      <w:pPr>
        <w:pStyle w:val="BodyIndent-TextNumbering"/>
        <w:numPr>
          <w:ilvl w:val="0"/>
          <w:numId w:val="41"/>
        </w:numPr>
      </w:pPr>
      <w:r>
        <w:t xml:space="preserve">Click </w:t>
      </w:r>
      <w:r w:rsidR="00B1556D">
        <w:rPr>
          <w:b/>
          <w:bCs/>
        </w:rPr>
        <w:t>Next</w:t>
      </w:r>
      <w:r w:rsidR="00B1556D">
        <w:t xml:space="preserve"> and install package.</w:t>
      </w:r>
    </w:p>
    <w:p w14:paraId="6CB79D66" w14:textId="55F2973D" w:rsidR="0057635E" w:rsidRDefault="002E7F71" w:rsidP="00462962">
      <w:pPr>
        <w:pStyle w:val="StyleBefore0ptAfter0ptLinespacingsingle"/>
      </w:pPr>
      <w:bookmarkStart w:id="17" w:name="_Toc80896572"/>
      <w:bookmarkStart w:id="18" w:name="_Toc84269026"/>
      <w:bookmarkStart w:id="19" w:name="_Toc84518416"/>
      <w:r w:rsidRPr="002E7F71">
        <w:rPr>
          <w:noProof/>
        </w:rPr>
        <w:drawing>
          <wp:inline distT="0" distB="0" distL="0" distR="0" wp14:anchorId="42615D89" wp14:editId="307D4198">
            <wp:extent cx="5935345" cy="3930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930015"/>
                    </a:xfrm>
                    <a:prstGeom prst="rect">
                      <a:avLst/>
                    </a:prstGeom>
                    <a:noFill/>
                    <a:ln>
                      <a:noFill/>
                    </a:ln>
                  </pic:spPr>
                </pic:pic>
              </a:graphicData>
            </a:graphic>
          </wp:inline>
        </w:drawing>
      </w:r>
      <w:bookmarkEnd w:id="17"/>
      <w:bookmarkEnd w:id="18"/>
      <w:bookmarkEnd w:id="19"/>
    </w:p>
    <w:p w14:paraId="357C003B" w14:textId="541E6983" w:rsidR="00196A5C" w:rsidRPr="0057635E" w:rsidRDefault="006C2021" w:rsidP="00287711">
      <w:pPr>
        <w:pStyle w:val="Caption-Figure"/>
        <w:rPr>
          <w:szCs w:val="19"/>
        </w:rPr>
      </w:pPr>
      <w:bookmarkStart w:id="20" w:name="_Toc87525308"/>
      <w:r>
        <w:t xml:space="preserve">Figure </w:t>
      </w:r>
      <w:r w:rsidR="00742398">
        <w:fldChar w:fldCharType="begin"/>
      </w:r>
      <w:r w:rsidR="00742398">
        <w:instrText xml:space="preserve"> SEQ Figure \* ARABIC </w:instrText>
      </w:r>
      <w:r w:rsidR="00742398">
        <w:fldChar w:fldCharType="separate"/>
      </w:r>
      <w:r w:rsidR="00072265">
        <w:rPr>
          <w:noProof/>
        </w:rPr>
        <w:t>3</w:t>
      </w:r>
      <w:r w:rsidR="00742398">
        <w:rPr>
          <w:noProof/>
        </w:rPr>
        <w:fldChar w:fldCharType="end"/>
      </w:r>
      <w:r>
        <w:t>.</w:t>
      </w:r>
      <w:r w:rsidR="00196A5C" w:rsidRPr="002049A4">
        <w:t xml:space="preserve"> </w:t>
      </w:r>
      <w:r w:rsidR="00196A5C">
        <w:rPr>
          <w:szCs w:val="19"/>
        </w:rPr>
        <w:t>Maintenance</w:t>
      </w:r>
      <w:r w:rsidR="001B1058">
        <w:rPr>
          <w:szCs w:val="19"/>
        </w:rPr>
        <w:t xml:space="preserve"> </w:t>
      </w:r>
      <w:r w:rsidR="00483922">
        <w:rPr>
          <w:szCs w:val="19"/>
        </w:rPr>
        <w:t>T</w:t>
      </w:r>
      <w:r w:rsidR="00196A5C">
        <w:rPr>
          <w:szCs w:val="19"/>
        </w:rPr>
        <w:t>ool update existing component.</w:t>
      </w:r>
      <w:bookmarkEnd w:id="20"/>
    </w:p>
    <w:p w14:paraId="2933E90F" w14:textId="77777777" w:rsidR="00B30A70" w:rsidRDefault="00B30A70" w:rsidP="0057635E">
      <w:pPr>
        <w:pStyle w:val="Body"/>
      </w:pPr>
    </w:p>
    <w:p w14:paraId="30C8D085" w14:textId="6C8801BF" w:rsidR="0057635E" w:rsidRDefault="0057635E" w:rsidP="0057635E">
      <w:pPr>
        <w:pStyle w:val="Body"/>
      </w:pPr>
      <w:r>
        <w:t>Then</w:t>
      </w:r>
      <w:r w:rsidR="00B54162">
        <w:t>,</w:t>
      </w:r>
      <w:r>
        <w:t xml:space="preserve"> restart Maint</w:t>
      </w:r>
      <w:r w:rsidR="00B54162">
        <w:t>e</w:t>
      </w:r>
      <w:r>
        <w:t>n</w:t>
      </w:r>
      <w:r w:rsidR="00B54162">
        <w:t>a</w:t>
      </w:r>
      <w:r>
        <w:t xml:space="preserve">nceTools.exe and select </w:t>
      </w:r>
      <w:r w:rsidR="00C16EC9">
        <w:t xml:space="preserve">the </w:t>
      </w:r>
      <w:r w:rsidRPr="0096458E">
        <w:rPr>
          <w:b/>
          <w:bCs/>
        </w:rPr>
        <w:t>Add or remove component</w:t>
      </w:r>
      <w:r w:rsidR="00AB45F0" w:rsidRPr="0096458E">
        <w:rPr>
          <w:b/>
          <w:bCs/>
        </w:rPr>
        <w:t>s</w:t>
      </w:r>
      <w:r>
        <w:t xml:space="preserve"> option</w:t>
      </w:r>
      <w:r w:rsidR="00AB45F0">
        <w:t>.</w:t>
      </w:r>
      <w:r w:rsidR="0050141B">
        <w:t xml:space="preserve"> </w:t>
      </w:r>
      <w:r w:rsidR="00AB45F0">
        <w:t>C</w:t>
      </w:r>
      <w:r>
        <w:t xml:space="preserve">lick </w:t>
      </w:r>
      <w:r w:rsidRPr="0096458E">
        <w:rPr>
          <w:b/>
          <w:bCs/>
        </w:rPr>
        <w:t>Next</w:t>
      </w:r>
      <w:r w:rsidR="00AB45F0">
        <w:t>.</w:t>
      </w:r>
    </w:p>
    <w:p w14:paraId="4B8E19DC" w14:textId="77777777" w:rsidR="006C2021" w:rsidRDefault="006C2021" w:rsidP="000B32DE">
      <w:pPr>
        <w:pStyle w:val="Caption-Figure"/>
      </w:pPr>
      <w:bookmarkStart w:id="21" w:name="_Toc80896573"/>
    </w:p>
    <w:p w14:paraId="6156BAF9" w14:textId="79BC0C3B" w:rsidR="0057635E" w:rsidRDefault="0057635E" w:rsidP="00C01A0B">
      <w:pPr>
        <w:pStyle w:val="StyleBefore0ptAfter0ptLinespacingsingle"/>
      </w:pPr>
      <w:bookmarkStart w:id="22" w:name="_Toc84269028"/>
      <w:bookmarkStart w:id="23" w:name="_Toc84518418"/>
      <w:r w:rsidRPr="0057635E">
        <w:rPr>
          <w:noProof/>
        </w:rPr>
        <w:lastRenderedPageBreak/>
        <w:drawing>
          <wp:inline distT="0" distB="0" distL="0" distR="0" wp14:anchorId="697E9461" wp14:editId="14DD5B13">
            <wp:extent cx="3817620" cy="2970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8926" cy="2971803"/>
                    </a:xfrm>
                    <a:prstGeom prst="rect">
                      <a:avLst/>
                    </a:prstGeom>
                    <a:noFill/>
                    <a:ln>
                      <a:noFill/>
                    </a:ln>
                  </pic:spPr>
                </pic:pic>
              </a:graphicData>
            </a:graphic>
          </wp:inline>
        </w:drawing>
      </w:r>
      <w:bookmarkEnd w:id="21"/>
      <w:bookmarkEnd w:id="22"/>
      <w:bookmarkEnd w:id="23"/>
    </w:p>
    <w:p w14:paraId="7492EC54" w14:textId="6B84E953" w:rsidR="006C2021" w:rsidRDefault="006C2021" w:rsidP="000B32DE">
      <w:pPr>
        <w:pStyle w:val="Caption-Figure"/>
      </w:pPr>
      <w:bookmarkStart w:id="24" w:name="_Toc87525309"/>
      <w:r>
        <w:t xml:space="preserve">Figure </w:t>
      </w:r>
      <w:r w:rsidR="00742398">
        <w:fldChar w:fldCharType="begin"/>
      </w:r>
      <w:r w:rsidR="00742398">
        <w:instrText xml:space="preserve"> SEQ Figure \* ARABIC </w:instrText>
      </w:r>
      <w:r w:rsidR="00742398">
        <w:fldChar w:fldCharType="separate"/>
      </w:r>
      <w:r w:rsidR="00072265">
        <w:rPr>
          <w:noProof/>
        </w:rPr>
        <w:t>4</w:t>
      </w:r>
      <w:r w:rsidR="00742398">
        <w:rPr>
          <w:noProof/>
        </w:rPr>
        <w:fldChar w:fldCharType="end"/>
      </w:r>
      <w:r>
        <w:t>. Maint</w:t>
      </w:r>
      <w:r w:rsidR="00483922">
        <w:t>e</w:t>
      </w:r>
      <w:r>
        <w:t>n</w:t>
      </w:r>
      <w:r w:rsidR="00483922">
        <w:t>a</w:t>
      </w:r>
      <w:r>
        <w:t>nce</w:t>
      </w:r>
      <w:r w:rsidR="001B1058">
        <w:t xml:space="preserve"> </w:t>
      </w:r>
      <w:r>
        <w:t>Tool add remove component.</w:t>
      </w:r>
      <w:bookmarkEnd w:id="24"/>
    </w:p>
    <w:p w14:paraId="365E9E6A" w14:textId="77777777" w:rsidR="0057635E" w:rsidRDefault="0057635E" w:rsidP="00462962">
      <w:pPr>
        <w:pStyle w:val="Body"/>
      </w:pPr>
    </w:p>
    <w:p w14:paraId="5699EDB5" w14:textId="12F3BF6F" w:rsidR="0057635E" w:rsidRDefault="007E09A0" w:rsidP="00462962">
      <w:pPr>
        <w:pStyle w:val="Body"/>
      </w:pPr>
      <w:r>
        <w:t>C</w:t>
      </w:r>
      <w:r w:rsidR="0057635E">
        <w:t xml:space="preserve">heck </w:t>
      </w:r>
      <w:r>
        <w:t xml:space="preserve">the </w:t>
      </w:r>
      <w:r w:rsidR="00B1556D">
        <w:t>“</w:t>
      </w:r>
      <w:r w:rsidR="0057635E">
        <w:t>Maxim Integrated Bootloader Tools</w:t>
      </w:r>
      <w:r w:rsidR="00B1556D">
        <w:t xml:space="preserve">” </w:t>
      </w:r>
      <w:proofErr w:type="gramStart"/>
      <w:r w:rsidR="00B1556D">
        <w:t>component</w:t>
      </w:r>
      <w:r>
        <w:t>,</w:t>
      </w:r>
      <w:r w:rsidR="0057635E">
        <w:t xml:space="preserve"> and</w:t>
      </w:r>
      <w:proofErr w:type="gramEnd"/>
      <w:r w:rsidR="0057635E">
        <w:t xml:space="preserve"> click </w:t>
      </w:r>
      <w:r w:rsidR="0057635E" w:rsidRPr="0096458E">
        <w:rPr>
          <w:b/>
          <w:bCs/>
        </w:rPr>
        <w:t>Next</w:t>
      </w:r>
      <w:r w:rsidR="0057635E">
        <w:t>. The bootloader</w:t>
      </w:r>
      <w:r>
        <w:t>-</w:t>
      </w:r>
      <w:r w:rsidR="0057635E">
        <w:t>related</w:t>
      </w:r>
      <w:r w:rsidR="00106059">
        <w:t xml:space="preserve"> </w:t>
      </w:r>
      <w:r w:rsidR="0057635E">
        <w:t xml:space="preserve">packages </w:t>
      </w:r>
      <w:r w:rsidR="00B1556D">
        <w:t>will be</w:t>
      </w:r>
      <w:r w:rsidR="0057635E">
        <w:t xml:space="preserve"> installed.</w:t>
      </w:r>
    </w:p>
    <w:p w14:paraId="6078601A" w14:textId="77777777" w:rsidR="0057635E" w:rsidRDefault="0057635E" w:rsidP="00462962">
      <w:pPr>
        <w:pStyle w:val="Body"/>
      </w:pPr>
    </w:p>
    <w:p w14:paraId="3D283B7C" w14:textId="77777777" w:rsidR="0057635E" w:rsidRDefault="0057635E" w:rsidP="00462962">
      <w:pPr>
        <w:pStyle w:val="StyleBefore0ptAfter0ptLinespacingsingle"/>
      </w:pPr>
      <w:r>
        <w:rPr>
          <w:noProof/>
        </w:rPr>
        <w:drawing>
          <wp:inline distT="0" distB="0" distL="0" distR="0" wp14:anchorId="66741E70" wp14:editId="11495A18">
            <wp:extent cx="3705726" cy="35342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602" cy="3537956"/>
                    </a:xfrm>
                    <a:prstGeom prst="rect">
                      <a:avLst/>
                    </a:prstGeom>
                    <a:noFill/>
                    <a:ln>
                      <a:noFill/>
                    </a:ln>
                  </pic:spPr>
                </pic:pic>
              </a:graphicData>
            </a:graphic>
          </wp:inline>
        </w:drawing>
      </w:r>
    </w:p>
    <w:p w14:paraId="751DA537" w14:textId="4E038FDD" w:rsidR="0057635E" w:rsidRDefault="00483922" w:rsidP="00727858">
      <w:pPr>
        <w:pStyle w:val="Caption-Figure"/>
        <w:rPr>
          <w:b/>
          <w:sz w:val="28"/>
          <w:szCs w:val="18"/>
        </w:rPr>
      </w:pPr>
      <w:bookmarkStart w:id="25" w:name="_Toc80896574"/>
      <w:bookmarkStart w:id="26" w:name="_Toc87525310"/>
      <w:r>
        <w:t xml:space="preserve">Figure </w:t>
      </w:r>
      <w:r w:rsidR="00742398">
        <w:fldChar w:fldCharType="begin"/>
      </w:r>
      <w:r w:rsidR="00742398">
        <w:instrText xml:space="preserve"> SEQ Figure \* ARABIC </w:instrText>
      </w:r>
      <w:r w:rsidR="00742398">
        <w:fldChar w:fldCharType="separate"/>
      </w:r>
      <w:r w:rsidR="00072265">
        <w:rPr>
          <w:noProof/>
        </w:rPr>
        <w:t>5</w:t>
      </w:r>
      <w:r w:rsidR="00742398">
        <w:rPr>
          <w:noProof/>
        </w:rPr>
        <w:fldChar w:fldCharType="end"/>
      </w:r>
      <w:r w:rsidRPr="002049A4">
        <w:t>.</w:t>
      </w:r>
      <w:r>
        <w:t xml:space="preserve"> </w:t>
      </w:r>
      <w:proofErr w:type="spellStart"/>
      <w:r w:rsidR="00FB3F6B">
        <w:t>Maint</w:t>
      </w:r>
      <w:r>
        <w:t>e</w:t>
      </w:r>
      <w:r w:rsidR="00FB3F6B">
        <w:t>n</w:t>
      </w:r>
      <w:r>
        <w:t>a</w:t>
      </w:r>
      <w:r w:rsidR="00FB3F6B">
        <w:t>nceTool</w:t>
      </w:r>
      <w:proofErr w:type="spellEnd"/>
      <w:r w:rsidR="00FB3F6B">
        <w:t xml:space="preserve"> </w:t>
      </w:r>
      <w:r w:rsidR="006701A3">
        <w:t>bootloader tools installation package</w:t>
      </w:r>
      <w:bookmarkEnd w:id="25"/>
      <w:r w:rsidR="00F56841">
        <w:t>.</w:t>
      </w:r>
      <w:bookmarkEnd w:id="26"/>
      <w:r w:rsidR="0057635E">
        <w:br w:type="page"/>
      </w:r>
    </w:p>
    <w:p w14:paraId="2B56DE53" w14:textId="5A76E751" w:rsidR="00230B79" w:rsidRDefault="00230B79" w:rsidP="00501FD8">
      <w:pPr>
        <w:pStyle w:val="H2-Heading"/>
      </w:pPr>
      <w:bookmarkStart w:id="27" w:name="_Toc84517881"/>
      <w:bookmarkStart w:id="28" w:name="_Toc87525289"/>
      <w:r>
        <w:lastRenderedPageBreak/>
        <w:t xml:space="preserve">Bootloader </w:t>
      </w:r>
      <w:r w:rsidR="00D417F4">
        <w:t>Programmer Board</w:t>
      </w:r>
      <w:bookmarkEnd w:id="27"/>
      <w:bookmarkEnd w:id="28"/>
    </w:p>
    <w:p w14:paraId="4F3D3FFE" w14:textId="55EF2E00" w:rsidR="00230B79" w:rsidRDefault="00C16EC9" w:rsidP="00AE257C">
      <w:pPr>
        <w:pStyle w:val="Body"/>
      </w:pPr>
      <w:r>
        <w:t xml:space="preserve">The bootloader </w:t>
      </w:r>
      <w:r w:rsidR="00C4668B">
        <w:t>programmer board</w:t>
      </w:r>
      <w:r w:rsidR="004121CF">
        <w:t xml:space="preserve"> (Interface board)</w:t>
      </w:r>
      <w:r w:rsidR="00C4668B">
        <w:t xml:space="preserve"> </w:t>
      </w:r>
      <w:r w:rsidR="0088509A">
        <w:t>is</w:t>
      </w:r>
      <w:r w:rsidR="00AE257C">
        <w:t xml:space="preserve"> designed by Maxim </w:t>
      </w:r>
      <w:r w:rsidR="00BA6909">
        <w:t>Integrated</w:t>
      </w:r>
      <w:r w:rsidR="00AE257C">
        <w:t>. Th</w:t>
      </w:r>
      <w:r w:rsidR="00BA6909">
        <w:t>e purpose of this</w:t>
      </w:r>
      <w:r w:rsidR="00AE257C">
        <w:t xml:space="preserve"> hardware is to provide </w:t>
      </w:r>
      <w:r w:rsidR="0088509A">
        <w:t xml:space="preserve">USB </w:t>
      </w:r>
      <w:r w:rsidR="00AE257C">
        <w:t>to I</w:t>
      </w:r>
      <w:r w:rsidR="00AE257C" w:rsidRPr="0096458E">
        <w:rPr>
          <w:vertAlign w:val="superscript"/>
        </w:rPr>
        <w:t>2</w:t>
      </w:r>
      <w:r w:rsidR="00AE257C">
        <w:t>C</w:t>
      </w:r>
      <w:r w:rsidR="00191897">
        <w:t>/</w:t>
      </w:r>
      <w:r w:rsidR="00AE257C">
        <w:t>SPI bridge</w:t>
      </w:r>
      <w:r w:rsidR="00191897">
        <w:t xml:space="preserve"> functionality</w:t>
      </w:r>
      <w:r w:rsidR="00AE257C">
        <w:t xml:space="preserve">. The firmware on this hardware is </w:t>
      </w:r>
      <w:r w:rsidR="00882E63">
        <w:t xml:space="preserve">a </w:t>
      </w:r>
      <w:r w:rsidR="00AE257C">
        <w:t xml:space="preserve">customized version of </w:t>
      </w:r>
      <w:hyperlink r:id="rId18" w:history="1">
        <w:proofErr w:type="spellStart"/>
        <w:r w:rsidR="00AE257C" w:rsidRPr="00A92E56">
          <w:rPr>
            <w:rStyle w:val="Hyperlink"/>
          </w:rPr>
          <w:t>DAPLink</w:t>
        </w:r>
        <w:proofErr w:type="spellEnd"/>
      </w:hyperlink>
      <w:r w:rsidR="00AE257C">
        <w:t xml:space="preserve"> firmware. </w:t>
      </w:r>
      <w:r w:rsidR="008F0CBA">
        <w:t>This adapt</w:t>
      </w:r>
      <w:r w:rsidR="00106059">
        <w:t>e</w:t>
      </w:r>
      <w:r w:rsidR="008F0CBA">
        <w:t xml:space="preserve">r supports standard </w:t>
      </w:r>
      <w:hyperlink r:id="rId19" w:history="1">
        <w:proofErr w:type="spellStart"/>
        <w:r w:rsidR="008F0CBA" w:rsidRPr="00A92E56">
          <w:rPr>
            <w:rStyle w:val="Hyperlink"/>
          </w:rPr>
          <w:t>DAPLink</w:t>
        </w:r>
        <w:proofErr w:type="spellEnd"/>
      </w:hyperlink>
      <w:r w:rsidR="008F0CBA">
        <w:t xml:space="preserve"> firmware features (SWD interface and Drag-n-drop programming). Additionally, it works as</w:t>
      </w:r>
      <w:r w:rsidR="00AE257C">
        <w:t xml:space="preserve"> </w:t>
      </w:r>
      <w:r w:rsidR="007943F1">
        <w:t xml:space="preserve">a </w:t>
      </w:r>
      <w:r w:rsidR="00AE257C">
        <w:t>UART to I</w:t>
      </w:r>
      <w:r w:rsidR="00AE257C" w:rsidRPr="0096458E">
        <w:rPr>
          <w:vertAlign w:val="superscript"/>
        </w:rPr>
        <w:t>2</w:t>
      </w:r>
      <w:r w:rsidR="00AE257C">
        <w:t>C</w:t>
      </w:r>
      <w:r w:rsidR="00191897">
        <w:t>/</w:t>
      </w:r>
      <w:r w:rsidR="00AE257C">
        <w:t>SPI bridge.</w:t>
      </w:r>
    </w:p>
    <w:p w14:paraId="76AE0E16" w14:textId="1B69C0BB" w:rsidR="00AE257C" w:rsidRDefault="006B73F8" w:rsidP="00AE257C">
      <w:pPr>
        <w:pStyle w:val="Body"/>
      </w:pPr>
      <w:r>
        <w:t>There are I</w:t>
      </w:r>
      <w:r w:rsidRPr="0096458E">
        <w:rPr>
          <w:vertAlign w:val="superscript"/>
        </w:rPr>
        <w:t>2</w:t>
      </w:r>
      <w:r>
        <w:t xml:space="preserve">C/SPI/UART and BL0/1 pins on </w:t>
      </w:r>
      <w:r w:rsidR="00882E63">
        <w:t xml:space="preserve">the interface board </w:t>
      </w:r>
      <w:r>
        <w:t xml:space="preserve">as </w:t>
      </w:r>
      <w:r w:rsidR="007943F1">
        <w:t xml:space="preserve">shown in Figure </w:t>
      </w:r>
      <w:r w:rsidR="00A97CE2">
        <w:t>6</w:t>
      </w:r>
      <w:r>
        <w:t>.</w:t>
      </w:r>
    </w:p>
    <w:p w14:paraId="3B5621AD" w14:textId="6C422B4B" w:rsidR="006B73F8" w:rsidRDefault="004D6EFF" w:rsidP="00C01A0B">
      <w:pPr>
        <w:pStyle w:val="StyleBefore0ptAfter0ptLinespacingsingle"/>
      </w:pPr>
      <w:r w:rsidRPr="004D6EFF">
        <w:rPr>
          <w:noProof/>
        </w:rPr>
        <w:drawing>
          <wp:inline distT="0" distB="0" distL="0" distR="0" wp14:anchorId="6313D506" wp14:editId="23B56D04">
            <wp:extent cx="3922395" cy="191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282" cy="1915524"/>
                    </a:xfrm>
                    <a:prstGeom prst="rect">
                      <a:avLst/>
                    </a:prstGeom>
                    <a:noFill/>
                    <a:ln>
                      <a:noFill/>
                    </a:ln>
                  </pic:spPr>
                </pic:pic>
              </a:graphicData>
            </a:graphic>
          </wp:inline>
        </w:drawing>
      </w:r>
    </w:p>
    <w:p w14:paraId="55EEF2E4" w14:textId="15C6206D" w:rsidR="00BA6909" w:rsidRDefault="007B3BBE" w:rsidP="00BA6909">
      <w:pPr>
        <w:pStyle w:val="Caption-Figure"/>
      </w:pPr>
      <w:bookmarkStart w:id="29" w:name="_Toc80896575"/>
      <w:bookmarkStart w:id="30" w:name="_Toc87525311"/>
      <w:r>
        <w:t xml:space="preserve">Figure </w:t>
      </w:r>
      <w:r w:rsidR="00742398">
        <w:fldChar w:fldCharType="begin"/>
      </w:r>
      <w:r w:rsidR="00742398">
        <w:instrText xml:space="preserve"> SEQ Figure \* ARABIC </w:instrText>
      </w:r>
      <w:r w:rsidR="00742398">
        <w:fldChar w:fldCharType="separate"/>
      </w:r>
      <w:r w:rsidR="00072265">
        <w:rPr>
          <w:noProof/>
        </w:rPr>
        <w:t>6</w:t>
      </w:r>
      <w:r w:rsidR="00742398">
        <w:rPr>
          <w:noProof/>
        </w:rPr>
        <w:fldChar w:fldCharType="end"/>
      </w:r>
      <w:r w:rsidRPr="002049A4">
        <w:t>.</w:t>
      </w:r>
      <w:r>
        <w:t xml:space="preserve"> </w:t>
      </w:r>
      <w:r w:rsidR="00BA6909" w:rsidRPr="00BA6909">
        <w:t>Maxim</w:t>
      </w:r>
      <w:r w:rsidR="00BA6909">
        <w:t xml:space="preserve"> </w:t>
      </w:r>
      <w:r w:rsidR="005A568D">
        <w:t>b</w:t>
      </w:r>
      <w:r w:rsidR="00BA6909">
        <w:t xml:space="preserve">ootloader </w:t>
      </w:r>
      <w:r w:rsidR="00C01572">
        <w:t>prog</w:t>
      </w:r>
      <w:r w:rsidR="005A568D">
        <w:t>rammer</w:t>
      </w:r>
      <w:r w:rsidR="00C01572">
        <w:t xml:space="preserve"> </w:t>
      </w:r>
      <w:r w:rsidR="00BA6909">
        <w:t>board</w:t>
      </w:r>
      <w:bookmarkEnd w:id="29"/>
      <w:r w:rsidR="00F56841">
        <w:t>.</w:t>
      </w:r>
      <w:bookmarkEnd w:id="30"/>
    </w:p>
    <w:p w14:paraId="7CE75C06" w14:textId="77777777" w:rsidR="00BA6909" w:rsidRDefault="00BA6909" w:rsidP="00AE257C">
      <w:pPr>
        <w:pStyle w:val="Body"/>
      </w:pPr>
    </w:p>
    <w:p w14:paraId="756B34A5" w14:textId="7CF116EB" w:rsidR="00104EBA" w:rsidRDefault="007943F1" w:rsidP="00AE257C">
      <w:pPr>
        <w:pStyle w:val="Body"/>
      </w:pPr>
      <w:r>
        <w:t xml:space="preserve">The </w:t>
      </w:r>
      <w:r w:rsidR="00104EBA">
        <w:t xml:space="preserve">BL0 and BL1 </w:t>
      </w:r>
      <w:r w:rsidR="00FA3793">
        <w:t>are generic-</w:t>
      </w:r>
      <w:r w:rsidR="00104EBA">
        <w:t>purpose GPIO pins. These pins are connect</w:t>
      </w:r>
      <w:r w:rsidR="00A92E56">
        <w:t>ed</w:t>
      </w:r>
      <w:r w:rsidR="00104EBA">
        <w:t xml:space="preserve"> to target RESET and MFIO (</w:t>
      </w:r>
      <w:r w:rsidR="00C70E56">
        <w:t>Multi-</w:t>
      </w:r>
      <w:r w:rsidR="00104EBA">
        <w:t xml:space="preserve">Function </w:t>
      </w:r>
      <w:r w:rsidR="00C70E56">
        <w:t>In</w:t>
      </w:r>
      <w:r w:rsidR="00A5774F">
        <w:t>put</w:t>
      </w:r>
      <w:r w:rsidR="00C70E56">
        <w:t>-</w:t>
      </w:r>
      <w:r w:rsidR="00104EBA">
        <w:t>Out</w:t>
      </w:r>
      <w:r w:rsidR="00A5774F">
        <w:t>put</w:t>
      </w:r>
      <w:r w:rsidR="00104EBA">
        <w:t>) pins</w:t>
      </w:r>
      <w:r w:rsidR="00FA6C37">
        <w:t xml:space="preserve"> </w:t>
      </w:r>
      <w:r>
        <w:t>t</w:t>
      </w:r>
      <w:r w:rsidR="00FA6C37">
        <w:t xml:space="preserve">o reset </w:t>
      </w:r>
      <w:r w:rsidR="00C70E56">
        <w:t xml:space="preserve">the </w:t>
      </w:r>
      <w:r w:rsidR="00FA6C37">
        <w:t xml:space="preserve">target and keep it in </w:t>
      </w:r>
      <w:r w:rsidR="00C70E56">
        <w:t xml:space="preserve">the </w:t>
      </w:r>
      <w:r w:rsidR="00FA6C37">
        <w:t>bootloader state.</w:t>
      </w:r>
    </w:p>
    <w:p w14:paraId="2126388A" w14:textId="484FDC57" w:rsidR="00104EBA" w:rsidRDefault="00712F83" w:rsidP="00AE257C">
      <w:pPr>
        <w:pStyle w:val="Body"/>
      </w:pPr>
      <w:r>
        <w:t>To provide bridge functionality</w:t>
      </w:r>
      <w:r w:rsidR="00A5774F">
        <w:t>,</w:t>
      </w:r>
      <w:r>
        <w:t xml:space="preserve"> a lightweight protocol layer has been added inside </w:t>
      </w:r>
      <w:r w:rsidR="00A5774F">
        <w:t xml:space="preserve">the </w:t>
      </w:r>
      <w:hyperlink r:id="rId21" w:history="1">
        <w:proofErr w:type="spellStart"/>
        <w:r w:rsidRPr="00A92E56">
          <w:rPr>
            <w:rStyle w:val="Hyperlink"/>
          </w:rPr>
          <w:t>DAPLink</w:t>
        </w:r>
        <w:proofErr w:type="spellEnd"/>
      </w:hyperlink>
      <w:r>
        <w:t xml:space="preserve"> f</w:t>
      </w:r>
      <w:r w:rsidR="00462B34">
        <w:t>irmware</w:t>
      </w:r>
      <w:r w:rsidR="00A5774F">
        <w:t>. T</w:t>
      </w:r>
      <w:r>
        <w:t xml:space="preserve">he protocol details </w:t>
      </w:r>
      <w:r w:rsidR="00462B34">
        <w:t>are</w:t>
      </w:r>
      <w:r>
        <w:t xml:space="preserve"> explained in Appendix A.</w:t>
      </w:r>
    </w:p>
    <w:p w14:paraId="1696FF06" w14:textId="1C358E6B" w:rsidR="0001748E" w:rsidRDefault="0001748E" w:rsidP="00224CEA">
      <w:pPr>
        <w:pStyle w:val="Body"/>
      </w:pPr>
      <w:r>
        <w:t xml:space="preserve">You </w:t>
      </w:r>
      <w:r w:rsidR="00593413">
        <w:t xml:space="preserve">need to make sure that </w:t>
      </w:r>
      <w:r w:rsidR="00C70E56">
        <w:t xml:space="preserve">the </w:t>
      </w:r>
      <w:r w:rsidR="00C01572">
        <w:t>bootloader programmer board</w:t>
      </w:r>
      <w:r w:rsidR="00593413">
        <w:t xml:space="preserve"> has proper </w:t>
      </w:r>
      <w:proofErr w:type="spellStart"/>
      <w:r w:rsidR="00593413">
        <w:t>DAPLink</w:t>
      </w:r>
      <w:proofErr w:type="spellEnd"/>
      <w:r w:rsidR="00593413">
        <w:t xml:space="preserve"> firmware installed on top of it. </w:t>
      </w:r>
      <w:r w:rsidR="00383BBE">
        <w:t xml:space="preserve">The related </w:t>
      </w:r>
      <w:proofErr w:type="spellStart"/>
      <w:r w:rsidR="00383BBE">
        <w:t>DAPLink</w:t>
      </w:r>
      <w:proofErr w:type="spellEnd"/>
      <w:r w:rsidR="00383BBE">
        <w:t xml:space="preserve"> firmware can be found in &lt;</w:t>
      </w:r>
      <w:proofErr w:type="spellStart"/>
      <w:r w:rsidR="00383BBE">
        <w:t>sdk_installed_path</w:t>
      </w:r>
      <w:proofErr w:type="spellEnd"/>
      <w:r w:rsidR="00383BBE">
        <w:t>&gt;</w:t>
      </w:r>
      <w:r w:rsidR="00383BBE" w:rsidRPr="00383BBE">
        <w:t>\Tools\BT\</w:t>
      </w:r>
      <w:proofErr w:type="spellStart"/>
      <w:r w:rsidR="00383BBE" w:rsidRPr="00383BBE">
        <w:t>daplink</w:t>
      </w:r>
      <w:proofErr w:type="spellEnd"/>
      <w:r w:rsidR="00383BBE">
        <w:t>.</w:t>
      </w:r>
      <w:r w:rsidR="00C77AFA">
        <w:t xml:space="preserve"> </w:t>
      </w:r>
      <w:r w:rsidR="00224CEA">
        <w:t>The d</w:t>
      </w:r>
      <w:r w:rsidR="00C77AFA">
        <w:t>efault SDK path is C:\MaximSDK.</w:t>
      </w:r>
    </w:p>
    <w:p w14:paraId="5FB5AE38" w14:textId="15B47680" w:rsidR="0001748E" w:rsidRDefault="0001748E" w:rsidP="0001748E">
      <w:pPr>
        <w:pStyle w:val="BodyIndent-NumberBold"/>
        <w:numPr>
          <w:ilvl w:val="0"/>
          <w:numId w:val="0"/>
        </w:numPr>
      </w:pPr>
    </w:p>
    <w:p w14:paraId="02491C7F" w14:textId="2D6537CF" w:rsidR="00BC242A" w:rsidRPr="00BC242A" w:rsidRDefault="00BC242A" w:rsidP="00BC242A">
      <w:pPr>
        <w:pStyle w:val="Body"/>
      </w:pPr>
      <w:r w:rsidRPr="00BC242A">
        <w:t>Depend</w:t>
      </w:r>
      <w:r w:rsidR="0088509A">
        <w:t>ing</w:t>
      </w:r>
      <w:r w:rsidRPr="00BC242A">
        <w:t xml:space="preserve"> on </w:t>
      </w:r>
      <w:r w:rsidR="00213A37">
        <w:t xml:space="preserve">the </w:t>
      </w:r>
      <w:r w:rsidR="002F7C0A">
        <w:t>target device</w:t>
      </w:r>
      <w:r w:rsidR="0088509A">
        <w:t>'s</w:t>
      </w:r>
      <w:r w:rsidR="002F7C0A">
        <w:t xml:space="preserve"> </w:t>
      </w:r>
      <w:r w:rsidRPr="00BC242A">
        <w:t xml:space="preserve">bootloader </w:t>
      </w:r>
      <w:r w:rsidR="00B61C3E">
        <w:t>interface</w:t>
      </w:r>
      <w:r w:rsidR="00462B34">
        <w:t xml:space="preserve"> (I</w:t>
      </w:r>
      <w:r w:rsidR="00462B34" w:rsidRPr="0096458E">
        <w:rPr>
          <w:vertAlign w:val="superscript"/>
        </w:rPr>
        <w:t>2</w:t>
      </w:r>
      <w:r w:rsidR="00462B34">
        <w:t>C/SPI/UART)</w:t>
      </w:r>
      <w:r w:rsidR="00A97CE2">
        <w:t>,</w:t>
      </w:r>
      <w:r w:rsidRPr="00BC242A">
        <w:t xml:space="preserve"> </w:t>
      </w:r>
      <w:r w:rsidR="0088509A">
        <w:t xml:space="preserve">corresponding interface connections </w:t>
      </w:r>
      <w:r w:rsidRPr="00BC242A">
        <w:t xml:space="preserve">between </w:t>
      </w:r>
      <w:r w:rsidR="00213A37">
        <w:t xml:space="preserve">the </w:t>
      </w:r>
      <w:r w:rsidR="00655DE5">
        <w:t>bootloader programmer board</w:t>
      </w:r>
      <w:r w:rsidR="00655DE5" w:rsidRPr="00BC242A">
        <w:t xml:space="preserve"> </w:t>
      </w:r>
      <w:r w:rsidRPr="00BC242A">
        <w:t>and target</w:t>
      </w:r>
      <w:r w:rsidR="002F7C0A">
        <w:t xml:space="preserve"> device</w:t>
      </w:r>
      <w:r w:rsidR="0088509A">
        <w:t xml:space="preserve"> should be completed.</w:t>
      </w:r>
      <w:r w:rsidR="00593413">
        <w:t xml:space="preserve"> For pin mapping</w:t>
      </w:r>
      <w:r w:rsidR="00A97CE2">
        <w:t>, refer to the</w:t>
      </w:r>
      <w:r w:rsidR="00593413">
        <w:t xml:space="preserve"> target bootloader user guide document.</w:t>
      </w:r>
    </w:p>
    <w:p w14:paraId="4732C8AB" w14:textId="77777777" w:rsidR="00BC242A" w:rsidRDefault="00BC242A" w:rsidP="0001748E">
      <w:pPr>
        <w:pStyle w:val="BodyIndent-NumberBold"/>
        <w:numPr>
          <w:ilvl w:val="0"/>
          <w:numId w:val="0"/>
        </w:numPr>
      </w:pPr>
    </w:p>
    <w:p w14:paraId="748A8DBE" w14:textId="77777777" w:rsidR="00A32DBB" w:rsidRDefault="00A32DBB" w:rsidP="00AE257C">
      <w:pPr>
        <w:pStyle w:val="Body"/>
      </w:pPr>
    </w:p>
    <w:p w14:paraId="00F4801D" w14:textId="77777777" w:rsidR="00646E7A" w:rsidRDefault="00646E7A" w:rsidP="00462962">
      <w:pPr>
        <w:pStyle w:val="StyleBefore0ptAfter0ptLinespacingsingle"/>
        <w:rPr>
          <w:sz w:val="24"/>
          <w:szCs w:val="18"/>
        </w:rPr>
      </w:pPr>
      <w:r>
        <w:br w:type="page"/>
      </w:r>
    </w:p>
    <w:p w14:paraId="3B28B922" w14:textId="6F9E5FAB" w:rsidR="00646E7A" w:rsidRDefault="00646E7A" w:rsidP="00501FD8">
      <w:pPr>
        <w:pStyle w:val="H3-Heading"/>
      </w:pPr>
      <w:bookmarkStart w:id="31" w:name="_Toc84517882"/>
      <w:bookmarkStart w:id="32" w:name="_Toc87525290"/>
      <w:r>
        <w:lastRenderedPageBreak/>
        <w:t>Maxim Bootloader GUI Tool</w:t>
      </w:r>
      <w:bookmarkEnd w:id="31"/>
      <w:bookmarkEnd w:id="32"/>
    </w:p>
    <w:p w14:paraId="3AC37A5E" w14:textId="34F3AE27" w:rsidR="006D6673" w:rsidRDefault="006D6673" w:rsidP="006D6673">
      <w:pPr>
        <w:pStyle w:val="Body"/>
      </w:pPr>
      <w:r>
        <w:t>Maxim Bootloader GUI Tool is a PC application</w:t>
      </w:r>
      <w:r w:rsidR="0088509A">
        <w:t xml:space="preserve"> that is cap</w:t>
      </w:r>
      <w:r w:rsidR="00695979">
        <w:t xml:space="preserve">able </w:t>
      </w:r>
      <w:r w:rsidR="0088509A">
        <w:t xml:space="preserve">of </w:t>
      </w:r>
      <w:r w:rsidR="00695979">
        <w:t>program</w:t>
      </w:r>
      <w:r w:rsidR="0088509A">
        <w:t>ming</w:t>
      </w:r>
      <w:r w:rsidR="00695979">
        <w:t xml:space="preserve"> and configur</w:t>
      </w:r>
      <w:r w:rsidR="0088509A">
        <w:t>ing the</w:t>
      </w:r>
      <w:r w:rsidR="00695979">
        <w:t xml:space="preserve"> target bootloader over </w:t>
      </w:r>
      <w:r w:rsidR="008B4A33">
        <w:t>"</w:t>
      </w:r>
      <w:r w:rsidR="00695979">
        <w:t xml:space="preserve">Bootloader </w:t>
      </w:r>
      <w:r w:rsidR="002B4F1E">
        <w:t>Programmer</w:t>
      </w:r>
      <w:r w:rsidR="008B4A33">
        <w:t>" hardware</w:t>
      </w:r>
      <w:r w:rsidR="00D812C3">
        <w:t xml:space="preserve"> as shown in the </w:t>
      </w:r>
      <w:r w:rsidR="00695979">
        <w:t>b</w:t>
      </w:r>
      <w:r>
        <w:t xml:space="preserve">lock diagram </w:t>
      </w:r>
      <w:r w:rsidR="00D812C3">
        <w:t>(Figure 7).</w:t>
      </w:r>
    </w:p>
    <w:p w14:paraId="57C82E9E" w14:textId="722C1101" w:rsidR="008B4A33" w:rsidRDefault="00CE0412" w:rsidP="00462962">
      <w:pPr>
        <w:pStyle w:val="Style14ptBoldBefore0ptAfter0ptLinespacingsing"/>
      </w:pPr>
      <w:bookmarkStart w:id="33" w:name="_Toc84518422"/>
      <w:r>
        <w:rPr>
          <w:noProof/>
        </w:rPr>
        <w:drawing>
          <wp:inline distT="0" distB="0" distL="0" distR="0" wp14:anchorId="1F95554B" wp14:editId="3EF5D086">
            <wp:extent cx="5924550" cy="179070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1790700"/>
                    </a:xfrm>
                    <a:prstGeom prst="rect">
                      <a:avLst/>
                    </a:prstGeom>
                    <a:noFill/>
                    <a:ln>
                      <a:noFill/>
                    </a:ln>
                  </pic:spPr>
                </pic:pic>
              </a:graphicData>
            </a:graphic>
          </wp:inline>
        </w:drawing>
      </w:r>
      <w:bookmarkEnd w:id="33"/>
    </w:p>
    <w:p w14:paraId="29C906ED" w14:textId="611A1816" w:rsidR="00646E7A" w:rsidRDefault="007B3BBE" w:rsidP="008B4A33">
      <w:pPr>
        <w:pStyle w:val="Caption-Figure"/>
      </w:pPr>
      <w:bookmarkStart w:id="34" w:name="_Toc80896576"/>
      <w:bookmarkStart w:id="35" w:name="_Toc87525312"/>
      <w:r>
        <w:t xml:space="preserve">Figure </w:t>
      </w:r>
      <w:r w:rsidR="00742398">
        <w:fldChar w:fldCharType="begin"/>
      </w:r>
      <w:r w:rsidR="00742398">
        <w:instrText xml:space="preserve"> SEQ Figure \* ARABIC </w:instrText>
      </w:r>
      <w:r w:rsidR="00742398">
        <w:fldChar w:fldCharType="separate"/>
      </w:r>
      <w:r w:rsidR="00072265">
        <w:rPr>
          <w:noProof/>
        </w:rPr>
        <w:t>7</w:t>
      </w:r>
      <w:r w:rsidR="00742398">
        <w:rPr>
          <w:noProof/>
        </w:rPr>
        <w:fldChar w:fldCharType="end"/>
      </w:r>
      <w:r w:rsidRPr="002049A4">
        <w:t>.</w:t>
      </w:r>
      <w:r>
        <w:t xml:space="preserve"> </w:t>
      </w:r>
      <w:r w:rsidR="008B4A33">
        <w:t>Block diagram of components</w:t>
      </w:r>
      <w:bookmarkEnd w:id="34"/>
      <w:r>
        <w:t>.</w:t>
      </w:r>
      <w:bookmarkEnd w:id="35"/>
    </w:p>
    <w:p w14:paraId="34E3B68D" w14:textId="77777777" w:rsidR="00A705F0" w:rsidRDefault="00A705F0" w:rsidP="00A705F0">
      <w:pPr>
        <w:pStyle w:val="Body"/>
      </w:pPr>
    </w:p>
    <w:p w14:paraId="7A0D14FA" w14:textId="02052102" w:rsidR="00A705F0" w:rsidRDefault="00A705F0" w:rsidP="00A705F0">
      <w:pPr>
        <w:pStyle w:val="Body"/>
      </w:pPr>
      <w:r>
        <w:t xml:space="preserve">This tool comes with MSDK </w:t>
      </w:r>
      <w:r w:rsidR="00695979">
        <w:t>installer</w:t>
      </w:r>
      <w:r w:rsidR="007A1D37">
        <w:t xml:space="preserve"> and</w:t>
      </w:r>
      <w:r>
        <w:t xml:space="preserve"> </w:t>
      </w:r>
      <w:r w:rsidR="000461B5">
        <w:t>d</w:t>
      </w:r>
      <w:r w:rsidR="004B56B9">
        <w:t xml:space="preserve">uring </w:t>
      </w:r>
      <w:r w:rsidR="007A1D37">
        <w:t xml:space="preserve">the </w:t>
      </w:r>
      <w:r w:rsidR="004B56B9">
        <w:t>installation</w:t>
      </w:r>
      <w:r w:rsidR="007A1D37">
        <w:t>,</w:t>
      </w:r>
      <w:r w:rsidR="004B56B9">
        <w:t xml:space="preserve"> the bootloader GUI tool</w:t>
      </w:r>
      <w:r>
        <w:t xml:space="preserve"> is registered on </w:t>
      </w:r>
      <w:r w:rsidR="00213A37">
        <w:t xml:space="preserve">the </w:t>
      </w:r>
      <w:r w:rsidR="007A1D37">
        <w:t>S</w:t>
      </w:r>
      <w:r>
        <w:t>tart menu</w:t>
      </w:r>
      <w:r w:rsidR="00D05CFE">
        <w:t>.</w:t>
      </w:r>
      <w:r>
        <w:t xml:space="preserve"> </w:t>
      </w:r>
      <w:r w:rsidR="007A1D37">
        <w:t>The u</w:t>
      </w:r>
      <w:r w:rsidR="00D05CFE">
        <w:t>ser needs to type</w:t>
      </w:r>
      <w:r>
        <w:t xml:space="preserve"> "Maxim Bootloader Tool</w:t>
      </w:r>
      <w:r w:rsidR="00117918">
        <w:t>s</w:t>
      </w:r>
      <w:r>
        <w:t xml:space="preserve">" </w:t>
      </w:r>
      <w:r w:rsidR="00117918">
        <w:t>i</w:t>
      </w:r>
      <w:r w:rsidR="008B4A33">
        <w:t xml:space="preserve">n </w:t>
      </w:r>
      <w:r w:rsidR="00213A37">
        <w:t xml:space="preserve">the </w:t>
      </w:r>
      <w:r w:rsidR="00117918">
        <w:t>S</w:t>
      </w:r>
      <w:r w:rsidR="008B4A33">
        <w:t>tart menu and click it</w:t>
      </w:r>
      <w:r w:rsidR="00D05CFE">
        <w:t xml:space="preserve"> as </w:t>
      </w:r>
      <w:r w:rsidR="00117918">
        <w:t>shown</w:t>
      </w:r>
      <w:r w:rsidR="00D05CFE">
        <w:t xml:space="preserve"> in</w:t>
      </w:r>
      <w:r w:rsidR="00662AF7">
        <w:t xml:space="preserve"> </w:t>
      </w:r>
      <w:r w:rsidR="007A1D37">
        <w:t>F</w:t>
      </w:r>
      <w:r w:rsidR="00662AF7">
        <w:t>igure</w:t>
      </w:r>
      <w:r w:rsidR="00383BBE">
        <w:t xml:space="preserve"> </w:t>
      </w:r>
      <w:r w:rsidR="007A1D37">
        <w:t>8</w:t>
      </w:r>
      <w:r w:rsidR="00383BBE">
        <w:t>.</w:t>
      </w:r>
    </w:p>
    <w:p w14:paraId="623265A2" w14:textId="687562FB" w:rsidR="00A705F0" w:rsidRDefault="00695979" w:rsidP="00C01A0B">
      <w:pPr>
        <w:pStyle w:val="Style14ptBoldBefore0ptAfter0ptLinespacingsing"/>
      </w:pPr>
      <w:r w:rsidRPr="00695979">
        <w:rPr>
          <w:noProof/>
        </w:rPr>
        <w:drawing>
          <wp:inline distT="0" distB="0" distL="0" distR="0" wp14:anchorId="7913DBA7" wp14:editId="393DAECF">
            <wp:extent cx="4569460" cy="397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9460" cy="3975100"/>
                    </a:xfrm>
                    <a:prstGeom prst="rect">
                      <a:avLst/>
                    </a:prstGeom>
                    <a:noFill/>
                    <a:ln>
                      <a:noFill/>
                    </a:ln>
                  </pic:spPr>
                </pic:pic>
              </a:graphicData>
            </a:graphic>
          </wp:inline>
        </w:drawing>
      </w:r>
    </w:p>
    <w:p w14:paraId="5501CF04" w14:textId="0733EA34" w:rsidR="00695979" w:rsidRDefault="007B3BBE" w:rsidP="008B4A33">
      <w:pPr>
        <w:pStyle w:val="Caption-Figure"/>
      </w:pPr>
      <w:bookmarkStart w:id="36" w:name="_Toc80896577"/>
      <w:bookmarkStart w:id="37" w:name="_Toc87525313"/>
      <w:r>
        <w:t xml:space="preserve">Figure </w:t>
      </w:r>
      <w:r w:rsidR="00742398">
        <w:fldChar w:fldCharType="begin"/>
      </w:r>
      <w:r w:rsidR="00742398">
        <w:instrText xml:space="preserve"> SEQ Figure \* ARABIC </w:instrText>
      </w:r>
      <w:r w:rsidR="00742398">
        <w:fldChar w:fldCharType="separate"/>
      </w:r>
      <w:r w:rsidR="00072265">
        <w:rPr>
          <w:noProof/>
        </w:rPr>
        <w:t>8</w:t>
      </w:r>
      <w:r w:rsidR="00742398">
        <w:rPr>
          <w:noProof/>
        </w:rPr>
        <w:fldChar w:fldCharType="end"/>
      </w:r>
      <w:r w:rsidRPr="002049A4">
        <w:t>.</w:t>
      </w:r>
      <w:r>
        <w:t xml:space="preserve"> </w:t>
      </w:r>
      <w:r w:rsidR="008B4A33">
        <w:t xml:space="preserve">Maxim bootloader tool on </w:t>
      </w:r>
      <w:r w:rsidR="001B1058">
        <w:t>the S</w:t>
      </w:r>
      <w:r w:rsidR="008B4A33">
        <w:t>tart menu</w:t>
      </w:r>
      <w:bookmarkEnd w:id="36"/>
      <w:r>
        <w:t>.</w:t>
      </w:r>
      <w:bookmarkEnd w:id="37"/>
    </w:p>
    <w:p w14:paraId="20907E91" w14:textId="77777777" w:rsidR="008B4A33" w:rsidRDefault="008B4A33" w:rsidP="00C01A0B">
      <w:pPr>
        <w:pStyle w:val="Body"/>
      </w:pPr>
    </w:p>
    <w:p w14:paraId="44A3BBE2" w14:textId="07E0C568" w:rsidR="00935FF1" w:rsidRDefault="00BC46AB" w:rsidP="00501FD8">
      <w:pPr>
        <w:pStyle w:val="H3-Heading"/>
      </w:pPr>
      <w:bookmarkStart w:id="38" w:name="_Toc84517883"/>
      <w:bookmarkStart w:id="39" w:name="_Toc87525291"/>
      <w:r>
        <w:lastRenderedPageBreak/>
        <w:t>System Requirements</w:t>
      </w:r>
      <w:bookmarkEnd w:id="38"/>
      <w:bookmarkEnd w:id="39"/>
    </w:p>
    <w:p w14:paraId="586BA73D" w14:textId="7AB6CEC1" w:rsidR="00935FF1" w:rsidRDefault="00BC46AB" w:rsidP="007227F7">
      <w:pPr>
        <w:pStyle w:val="Body"/>
      </w:pPr>
      <w:r w:rsidRPr="00BC46AB">
        <w:t xml:space="preserve">This section lists required equipment, instructions, and required connections </w:t>
      </w:r>
      <w:r w:rsidR="00CE0412">
        <w:t xml:space="preserve">for the proper </w:t>
      </w:r>
      <w:r w:rsidR="001D3C6E">
        <w:t xml:space="preserve">     </w:t>
      </w:r>
      <w:r w:rsidR="00CE0412">
        <w:t>setup of</w:t>
      </w:r>
      <w:r w:rsidR="001D3C6E">
        <w:t xml:space="preserve"> the</w:t>
      </w:r>
      <w:r w:rsidR="00CE0412">
        <w:t xml:space="preserve"> </w:t>
      </w:r>
      <w:r w:rsidR="00D05CFE">
        <w:t xml:space="preserve">test </w:t>
      </w:r>
      <w:r w:rsidR="00CE0412">
        <w:t>platform</w:t>
      </w:r>
      <w:r w:rsidRPr="00BC46AB">
        <w:t>.</w:t>
      </w:r>
      <w:r>
        <w:t xml:space="preserve"> </w:t>
      </w:r>
      <w:r w:rsidR="008B4A33">
        <w:t>Y</w:t>
      </w:r>
      <w:r>
        <w:t xml:space="preserve">ou may have </w:t>
      </w:r>
      <w:r w:rsidR="00A752AF">
        <w:t xml:space="preserve">a </w:t>
      </w:r>
      <w:r>
        <w:t>different</w:t>
      </w:r>
      <w:r w:rsidR="008B4A33">
        <w:t xml:space="preserve"> target E</w:t>
      </w:r>
      <w:r w:rsidR="00117918">
        <w:t>V k</w:t>
      </w:r>
      <w:r w:rsidR="008B4A33">
        <w:t>it</w:t>
      </w:r>
      <w:r w:rsidR="00117918">
        <w:t>.</w:t>
      </w:r>
      <w:r w:rsidR="00132C30">
        <w:t xml:space="preserve"> </w:t>
      </w:r>
      <w:r w:rsidR="00117918">
        <w:t>P</w:t>
      </w:r>
      <w:r w:rsidR="00065717">
        <w:t>lease check</w:t>
      </w:r>
      <w:r w:rsidR="00132C30">
        <w:t xml:space="preserve"> </w:t>
      </w:r>
      <w:r w:rsidR="00383BBE">
        <w:t xml:space="preserve">your </w:t>
      </w:r>
      <w:r w:rsidR="00065717">
        <w:t>E</w:t>
      </w:r>
      <w:r w:rsidR="00AB36C5">
        <w:t>V k</w:t>
      </w:r>
      <w:r w:rsidR="00065717">
        <w:t xml:space="preserve">it bootloader </w:t>
      </w:r>
      <w:r w:rsidR="00AB36C5">
        <w:t>u</w:t>
      </w:r>
      <w:r w:rsidR="00065717">
        <w:t>ser guide</w:t>
      </w:r>
      <w:r w:rsidR="00EF708C">
        <w:t xml:space="preserve"> to get </w:t>
      </w:r>
      <w:r w:rsidR="00AB36C5">
        <w:t>the</w:t>
      </w:r>
      <w:r w:rsidR="00EF708C">
        <w:t xml:space="preserve"> target device pin configuration</w:t>
      </w:r>
      <w:r w:rsidR="00065717">
        <w:t>.</w:t>
      </w:r>
    </w:p>
    <w:p w14:paraId="33C348D9" w14:textId="03F7401B" w:rsidR="00065717" w:rsidRPr="00065717" w:rsidRDefault="005B0679" w:rsidP="00065717">
      <w:pPr>
        <w:pStyle w:val="Bullet"/>
        <w:rPr>
          <w:lang w:val="tr-TR"/>
        </w:rPr>
      </w:pPr>
      <w:r>
        <w:t xml:space="preserve">Maxim Bootloader </w:t>
      </w:r>
      <w:r w:rsidR="00310840">
        <w:t xml:space="preserve">Programmer </w:t>
      </w:r>
      <w:r>
        <w:t>(MAX32625</w:t>
      </w:r>
      <w:r w:rsidR="00065717">
        <w:t>-PICO</w:t>
      </w:r>
      <w:r w:rsidR="001F4D0F">
        <w:t>2</w:t>
      </w:r>
      <w:r w:rsidR="00065717">
        <w:t xml:space="preserve"> HW</w:t>
      </w:r>
      <w:r>
        <w:t>)</w:t>
      </w:r>
      <w:r w:rsidR="00065717">
        <w:t xml:space="preserve"> </w:t>
      </w:r>
    </w:p>
    <w:p w14:paraId="3AD596EA" w14:textId="1378E106" w:rsidR="00065717" w:rsidRPr="00065717" w:rsidRDefault="00065717" w:rsidP="00065717">
      <w:pPr>
        <w:pStyle w:val="Bullet"/>
        <w:rPr>
          <w:lang w:val="tr-TR"/>
        </w:rPr>
      </w:pPr>
      <w:r>
        <w:t>Target E</w:t>
      </w:r>
      <w:r w:rsidR="00AB36C5">
        <w:t>V k</w:t>
      </w:r>
      <w:r>
        <w:t xml:space="preserve">it (for this case MAX32660-EVSYS </w:t>
      </w:r>
      <w:r w:rsidR="00AB36C5">
        <w:t>is</w:t>
      </w:r>
      <w:r>
        <w:t xml:space="preserve"> used)</w:t>
      </w:r>
    </w:p>
    <w:p w14:paraId="16A0DEFC" w14:textId="1F5D55E9" w:rsidR="00065717" w:rsidRPr="00065717" w:rsidRDefault="00065717" w:rsidP="007E7AB6">
      <w:pPr>
        <w:pStyle w:val="Bullet"/>
      </w:pPr>
      <w:r w:rsidRPr="00065717">
        <w:rPr>
          <w:lang w:val="tr-TR"/>
        </w:rPr>
        <w:t xml:space="preserve">2 USB </w:t>
      </w:r>
      <w:r w:rsidR="00A752AF" w:rsidRPr="00065717">
        <w:rPr>
          <w:lang w:val="tr-TR"/>
        </w:rPr>
        <w:t>Type</w:t>
      </w:r>
      <w:r w:rsidR="00A752AF">
        <w:rPr>
          <w:lang w:val="tr-TR"/>
        </w:rPr>
        <w:t>-</w:t>
      </w:r>
      <w:r w:rsidRPr="00065717">
        <w:rPr>
          <w:lang w:val="tr-TR"/>
        </w:rPr>
        <w:t>A to Micro-USB Type B cables</w:t>
      </w:r>
    </w:p>
    <w:p w14:paraId="31A95DBB" w14:textId="5AB57DFF" w:rsidR="00065717" w:rsidRDefault="00065717" w:rsidP="007E7AB6">
      <w:pPr>
        <w:pStyle w:val="Bullet"/>
      </w:pPr>
      <w:r>
        <w:t xml:space="preserve">Some </w:t>
      </w:r>
      <w:r w:rsidR="00900344">
        <w:t>female</w:t>
      </w:r>
      <w:r w:rsidR="00966CA5">
        <w:t>–</w:t>
      </w:r>
      <w:r w:rsidR="00900344">
        <w:t xml:space="preserve">female </w:t>
      </w:r>
      <w:r>
        <w:t>cable</w:t>
      </w:r>
      <w:r w:rsidR="005B0679">
        <w:t>s</w:t>
      </w:r>
    </w:p>
    <w:p w14:paraId="500F80BB" w14:textId="192F2A33" w:rsidR="005B0679" w:rsidRPr="005B0679" w:rsidRDefault="005B0679" w:rsidP="005B0679">
      <w:pPr>
        <w:pStyle w:val="Bullet"/>
      </w:pPr>
      <w:bookmarkStart w:id="40" w:name="_Hlk84246648"/>
      <w:r w:rsidRPr="005B0679">
        <w:t>Windows®</w:t>
      </w:r>
      <w:bookmarkEnd w:id="40"/>
      <w:r w:rsidRPr="005B0679">
        <w:t xml:space="preserve"> PC (Windows 10)</w:t>
      </w:r>
      <w:r>
        <w:t xml:space="preserve"> machine</w:t>
      </w:r>
    </w:p>
    <w:p w14:paraId="212E396A" w14:textId="77777777" w:rsidR="00900344" w:rsidRPr="00900344" w:rsidRDefault="00C01A0B" w:rsidP="00900344">
      <w:pPr>
        <w:pStyle w:val="Bullet"/>
      </w:pPr>
      <w:r>
        <w:rPr>
          <w:noProof/>
        </w:rPr>
        <w:drawing>
          <wp:anchor distT="0" distB="0" distL="114300" distR="114300" simplePos="0" relativeHeight="251652096" behindDoc="0" locked="0" layoutInCell="1" allowOverlap="1" wp14:anchorId="66438601" wp14:editId="7EDADF2E">
            <wp:simplePos x="0" y="0"/>
            <wp:positionH relativeFrom="margin">
              <wp:posOffset>0</wp:posOffset>
            </wp:positionH>
            <wp:positionV relativeFrom="paragraph">
              <wp:posOffset>548011</wp:posOffset>
            </wp:positionV>
            <wp:extent cx="5939790" cy="48977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897755"/>
                    </a:xfrm>
                    <a:prstGeom prst="rect">
                      <a:avLst/>
                    </a:prstGeom>
                    <a:noFill/>
                    <a:ln>
                      <a:noFill/>
                    </a:ln>
                  </pic:spPr>
                </pic:pic>
              </a:graphicData>
            </a:graphic>
          </wp:anchor>
        </w:drawing>
      </w:r>
      <w:r w:rsidR="00900344" w:rsidRPr="00900344">
        <w:t xml:space="preserve">The latest Maxim SDK version must be installed on the PC. For details of the installation process, </w:t>
      </w:r>
      <w:r w:rsidR="00AB36C5">
        <w:t>refer to</w:t>
      </w:r>
      <w:r w:rsidR="00900344" w:rsidRPr="00900344">
        <w:t xml:space="preserve"> the </w:t>
      </w:r>
      <w:r w:rsidR="00900344" w:rsidRPr="0096458E">
        <w:rPr>
          <w:i/>
          <w:iCs/>
        </w:rPr>
        <w:t>Maxim Micro SDK Installation and Maintenance User Guide</w:t>
      </w:r>
      <w:r w:rsidR="00900344" w:rsidRPr="0096458E">
        <w:t>.</w:t>
      </w:r>
    </w:p>
    <w:p w14:paraId="52BCE2FA" w14:textId="61687BD3" w:rsidR="00BC46AB" w:rsidRDefault="007B3BBE" w:rsidP="00C01A0B">
      <w:pPr>
        <w:pStyle w:val="Caption-Figure"/>
      </w:pPr>
      <w:bookmarkStart w:id="41" w:name="_Toc80896578"/>
      <w:bookmarkStart w:id="42" w:name="_Toc87525314"/>
      <w:r>
        <w:t xml:space="preserve">Figure </w:t>
      </w:r>
      <w:r w:rsidR="00742398">
        <w:fldChar w:fldCharType="begin"/>
      </w:r>
      <w:r w:rsidR="00742398">
        <w:instrText xml:space="preserve"> SEQ Figure \* ARABIC </w:instrText>
      </w:r>
      <w:r w:rsidR="00742398">
        <w:fldChar w:fldCharType="separate"/>
      </w:r>
      <w:r w:rsidR="00072265">
        <w:rPr>
          <w:noProof/>
        </w:rPr>
        <w:t>9</w:t>
      </w:r>
      <w:r w:rsidR="00742398">
        <w:rPr>
          <w:noProof/>
        </w:rPr>
        <w:fldChar w:fldCharType="end"/>
      </w:r>
      <w:r w:rsidRPr="002049A4">
        <w:t>.</w:t>
      </w:r>
      <w:r>
        <w:t xml:space="preserve"> </w:t>
      </w:r>
      <w:r w:rsidR="008B4A33">
        <w:t>Components to test bootloader GUI tool</w:t>
      </w:r>
      <w:r w:rsidR="005E04E7">
        <w:t>.</w:t>
      </w:r>
      <w:bookmarkEnd w:id="41"/>
      <w:bookmarkEnd w:id="42"/>
    </w:p>
    <w:p w14:paraId="5311859F" w14:textId="7DA4B7CA" w:rsidR="00E23FB1" w:rsidRDefault="007776D7" w:rsidP="00C01A0B">
      <w:pPr>
        <w:pStyle w:val="Style14ptBoldBefore0ptAfter0ptLinespacingsing"/>
      </w:pPr>
      <w:bookmarkStart w:id="43" w:name="_Toc85020846"/>
      <w:r>
        <w:rPr>
          <w:noProof/>
        </w:rPr>
        <w:lastRenderedPageBreak/>
        <w:drawing>
          <wp:inline distT="0" distB="0" distL="0" distR="0" wp14:anchorId="30E52A8F" wp14:editId="27191075">
            <wp:extent cx="5932805" cy="213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137410"/>
                    </a:xfrm>
                    <a:prstGeom prst="rect">
                      <a:avLst/>
                    </a:prstGeom>
                    <a:noFill/>
                    <a:ln>
                      <a:noFill/>
                    </a:ln>
                  </pic:spPr>
                </pic:pic>
              </a:graphicData>
            </a:graphic>
          </wp:inline>
        </w:drawing>
      </w:r>
      <w:bookmarkEnd w:id="43"/>
    </w:p>
    <w:p w14:paraId="2EA7A497" w14:textId="1D52F43E" w:rsidR="00627D85" w:rsidRPr="005C0C1A" w:rsidRDefault="007B3BBE" w:rsidP="005C0C1A">
      <w:pPr>
        <w:pStyle w:val="Caption-Figure"/>
      </w:pPr>
      <w:bookmarkStart w:id="44" w:name="_Toc87525315"/>
      <w:r w:rsidRPr="005C0C1A">
        <w:t xml:space="preserve">Figure </w:t>
      </w:r>
      <w:r w:rsidR="00742398">
        <w:fldChar w:fldCharType="begin"/>
      </w:r>
      <w:r w:rsidR="00742398">
        <w:instrText xml:space="preserve"> SEQ Figure \* ARABIC </w:instrText>
      </w:r>
      <w:r w:rsidR="00742398">
        <w:fldChar w:fldCharType="separate"/>
      </w:r>
      <w:r w:rsidR="00072265">
        <w:rPr>
          <w:noProof/>
        </w:rPr>
        <w:t>10</w:t>
      </w:r>
      <w:r w:rsidR="00742398">
        <w:rPr>
          <w:noProof/>
        </w:rPr>
        <w:fldChar w:fldCharType="end"/>
      </w:r>
      <w:r w:rsidRPr="005C0C1A">
        <w:t xml:space="preserve">. </w:t>
      </w:r>
      <w:bookmarkStart w:id="45" w:name="_Toc80896579"/>
      <w:r w:rsidR="00A752AF" w:rsidRPr="005C0C1A">
        <w:t xml:space="preserve">The overall </w:t>
      </w:r>
      <w:r w:rsidR="00627D85" w:rsidRPr="005C0C1A">
        <w:t xml:space="preserve">system </w:t>
      </w:r>
      <w:r w:rsidR="005E04E7" w:rsidRPr="005C0C1A">
        <w:t xml:space="preserve">required </w:t>
      </w:r>
      <w:r w:rsidR="00627D85" w:rsidRPr="005C0C1A">
        <w:t>pin connections</w:t>
      </w:r>
      <w:bookmarkEnd w:id="45"/>
      <w:r w:rsidRPr="005C0C1A">
        <w:t>.</w:t>
      </w:r>
      <w:bookmarkEnd w:id="44"/>
    </w:p>
    <w:p w14:paraId="493FDBDC" w14:textId="78362E23" w:rsidR="00E23FB1" w:rsidRDefault="00E23FB1" w:rsidP="0027451B">
      <w:pPr>
        <w:pStyle w:val="Body"/>
      </w:pPr>
    </w:p>
    <w:p w14:paraId="5194DF56" w14:textId="07C2159F" w:rsidR="00FE4EAD" w:rsidRDefault="00FE4EAD" w:rsidP="00C01A0B">
      <w:pPr>
        <w:pStyle w:val="Style14ptBoldBefore0ptAfter0ptLinespacingsing"/>
      </w:pPr>
      <w:bookmarkStart w:id="46" w:name="_Toc80896556"/>
      <w:bookmarkStart w:id="47" w:name="_Toc83833250"/>
      <w:bookmarkStart w:id="48" w:name="_Toc84268495"/>
      <w:bookmarkStart w:id="49" w:name="_Toc84517885"/>
      <w:bookmarkStart w:id="50" w:name="_Toc85020847"/>
      <w:r>
        <w:rPr>
          <w:noProof/>
        </w:rPr>
        <w:drawing>
          <wp:inline distT="0" distB="0" distL="0" distR="0" wp14:anchorId="7E74B3FA" wp14:editId="51ACF1BF">
            <wp:extent cx="5008287" cy="145472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2746" cy="1464736"/>
                    </a:xfrm>
                    <a:prstGeom prst="rect">
                      <a:avLst/>
                    </a:prstGeom>
                    <a:noFill/>
                    <a:ln>
                      <a:noFill/>
                    </a:ln>
                  </pic:spPr>
                </pic:pic>
              </a:graphicData>
            </a:graphic>
          </wp:inline>
        </w:drawing>
      </w:r>
      <w:bookmarkEnd w:id="46"/>
      <w:bookmarkEnd w:id="47"/>
      <w:bookmarkEnd w:id="48"/>
      <w:bookmarkEnd w:id="49"/>
      <w:bookmarkEnd w:id="50"/>
    </w:p>
    <w:p w14:paraId="2911B67F" w14:textId="23704AF8" w:rsidR="00E23FB1" w:rsidRPr="005C0C1A" w:rsidRDefault="007B3BBE" w:rsidP="005C0C1A">
      <w:pPr>
        <w:pStyle w:val="Caption-Figure"/>
      </w:pPr>
      <w:bookmarkStart w:id="51" w:name="_Toc80896580"/>
      <w:bookmarkStart w:id="52" w:name="_Toc87525316"/>
      <w:r w:rsidRPr="005C0C1A">
        <w:t xml:space="preserve">Figure </w:t>
      </w:r>
      <w:r w:rsidR="00742398">
        <w:fldChar w:fldCharType="begin"/>
      </w:r>
      <w:r w:rsidR="00742398">
        <w:instrText xml:space="preserve"> SEQ Figure \* ARABIC </w:instrText>
      </w:r>
      <w:r w:rsidR="00742398">
        <w:fldChar w:fldCharType="separate"/>
      </w:r>
      <w:r w:rsidR="00072265">
        <w:rPr>
          <w:noProof/>
        </w:rPr>
        <w:t>11</w:t>
      </w:r>
      <w:r w:rsidR="00742398">
        <w:rPr>
          <w:noProof/>
        </w:rPr>
        <w:fldChar w:fldCharType="end"/>
      </w:r>
      <w:r w:rsidRPr="005C0C1A">
        <w:t xml:space="preserve">. </w:t>
      </w:r>
      <w:r w:rsidR="00627D85" w:rsidRPr="005C0C1A">
        <w:t xml:space="preserve">MAX32660 EVSYS </w:t>
      </w:r>
      <w:r w:rsidR="00D63424" w:rsidRPr="005C0C1A">
        <w:t>p</w:t>
      </w:r>
      <w:r w:rsidR="00627D85" w:rsidRPr="005C0C1A">
        <w:t>in</w:t>
      </w:r>
      <w:r w:rsidR="00D63424" w:rsidRPr="005C0C1A">
        <w:t>s</w:t>
      </w:r>
      <w:bookmarkEnd w:id="51"/>
      <w:r w:rsidRPr="005C0C1A">
        <w:t>.</w:t>
      </w:r>
      <w:bookmarkEnd w:id="52"/>
    </w:p>
    <w:p w14:paraId="06CC8AD9" w14:textId="77777777" w:rsidR="00627D85" w:rsidRDefault="00627D85" w:rsidP="0027451B">
      <w:pPr>
        <w:pStyle w:val="Body"/>
      </w:pPr>
    </w:p>
    <w:p w14:paraId="6E068C50" w14:textId="6A501ABF" w:rsidR="00FE4EAD" w:rsidRDefault="00066B8B" w:rsidP="00462962">
      <w:pPr>
        <w:pStyle w:val="Style14ptBoldBefore0ptAfter0ptLinespacingsing"/>
      </w:pPr>
      <w:r>
        <w:rPr>
          <w:noProof/>
        </w:rPr>
        <w:drawing>
          <wp:inline distT="0" distB="0" distL="0" distR="0" wp14:anchorId="21507F24" wp14:editId="4458043F">
            <wp:extent cx="2151173" cy="2787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7000" cy="2807800"/>
                    </a:xfrm>
                    <a:prstGeom prst="rect">
                      <a:avLst/>
                    </a:prstGeom>
                    <a:noFill/>
                    <a:ln>
                      <a:noFill/>
                    </a:ln>
                  </pic:spPr>
                </pic:pic>
              </a:graphicData>
            </a:graphic>
          </wp:inline>
        </w:drawing>
      </w:r>
    </w:p>
    <w:p w14:paraId="5EE5E54E" w14:textId="0FF2D809" w:rsidR="0010134A" w:rsidRPr="0027451B" w:rsidRDefault="007B3BBE" w:rsidP="005114A6">
      <w:pPr>
        <w:pStyle w:val="Caption-Figure"/>
      </w:pPr>
      <w:bookmarkStart w:id="53" w:name="_Toc80896581"/>
      <w:bookmarkStart w:id="54" w:name="_Toc87525317"/>
      <w:bookmarkEnd w:id="7"/>
      <w:bookmarkEnd w:id="8"/>
      <w:r>
        <w:t xml:space="preserve">Figure </w:t>
      </w:r>
      <w:r w:rsidR="00742398">
        <w:fldChar w:fldCharType="begin"/>
      </w:r>
      <w:r w:rsidR="00742398">
        <w:instrText xml:space="preserve"> SEQ Figure \* ARABIC </w:instrText>
      </w:r>
      <w:r w:rsidR="00742398">
        <w:fldChar w:fldCharType="separate"/>
      </w:r>
      <w:r w:rsidR="00072265">
        <w:rPr>
          <w:noProof/>
        </w:rPr>
        <w:t>12</w:t>
      </w:r>
      <w:r w:rsidR="00742398">
        <w:rPr>
          <w:noProof/>
        </w:rPr>
        <w:fldChar w:fldCharType="end"/>
      </w:r>
      <w:r w:rsidRPr="002049A4">
        <w:t>.</w:t>
      </w:r>
      <w:r>
        <w:t xml:space="preserve"> </w:t>
      </w:r>
      <w:r w:rsidR="005114A6">
        <w:t>Bootloader GUI tool test setup</w:t>
      </w:r>
      <w:bookmarkEnd w:id="53"/>
      <w:r>
        <w:t>.</w:t>
      </w:r>
      <w:bookmarkEnd w:id="54"/>
    </w:p>
    <w:p w14:paraId="6354C0F8" w14:textId="77777777" w:rsidR="0077089F" w:rsidRDefault="0077089F" w:rsidP="00462962">
      <w:pPr>
        <w:pStyle w:val="StyleBefore0ptAfter0ptLinespacingsingle"/>
        <w:rPr>
          <w:sz w:val="28"/>
          <w:szCs w:val="18"/>
        </w:rPr>
      </w:pPr>
      <w:r>
        <w:br w:type="page"/>
      </w:r>
    </w:p>
    <w:p w14:paraId="4BC07860" w14:textId="00E091D6" w:rsidR="00196CAD" w:rsidRDefault="00196CAD" w:rsidP="00501FD8">
      <w:pPr>
        <w:pStyle w:val="H2-Heading"/>
      </w:pPr>
      <w:bookmarkStart w:id="55" w:name="_Toc84268496"/>
      <w:bookmarkStart w:id="56" w:name="_Toc84517886"/>
      <w:bookmarkStart w:id="57" w:name="_Toc87525292"/>
      <w:r>
        <w:lastRenderedPageBreak/>
        <w:t xml:space="preserve">Maxim Bootloader Tool </w:t>
      </w:r>
      <w:r w:rsidR="0077089F">
        <w:t>Usage</w:t>
      </w:r>
      <w:bookmarkEnd w:id="55"/>
      <w:bookmarkEnd w:id="56"/>
      <w:bookmarkEnd w:id="57"/>
    </w:p>
    <w:p w14:paraId="5C88064F" w14:textId="7FE46B06" w:rsidR="00B864EE" w:rsidRDefault="00A752AF" w:rsidP="0010134A">
      <w:pPr>
        <w:pStyle w:val="BodyIndent-Text"/>
        <w:ind w:left="0"/>
      </w:pPr>
      <w:r>
        <w:t xml:space="preserve">The main </w:t>
      </w:r>
      <w:r w:rsidR="0077089F">
        <w:t xml:space="preserve">screen of </w:t>
      </w:r>
      <w:r w:rsidR="00FC4998">
        <w:t xml:space="preserve">the </w:t>
      </w:r>
      <w:r w:rsidR="0077089F">
        <w:t>bootloader</w:t>
      </w:r>
      <w:r w:rsidR="00633E21">
        <w:t xml:space="preserve"> GUI</w:t>
      </w:r>
      <w:r w:rsidR="0077089F">
        <w:t xml:space="preserve"> tool is</w:t>
      </w:r>
      <w:r w:rsidR="004B2ED9">
        <w:t xml:space="preserve"> shown in Figure 13</w:t>
      </w:r>
      <w:r w:rsidR="0077089F">
        <w:t xml:space="preserve"> </w:t>
      </w:r>
      <w:r w:rsidR="00705C46">
        <w:t>B</w:t>
      </w:r>
      <w:r w:rsidR="00B864EE">
        <w:t xml:space="preserve">efore communicating with </w:t>
      </w:r>
      <w:r w:rsidR="007D06C9">
        <w:t xml:space="preserve">the </w:t>
      </w:r>
      <w:r w:rsidR="00B864EE">
        <w:t>target</w:t>
      </w:r>
      <w:r w:rsidR="00705C46">
        <w:t>,</w:t>
      </w:r>
      <w:r w:rsidR="00B864EE">
        <w:t xml:space="preserve"> </w:t>
      </w:r>
      <w:r w:rsidR="007D06C9">
        <w:t xml:space="preserve">the </w:t>
      </w:r>
      <w:r w:rsidR="003B49E6">
        <w:t xml:space="preserve">bootloader </w:t>
      </w:r>
      <w:r w:rsidR="007D06C9">
        <w:t>programmer board</w:t>
      </w:r>
      <w:r w:rsidR="00705C46">
        <w:t xml:space="preserve"> needs to be configured in the following </w:t>
      </w:r>
      <w:r w:rsidR="00831D59">
        <w:t>manner</w:t>
      </w:r>
      <w:r w:rsidR="00CE63CB">
        <w:t>:</w:t>
      </w:r>
    </w:p>
    <w:p w14:paraId="0A2C34CE" w14:textId="30C57BDC" w:rsidR="00196CAD" w:rsidRDefault="00705C46" w:rsidP="00B864EE">
      <w:pPr>
        <w:pStyle w:val="BodyIndent-TextSmallBullet"/>
      </w:pPr>
      <w:r>
        <w:t xml:space="preserve">Select </w:t>
      </w:r>
      <w:r w:rsidR="00B864EE">
        <w:t xml:space="preserve">Comport: </w:t>
      </w:r>
      <w:r>
        <w:t xml:space="preserve">This </w:t>
      </w:r>
      <w:r w:rsidR="009B7CA5">
        <w:t xml:space="preserve">was </w:t>
      </w:r>
      <w:r w:rsidR="00B864EE">
        <w:t xml:space="preserve">created by </w:t>
      </w:r>
      <w:r w:rsidR="007D06C9">
        <w:t xml:space="preserve">the </w:t>
      </w:r>
      <w:r w:rsidR="003B49E6">
        <w:t>"</w:t>
      </w:r>
      <w:r w:rsidR="00B864EE">
        <w:t xml:space="preserve">Maxim Bootloader </w:t>
      </w:r>
      <w:r w:rsidR="006B1D7E">
        <w:t>Programmer</w:t>
      </w:r>
      <w:r w:rsidR="003B49E6">
        <w:t>"</w:t>
      </w:r>
      <w:r w:rsidR="00B864EE">
        <w:t xml:space="preserve"> interface</w:t>
      </w:r>
      <w:r w:rsidR="003B49E6">
        <w:t>.</w:t>
      </w:r>
    </w:p>
    <w:p w14:paraId="7929E332" w14:textId="232D7A8B" w:rsidR="00B864EE" w:rsidRDefault="00B864EE" w:rsidP="00B864EE">
      <w:pPr>
        <w:pStyle w:val="BodyIndent-TextSmallBullet"/>
      </w:pPr>
      <w:r>
        <w:t xml:space="preserve">Bridge Mode: The interface that </w:t>
      </w:r>
      <w:r w:rsidR="00705C46">
        <w:t>is required</w:t>
      </w:r>
      <w:r>
        <w:t xml:space="preserve"> to communicate with </w:t>
      </w:r>
      <w:r w:rsidR="007D06C9">
        <w:t xml:space="preserve">the </w:t>
      </w:r>
      <w:r>
        <w:t>target</w:t>
      </w:r>
      <w:r w:rsidR="003B49E6">
        <w:t>.</w:t>
      </w:r>
    </w:p>
    <w:p w14:paraId="7794E3F0" w14:textId="0022FDD6" w:rsidR="00B864EE" w:rsidRDefault="00B864EE" w:rsidP="00B864EE">
      <w:pPr>
        <w:pStyle w:val="BodyIndent-TextSmallBullet"/>
      </w:pPr>
      <w:r>
        <w:t xml:space="preserve">Click </w:t>
      </w:r>
      <w:r w:rsidRPr="0096458E">
        <w:rPr>
          <w:b/>
          <w:bCs/>
        </w:rPr>
        <w:t>Connect</w:t>
      </w:r>
      <w:r>
        <w:t xml:space="preserve"> button</w:t>
      </w:r>
      <w:r w:rsidR="003B49E6">
        <w:t>.</w:t>
      </w:r>
    </w:p>
    <w:p w14:paraId="1EE28A05" w14:textId="0F887B1D" w:rsidR="0077089F" w:rsidRDefault="00B864EE" w:rsidP="00B864EE">
      <w:pPr>
        <w:pStyle w:val="BodyIndent-TextSmallBullet"/>
        <w:numPr>
          <w:ilvl w:val="0"/>
          <w:numId w:val="0"/>
        </w:numPr>
      </w:pPr>
      <w:r>
        <w:t xml:space="preserve">You should see "SUCCESS" on </w:t>
      </w:r>
      <w:r w:rsidR="007D06C9">
        <w:t xml:space="preserve">the </w:t>
      </w:r>
      <w:r>
        <w:t>right side</w:t>
      </w:r>
      <w:r w:rsidR="00CE0412">
        <w:t xml:space="preserve"> </w:t>
      </w:r>
      <w:r w:rsidR="001D3C6E">
        <w:t xml:space="preserve">if succeeded </w:t>
      </w:r>
      <w:r>
        <w:t>.</w:t>
      </w:r>
    </w:p>
    <w:p w14:paraId="4B557F65" w14:textId="0B4F05BA" w:rsidR="005C0C1A" w:rsidRDefault="005C0C1A" w:rsidP="00B864EE">
      <w:pPr>
        <w:pStyle w:val="BodyIndent-TextSmallBullet"/>
        <w:numPr>
          <w:ilvl w:val="0"/>
          <w:numId w:val="0"/>
        </w:numPr>
      </w:pPr>
    </w:p>
    <w:p w14:paraId="719B6F6F" w14:textId="57316676" w:rsidR="005C0C1A" w:rsidRPr="002049A4" w:rsidRDefault="005C0C1A" w:rsidP="00B864EE">
      <w:pPr>
        <w:pStyle w:val="BodyIndent-TextSmallBullet"/>
        <w:numPr>
          <w:ilvl w:val="0"/>
          <w:numId w:val="0"/>
        </w:numPr>
      </w:pPr>
      <w:r w:rsidRPr="0077089F">
        <w:rPr>
          <w:noProof/>
        </w:rPr>
        <w:drawing>
          <wp:anchor distT="0" distB="0" distL="114300" distR="114300" simplePos="0" relativeHeight="251680768" behindDoc="0" locked="0" layoutInCell="1" allowOverlap="1" wp14:anchorId="1D34ABFD" wp14:editId="4FDBE026">
            <wp:simplePos x="0" y="0"/>
            <wp:positionH relativeFrom="margin">
              <wp:posOffset>0</wp:posOffset>
            </wp:positionH>
            <wp:positionV relativeFrom="paragraph">
              <wp:posOffset>246380</wp:posOffset>
            </wp:positionV>
            <wp:extent cx="5478145" cy="4324985"/>
            <wp:effectExtent l="0" t="0" r="8255" b="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432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B2DBF" w14:textId="0E75AAB7" w:rsidR="00050DEE" w:rsidRDefault="007B3BBE" w:rsidP="00050DEE">
      <w:pPr>
        <w:pStyle w:val="Caption-Figure"/>
      </w:pPr>
      <w:bookmarkStart w:id="58" w:name="_Toc80896582"/>
      <w:bookmarkStart w:id="59" w:name="_Toc87525318"/>
      <w:bookmarkStart w:id="60" w:name="OLE_LINK7"/>
      <w:bookmarkStart w:id="61" w:name="OLE_LINK8"/>
      <w:r>
        <w:t xml:space="preserve">Figure </w:t>
      </w:r>
      <w:r w:rsidR="00742398">
        <w:fldChar w:fldCharType="begin"/>
      </w:r>
      <w:r w:rsidR="00742398">
        <w:instrText xml:space="preserve"> SEQ Figure \* ARABIC </w:instrText>
      </w:r>
      <w:r w:rsidR="00742398">
        <w:fldChar w:fldCharType="separate"/>
      </w:r>
      <w:r w:rsidR="00072265">
        <w:rPr>
          <w:noProof/>
        </w:rPr>
        <w:t>13</w:t>
      </w:r>
      <w:r w:rsidR="00742398">
        <w:rPr>
          <w:noProof/>
        </w:rPr>
        <w:fldChar w:fldCharType="end"/>
      </w:r>
      <w:r w:rsidRPr="002049A4">
        <w:t>.</w:t>
      </w:r>
      <w:r>
        <w:t xml:space="preserve"> </w:t>
      </w:r>
      <w:r w:rsidR="00050DEE">
        <w:t>Maxim bootloader GUI tool</w:t>
      </w:r>
      <w:bookmarkEnd w:id="58"/>
      <w:r>
        <w:t>.</w:t>
      </w:r>
      <w:bookmarkEnd w:id="59"/>
    </w:p>
    <w:p w14:paraId="74619C6B" w14:textId="77777777" w:rsidR="00A35A7F" w:rsidRDefault="00A35A7F" w:rsidP="00A35A7F">
      <w:pPr>
        <w:pStyle w:val="Body"/>
      </w:pPr>
    </w:p>
    <w:p w14:paraId="0CF7CFAB" w14:textId="5DC677AE" w:rsidR="004B1A3F" w:rsidRDefault="00B864EE" w:rsidP="00B864EE">
      <w:pPr>
        <w:pStyle w:val="Body"/>
      </w:pPr>
      <w:r>
        <w:t>After connecting to</w:t>
      </w:r>
      <w:r w:rsidR="00111B6D">
        <w:t xml:space="preserve"> the</w:t>
      </w:r>
      <w:r>
        <w:t xml:space="preserve"> adapt</w:t>
      </w:r>
      <w:r w:rsidR="00050DEE">
        <w:t>e</w:t>
      </w:r>
      <w:r>
        <w:t>r</w:t>
      </w:r>
      <w:r w:rsidR="003622D1">
        <w:t>,</w:t>
      </w:r>
      <w:r>
        <w:t xml:space="preserve"> </w:t>
      </w:r>
      <w:r w:rsidR="00831D59">
        <w:t xml:space="preserve">the </w:t>
      </w:r>
      <w:r w:rsidR="00D05CFE">
        <w:t>system is ready to communicate with the bootloader for further operations.</w:t>
      </w:r>
      <w:r>
        <w:t xml:space="preserve"> </w:t>
      </w:r>
      <w:r w:rsidR="00D05CFE">
        <w:t>Commands that do not require parameter</w:t>
      </w:r>
      <w:r w:rsidR="001D3C6E">
        <w:t>s</w:t>
      </w:r>
      <w:r w:rsidR="00D05CFE">
        <w:t xml:space="preserve"> for </w:t>
      </w:r>
      <w:r w:rsidR="009B7CA5">
        <w:t xml:space="preserve">the </w:t>
      </w:r>
      <w:r w:rsidR="00D05CFE">
        <w:t>bootlo</w:t>
      </w:r>
      <w:r w:rsidR="002B1391">
        <w:t>a</w:t>
      </w:r>
      <w:r w:rsidR="00D05CFE">
        <w:t xml:space="preserve">der </w:t>
      </w:r>
      <w:r w:rsidR="00831D59">
        <w:t>are</w:t>
      </w:r>
      <w:r w:rsidR="00D05CFE">
        <w:t xml:space="preserve"> added under</w:t>
      </w:r>
      <w:r w:rsidR="001D3C6E">
        <w:t xml:space="preserve"> the</w:t>
      </w:r>
      <w:r w:rsidR="00D05CFE">
        <w:t xml:space="preserve"> "Test Commands"</w:t>
      </w:r>
      <w:r>
        <w:t xml:space="preserve"> </w:t>
      </w:r>
      <w:r w:rsidR="00D05CFE">
        <w:t>drop</w:t>
      </w:r>
      <w:r w:rsidR="009B7CA5">
        <w:t>-</w:t>
      </w:r>
      <w:r w:rsidR="00D05CFE">
        <w:t xml:space="preserve">down </w:t>
      </w:r>
      <w:r w:rsidR="003622D1">
        <w:t xml:space="preserve">menu </w:t>
      </w:r>
      <w:r>
        <w:t xml:space="preserve">under </w:t>
      </w:r>
      <w:r w:rsidR="001D3C6E">
        <w:t xml:space="preserve">the </w:t>
      </w:r>
      <w:r w:rsidRPr="0096458E">
        <w:rPr>
          <w:b/>
          <w:bCs/>
        </w:rPr>
        <w:t>Bootloader</w:t>
      </w:r>
      <w:r>
        <w:t xml:space="preserve"> tab</w:t>
      </w:r>
      <w:r w:rsidR="00D05CFE">
        <w:t>.</w:t>
      </w:r>
      <w:r>
        <w:t xml:space="preserve"> </w:t>
      </w:r>
      <w:r w:rsidR="00831D59">
        <w:t>See Figure 14.</w:t>
      </w:r>
    </w:p>
    <w:p w14:paraId="329DEE48" w14:textId="77777777" w:rsidR="005C0C1A" w:rsidRDefault="005C0C1A" w:rsidP="00B864EE">
      <w:pPr>
        <w:pStyle w:val="Body"/>
      </w:pPr>
    </w:p>
    <w:p w14:paraId="3F3045F0" w14:textId="1DA9A8F7" w:rsidR="004B1A3F" w:rsidRDefault="007B3BBE" w:rsidP="00050DEE">
      <w:pPr>
        <w:pStyle w:val="Caption-Figure"/>
      </w:pPr>
      <w:bookmarkStart w:id="62" w:name="_Toc80896583"/>
      <w:bookmarkStart w:id="63" w:name="_Toc87525319"/>
      <w:r>
        <w:lastRenderedPageBreak/>
        <w:t xml:space="preserve">Figure </w:t>
      </w:r>
      <w:r w:rsidR="00742398">
        <w:fldChar w:fldCharType="begin"/>
      </w:r>
      <w:r w:rsidR="00742398">
        <w:instrText xml:space="preserve"> SEQ Figure \* ARABIC </w:instrText>
      </w:r>
      <w:r w:rsidR="00742398">
        <w:fldChar w:fldCharType="separate"/>
      </w:r>
      <w:r w:rsidR="00072265">
        <w:rPr>
          <w:noProof/>
        </w:rPr>
        <w:t>14</w:t>
      </w:r>
      <w:r w:rsidR="00742398">
        <w:rPr>
          <w:noProof/>
        </w:rPr>
        <w:fldChar w:fldCharType="end"/>
      </w:r>
      <w:r w:rsidRPr="002049A4">
        <w:t>.</w:t>
      </w:r>
      <w:r w:rsidR="009545CF" w:rsidRPr="004B1A3F">
        <w:rPr>
          <w:noProof/>
        </w:rPr>
        <w:drawing>
          <wp:anchor distT="0" distB="0" distL="114300" distR="114300" simplePos="0" relativeHeight="251635712" behindDoc="0" locked="0" layoutInCell="1" allowOverlap="1" wp14:anchorId="76345DC5" wp14:editId="61263A58">
            <wp:simplePos x="0" y="0"/>
            <wp:positionH relativeFrom="margin">
              <wp:align>left</wp:align>
            </wp:positionH>
            <wp:positionV relativeFrom="page">
              <wp:posOffset>1068070</wp:posOffset>
            </wp:positionV>
            <wp:extent cx="4359910" cy="217932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6F224C">
        <w:t xml:space="preserve">Bootloader </w:t>
      </w:r>
      <w:r w:rsidR="00050DEE">
        <w:t>test command</w:t>
      </w:r>
      <w:bookmarkEnd w:id="62"/>
      <w:r>
        <w:t>.</w:t>
      </w:r>
      <w:bookmarkEnd w:id="63"/>
    </w:p>
    <w:p w14:paraId="5C2E4B6B" w14:textId="77777777" w:rsidR="00050DEE" w:rsidRDefault="00050DEE" w:rsidP="00B864EE">
      <w:pPr>
        <w:pStyle w:val="Body"/>
      </w:pPr>
    </w:p>
    <w:p w14:paraId="07B8F348" w14:textId="003F3B1F" w:rsidR="00B864EE" w:rsidRDefault="00B20EE2" w:rsidP="00B864EE">
      <w:pPr>
        <w:pStyle w:val="Body"/>
      </w:pPr>
      <w:r>
        <w:t xml:space="preserve">For a quick test, </w:t>
      </w:r>
      <w:r w:rsidR="002518D3">
        <w:t xml:space="preserve">select </w:t>
      </w:r>
      <w:r w:rsidR="009B7CA5">
        <w:t xml:space="preserve">a </w:t>
      </w:r>
      <w:r w:rsidR="002518D3">
        <w:t>command and send it</w:t>
      </w:r>
      <w:r>
        <w:t>.</w:t>
      </w:r>
    </w:p>
    <w:p w14:paraId="20FA09AF" w14:textId="77777777" w:rsidR="00B864EE" w:rsidRDefault="00B864EE" w:rsidP="00B864EE">
      <w:pPr>
        <w:pStyle w:val="BodyIndent-TextSmallBullet"/>
      </w:pPr>
      <w:r>
        <w:t>Send: "Hard Reset then Send Enter Bootloader Command"</w:t>
      </w:r>
    </w:p>
    <w:p w14:paraId="76972AB0" w14:textId="6A2CD644" w:rsidR="00B864EE" w:rsidRDefault="00B864EE" w:rsidP="00B864EE">
      <w:pPr>
        <w:pStyle w:val="BodyIndent-TextSmallBullet"/>
      </w:pPr>
      <w:r>
        <w:t xml:space="preserve">Send: </w:t>
      </w:r>
      <w:r w:rsidR="004B1A3F">
        <w:t xml:space="preserve">"Get Target </w:t>
      </w:r>
      <w:proofErr w:type="spellStart"/>
      <w:r w:rsidR="004B1A3F">
        <w:t>PartNumber</w:t>
      </w:r>
      <w:proofErr w:type="spellEnd"/>
      <w:r w:rsidR="004B1A3F">
        <w:t>"</w:t>
      </w:r>
    </w:p>
    <w:p w14:paraId="3ADEE92C" w14:textId="2705A0C8" w:rsidR="004B1A3F" w:rsidRDefault="004B1A3F" w:rsidP="00B864EE">
      <w:pPr>
        <w:pStyle w:val="BodyIndent-TextSmallBullet"/>
      </w:pPr>
      <w:r>
        <w:t>Send: "Get Target Bootloader Version"</w:t>
      </w:r>
    </w:p>
    <w:p w14:paraId="1DF5E503" w14:textId="45386B8B" w:rsidR="004B1A3F" w:rsidRDefault="00F9575A" w:rsidP="004B1A3F">
      <w:pPr>
        <w:pStyle w:val="BodyIndent-TextSmallBullet"/>
        <w:numPr>
          <w:ilvl w:val="0"/>
          <w:numId w:val="0"/>
        </w:numPr>
      </w:pPr>
      <w:r w:rsidRPr="004B1A3F">
        <w:rPr>
          <w:noProof/>
        </w:rPr>
        <w:drawing>
          <wp:anchor distT="0" distB="0" distL="114300" distR="114300" simplePos="0" relativeHeight="251658240" behindDoc="0" locked="0" layoutInCell="1" allowOverlap="1" wp14:anchorId="05CA7B0E" wp14:editId="6C612E2C">
            <wp:simplePos x="0" y="0"/>
            <wp:positionH relativeFrom="margin">
              <wp:posOffset>0</wp:posOffset>
            </wp:positionH>
            <wp:positionV relativeFrom="paragraph">
              <wp:posOffset>459105</wp:posOffset>
            </wp:positionV>
            <wp:extent cx="4657725" cy="36785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725"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C6E">
        <w:t>The result of e</w:t>
      </w:r>
      <w:r w:rsidR="004B1A3F">
        <w:t xml:space="preserve">ach test command and </w:t>
      </w:r>
      <w:r w:rsidR="00B20EE2">
        <w:t xml:space="preserve">the </w:t>
      </w:r>
      <w:r w:rsidR="004B1A3F">
        <w:t>bootloader response</w:t>
      </w:r>
      <w:r w:rsidR="001D3C6E">
        <w:t>s</w:t>
      </w:r>
      <w:r w:rsidR="004B1A3F">
        <w:t xml:space="preserve"> </w:t>
      </w:r>
      <w:r w:rsidR="001D3C6E">
        <w:t>are</w:t>
      </w:r>
      <w:r w:rsidR="004B1A3F">
        <w:t xml:space="preserve"> print</w:t>
      </w:r>
      <w:r w:rsidR="00B20EE2">
        <w:t>ed</w:t>
      </w:r>
      <w:r w:rsidR="004B1A3F">
        <w:t xml:space="preserve"> on </w:t>
      </w:r>
      <w:r w:rsidR="009B7CA5">
        <w:t xml:space="preserve">the </w:t>
      </w:r>
      <w:r w:rsidR="004B1A3F">
        <w:t xml:space="preserve">right side as </w:t>
      </w:r>
      <w:r w:rsidR="00B20EE2">
        <w:t>shown in Figure 15</w:t>
      </w:r>
      <w:r w:rsidR="001D3C6E">
        <w:t>.</w:t>
      </w:r>
      <w:r w:rsidR="00CE0412">
        <w:t xml:space="preserve"> </w:t>
      </w:r>
      <w:r w:rsidR="001D3C6E">
        <w:t>P</w:t>
      </w:r>
      <w:r w:rsidR="00CE0412">
        <w:t xml:space="preserve">lease check right side to see </w:t>
      </w:r>
      <w:r w:rsidR="001D3C6E">
        <w:t xml:space="preserve">the </w:t>
      </w:r>
      <w:r w:rsidR="00CE0412">
        <w:t>command execution result.</w:t>
      </w:r>
    </w:p>
    <w:p w14:paraId="46360714" w14:textId="217C9E99" w:rsidR="009545CF" w:rsidRDefault="009545CF" w:rsidP="009545CF">
      <w:pPr>
        <w:pStyle w:val="Body"/>
      </w:pPr>
    </w:p>
    <w:p w14:paraId="0F89FD6A" w14:textId="66A292B6" w:rsidR="004B1A3F" w:rsidRDefault="007B3BBE" w:rsidP="00050DEE">
      <w:pPr>
        <w:pStyle w:val="Caption-Figure"/>
      </w:pPr>
      <w:bookmarkStart w:id="64" w:name="_Toc80896584"/>
      <w:bookmarkStart w:id="65" w:name="_Toc87525320"/>
      <w:r>
        <w:t xml:space="preserve">Figure </w:t>
      </w:r>
      <w:r w:rsidR="00742398">
        <w:fldChar w:fldCharType="begin"/>
      </w:r>
      <w:r w:rsidR="00742398">
        <w:instrText xml:space="preserve"> SEQ Figure \* ARABIC </w:instrText>
      </w:r>
      <w:r w:rsidR="00742398">
        <w:fldChar w:fldCharType="separate"/>
      </w:r>
      <w:r w:rsidR="00072265">
        <w:rPr>
          <w:noProof/>
        </w:rPr>
        <w:t>15</w:t>
      </w:r>
      <w:r w:rsidR="00742398">
        <w:rPr>
          <w:noProof/>
        </w:rPr>
        <w:fldChar w:fldCharType="end"/>
      </w:r>
      <w:r w:rsidRPr="002049A4">
        <w:t>.</w:t>
      </w:r>
      <w:r>
        <w:t xml:space="preserve"> </w:t>
      </w:r>
      <w:r w:rsidR="006F224C">
        <w:t xml:space="preserve">Bootloader </w:t>
      </w:r>
      <w:r w:rsidR="00CD37D7">
        <w:t xml:space="preserve">GUI tool </w:t>
      </w:r>
      <w:r w:rsidR="00050DEE">
        <w:t>running some bootloader test command</w:t>
      </w:r>
      <w:bookmarkEnd w:id="64"/>
      <w:r>
        <w:t>.</w:t>
      </w:r>
      <w:bookmarkEnd w:id="65"/>
    </w:p>
    <w:p w14:paraId="088B7E75" w14:textId="36117F76" w:rsidR="004B1A3F" w:rsidRDefault="00FA2131" w:rsidP="004B1A3F">
      <w:pPr>
        <w:pStyle w:val="BodyIndent-TextSmallBullet"/>
        <w:numPr>
          <w:ilvl w:val="0"/>
          <w:numId w:val="0"/>
        </w:numPr>
      </w:pPr>
      <w:r w:rsidRPr="0077626B">
        <w:lastRenderedPageBreak/>
        <w:t xml:space="preserve">The bootloader configuration parameters can get and set </w:t>
      </w:r>
      <w:r w:rsidR="00050DEE" w:rsidRPr="0077626B">
        <w:t>over</w:t>
      </w:r>
      <w:r w:rsidRPr="0077626B">
        <w:t xml:space="preserve"> </w:t>
      </w:r>
      <w:r w:rsidR="000F36CF" w:rsidRPr="0077626B">
        <w:t xml:space="preserve">the </w:t>
      </w:r>
      <w:r w:rsidRPr="0077626B">
        <w:t>"Configuration" section</w:t>
      </w:r>
      <w:r w:rsidRPr="00BC25A3">
        <w:t>.</w:t>
      </w:r>
      <w:r>
        <w:t xml:space="preserve"> </w:t>
      </w:r>
      <w:r w:rsidR="000E4CB1">
        <w:t>For more information about bootloader</w:t>
      </w:r>
      <w:r w:rsidR="00050DEE">
        <w:t xml:space="preserve"> command</w:t>
      </w:r>
      <w:r w:rsidR="00111B6D">
        <w:t>s</w:t>
      </w:r>
      <w:r w:rsidR="00050DEE">
        <w:t xml:space="preserve"> and configuration parameters</w:t>
      </w:r>
      <w:r w:rsidR="005A5076">
        <w:t>,</w:t>
      </w:r>
      <w:r w:rsidR="00050DEE">
        <w:t xml:space="preserve"> </w:t>
      </w:r>
      <w:r w:rsidR="005A5076">
        <w:t>refer to</w:t>
      </w:r>
      <w:r w:rsidR="000E4CB1">
        <w:t xml:space="preserve"> </w:t>
      </w:r>
      <w:r w:rsidR="001D3C6E">
        <w:t xml:space="preserve">the </w:t>
      </w:r>
      <w:r w:rsidR="000E4CB1">
        <w:t>target bootloader user guide.</w:t>
      </w:r>
    </w:p>
    <w:p w14:paraId="013DFDD7" w14:textId="74793041" w:rsidR="004B1A3F" w:rsidRDefault="009545CF" w:rsidP="004B1A3F">
      <w:pPr>
        <w:pStyle w:val="BodyIndent-TextSmallBullet"/>
        <w:numPr>
          <w:ilvl w:val="0"/>
          <w:numId w:val="0"/>
        </w:numPr>
      </w:pPr>
      <w:r w:rsidRPr="009545CF">
        <w:rPr>
          <w:noProof/>
        </w:rPr>
        <w:drawing>
          <wp:anchor distT="0" distB="0" distL="114300" distR="114300" simplePos="0" relativeHeight="251671552" behindDoc="0" locked="0" layoutInCell="1" allowOverlap="1" wp14:anchorId="404BAFDB" wp14:editId="1AE5D6AB">
            <wp:simplePos x="0" y="0"/>
            <wp:positionH relativeFrom="column">
              <wp:posOffset>0</wp:posOffset>
            </wp:positionH>
            <wp:positionV relativeFrom="paragraph">
              <wp:posOffset>249555</wp:posOffset>
            </wp:positionV>
            <wp:extent cx="5943600" cy="46634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anchor>
        </w:drawing>
      </w:r>
    </w:p>
    <w:p w14:paraId="047A9CC3" w14:textId="73181399" w:rsidR="00935FF1" w:rsidRPr="006F224C" w:rsidRDefault="007B3BBE" w:rsidP="006F224C">
      <w:pPr>
        <w:pStyle w:val="Caption-Figure"/>
      </w:pPr>
      <w:bookmarkStart w:id="66" w:name="_Toc80896585"/>
      <w:bookmarkStart w:id="67" w:name="_Toc87525321"/>
      <w:r>
        <w:t xml:space="preserve">Figure </w:t>
      </w:r>
      <w:r w:rsidR="00742398">
        <w:fldChar w:fldCharType="begin"/>
      </w:r>
      <w:r w:rsidR="00742398">
        <w:instrText xml:space="preserve"> SEQ Figure \* ARABIC </w:instrText>
      </w:r>
      <w:r w:rsidR="00742398">
        <w:fldChar w:fldCharType="separate"/>
      </w:r>
      <w:r w:rsidR="00072265">
        <w:rPr>
          <w:noProof/>
        </w:rPr>
        <w:t>16</w:t>
      </w:r>
      <w:r w:rsidR="00742398">
        <w:rPr>
          <w:noProof/>
        </w:rPr>
        <w:fldChar w:fldCharType="end"/>
      </w:r>
      <w:r w:rsidRPr="002049A4">
        <w:t>.</w:t>
      </w:r>
      <w:r>
        <w:t xml:space="preserve"> </w:t>
      </w:r>
      <w:r w:rsidR="006F224C">
        <w:t xml:space="preserve">Bootloader </w:t>
      </w:r>
      <w:r w:rsidR="000D083B">
        <w:t xml:space="preserve">GUI </w:t>
      </w:r>
      <w:r w:rsidR="006F224C">
        <w:t>tool reading bootloader configuration parameters</w:t>
      </w:r>
      <w:r w:rsidR="00896AAA">
        <w:t>.</w:t>
      </w:r>
      <w:bookmarkEnd w:id="66"/>
      <w:bookmarkEnd w:id="67"/>
    </w:p>
    <w:p w14:paraId="4FD959BC" w14:textId="77777777" w:rsidR="006F224C" w:rsidRDefault="006F224C" w:rsidP="00F36445">
      <w:pPr>
        <w:pStyle w:val="Caption-Figure"/>
      </w:pPr>
    </w:p>
    <w:p w14:paraId="1A99D1CE" w14:textId="77777777" w:rsidR="009545CF" w:rsidRDefault="009545CF" w:rsidP="00462962">
      <w:pPr>
        <w:pStyle w:val="StyleBefore0ptAfter0ptLinespacingsingle"/>
        <w:rPr>
          <w:rFonts w:eastAsia="SimSun"/>
          <w:szCs w:val="19"/>
          <w:lang w:eastAsia="zh-CN"/>
        </w:rPr>
      </w:pPr>
      <w:r>
        <w:br w:type="page"/>
      </w:r>
    </w:p>
    <w:p w14:paraId="7035AD47" w14:textId="24ECF795" w:rsidR="000E4CB1" w:rsidRDefault="00C174D6" w:rsidP="00C174D6">
      <w:pPr>
        <w:pStyle w:val="Body"/>
      </w:pPr>
      <w:r>
        <w:lastRenderedPageBreak/>
        <w:t xml:space="preserve">To update </w:t>
      </w:r>
      <w:r w:rsidR="00084BD3">
        <w:t xml:space="preserve">the </w:t>
      </w:r>
      <w:r>
        <w:t>target firmware</w:t>
      </w:r>
      <w:r w:rsidR="00084BD3">
        <w:t>,</w:t>
      </w:r>
      <w:r>
        <w:t xml:space="preserve"> use </w:t>
      </w:r>
      <w:r w:rsidR="000F36CF">
        <w:t xml:space="preserve">the </w:t>
      </w:r>
      <w:r w:rsidR="001D3C6E">
        <w:t>“</w:t>
      </w:r>
      <w:r>
        <w:t>FW Update</w:t>
      </w:r>
      <w:r w:rsidR="001D3C6E">
        <w:t>”</w:t>
      </w:r>
      <w:r>
        <w:t xml:space="preserve"> section, </w:t>
      </w:r>
      <w:proofErr w:type="gramStart"/>
      <w:r>
        <w:t>To</w:t>
      </w:r>
      <w:proofErr w:type="gramEnd"/>
      <w:r>
        <w:t xml:space="preserve"> start </w:t>
      </w:r>
      <w:r w:rsidR="00896AAA">
        <w:t>firmware</w:t>
      </w:r>
      <w:r>
        <w:t xml:space="preserve"> update</w:t>
      </w:r>
      <w:r w:rsidR="00084BD3">
        <w:t>:</w:t>
      </w:r>
    </w:p>
    <w:p w14:paraId="4EB50AFA" w14:textId="743A2E0A" w:rsidR="00C174D6" w:rsidRDefault="00C174D6" w:rsidP="00C174D6">
      <w:pPr>
        <w:pStyle w:val="BodyIndent-TextSmallBullet"/>
      </w:pPr>
      <w:r>
        <w:t xml:space="preserve">Click </w:t>
      </w:r>
      <w:r w:rsidR="000F36CF">
        <w:t xml:space="preserve">the </w:t>
      </w:r>
      <w:r w:rsidRPr="0096458E">
        <w:rPr>
          <w:b/>
          <w:bCs/>
        </w:rPr>
        <w:t>Browse</w:t>
      </w:r>
      <w:r>
        <w:t xml:space="preserve"> button </w:t>
      </w:r>
      <w:r w:rsidR="00850FB8">
        <w:t>and</w:t>
      </w:r>
      <w:r>
        <w:t xml:space="preserve"> select image (</w:t>
      </w:r>
      <w:r w:rsidR="00B23D4A">
        <w:t>*</w:t>
      </w:r>
      <w:r>
        <w:t xml:space="preserve">.msbl or </w:t>
      </w:r>
      <w:r w:rsidR="00B23D4A">
        <w:t>*</w:t>
      </w:r>
      <w:r>
        <w:t>.bin file)</w:t>
      </w:r>
    </w:p>
    <w:p w14:paraId="3FF2372D" w14:textId="1D8D68E3" w:rsidR="00C174D6" w:rsidRDefault="00C174D6" w:rsidP="00C174D6">
      <w:pPr>
        <w:pStyle w:val="BodyIndent-TextSmallBullet"/>
      </w:pPr>
      <w:r>
        <w:t>Then</w:t>
      </w:r>
      <w:r w:rsidR="00850FB8">
        <w:t>,</w:t>
      </w:r>
      <w:r>
        <w:t xml:space="preserve"> click </w:t>
      </w:r>
      <w:r w:rsidR="00242CFC">
        <w:t xml:space="preserve">the </w:t>
      </w:r>
      <w:r w:rsidRPr="0096458E">
        <w:rPr>
          <w:b/>
          <w:bCs/>
        </w:rPr>
        <w:t>Load</w:t>
      </w:r>
      <w:r>
        <w:t xml:space="preserve"> button</w:t>
      </w:r>
      <w:r w:rsidR="00896AAA">
        <w:t>.</w:t>
      </w:r>
    </w:p>
    <w:p w14:paraId="136FE306" w14:textId="54FD9F8F" w:rsidR="00D50463" w:rsidRDefault="00D50463" w:rsidP="00D50463">
      <w:pPr>
        <w:pStyle w:val="BodyIndent-TextSmallBullet"/>
        <w:numPr>
          <w:ilvl w:val="0"/>
          <w:numId w:val="0"/>
        </w:numPr>
      </w:pPr>
      <w:r>
        <w:t>Successful load result</w:t>
      </w:r>
      <w:r w:rsidR="00242CFC">
        <w:t>s</w:t>
      </w:r>
      <w:r>
        <w:t xml:space="preserve"> can be seen </w:t>
      </w:r>
      <w:r w:rsidR="00850FB8">
        <w:t>in Figure 17</w:t>
      </w:r>
      <w:r w:rsidR="00896AAA">
        <w:t>.</w:t>
      </w:r>
    </w:p>
    <w:p w14:paraId="776F85E1" w14:textId="0082B8B7" w:rsidR="004E6C03" w:rsidRDefault="004E6C03" w:rsidP="00ED0294">
      <w:pPr>
        <w:pStyle w:val="Body"/>
      </w:pPr>
      <w:r w:rsidRPr="00D50463">
        <w:rPr>
          <w:noProof/>
        </w:rPr>
        <w:drawing>
          <wp:anchor distT="0" distB="0" distL="114300" distR="114300" simplePos="0" relativeHeight="251638784" behindDoc="0" locked="0" layoutInCell="1" allowOverlap="1" wp14:anchorId="6D29E5DC" wp14:editId="7E692F7D">
            <wp:simplePos x="0" y="0"/>
            <wp:positionH relativeFrom="margin">
              <wp:align>left</wp:align>
            </wp:positionH>
            <wp:positionV relativeFrom="paragraph">
              <wp:posOffset>189129</wp:posOffset>
            </wp:positionV>
            <wp:extent cx="5842000" cy="461264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2000" cy="461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3A93E" w14:textId="7369AB49" w:rsidR="00C174D6" w:rsidRPr="002049A4" w:rsidRDefault="007B3BBE" w:rsidP="000E111D">
      <w:pPr>
        <w:pStyle w:val="Caption-Figure"/>
      </w:pPr>
      <w:bookmarkStart w:id="68" w:name="_Toc80896586"/>
      <w:bookmarkStart w:id="69" w:name="_Toc87525322"/>
      <w:r>
        <w:t xml:space="preserve">Figure </w:t>
      </w:r>
      <w:r w:rsidR="00742398">
        <w:fldChar w:fldCharType="begin"/>
      </w:r>
      <w:r w:rsidR="00742398">
        <w:instrText xml:space="preserve"> SEQ Figure \* ARABIC </w:instrText>
      </w:r>
      <w:r w:rsidR="00742398">
        <w:fldChar w:fldCharType="separate"/>
      </w:r>
      <w:r w:rsidR="00072265">
        <w:rPr>
          <w:noProof/>
        </w:rPr>
        <w:t>17</w:t>
      </w:r>
      <w:r w:rsidR="00742398">
        <w:rPr>
          <w:noProof/>
        </w:rPr>
        <w:fldChar w:fldCharType="end"/>
      </w:r>
      <w:r w:rsidRPr="002049A4">
        <w:t>.</w:t>
      </w:r>
      <w:r>
        <w:t xml:space="preserve"> </w:t>
      </w:r>
      <w:r w:rsidR="000E111D">
        <w:t xml:space="preserve">Bootloader </w:t>
      </w:r>
      <w:r w:rsidR="00D77EE8">
        <w:t>GUI</w:t>
      </w:r>
      <w:r w:rsidR="000E111D">
        <w:t xml:space="preserve"> tool firmware loading</w:t>
      </w:r>
      <w:r w:rsidR="00D77EE8">
        <w:t>.</w:t>
      </w:r>
      <w:bookmarkEnd w:id="68"/>
      <w:bookmarkEnd w:id="69"/>
    </w:p>
    <w:p w14:paraId="31F1CB45" w14:textId="2A347BF5" w:rsidR="005A5EE2" w:rsidRDefault="005A5EE2" w:rsidP="00B76338">
      <w:pPr>
        <w:pStyle w:val="Body"/>
      </w:pPr>
    </w:p>
    <w:p w14:paraId="6FFC7975" w14:textId="40ADA862" w:rsidR="00EC68AE" w:rsidRDefault="00EC68AE" w:rsidP="0096458E">
      <w:pPr>
        <w:pStyle w:val="Body"/>
      </w:pPr>
      <w:r>
        <w:t xml:space="preserve">If you have .bin </w:t>
      </w:r>
      <w:r w:rsidR="00E9423C">
        <w:t xml:space="preserve">and key </w:t>
      </w:r>
      <w:r>
        <w:t>file</w:t>
      </w:r>
      <w:r w:rsidR="00E9423C">
        <w:t xml:space="preserve"> </w:t>
      </w:r>
      <w:r>
        <w:t xml:space="preserve">instead </w:t>
      </w:r>
      <w:r w:rsidR="00C35CE8">
        <w:t xml:space="preserve">of </w:t>
      </w:r>
      <w:r w:rsidR="00A61BB8">
        <w:t>.</w:t>
      </w:r>
      <w:r>
        <w:t>msbl</w:t>
      </w:r>
      <w:r w:rsidR="00E9423C">
        <w:t xml:space="preserve"> (</w:t>
      </w:r>
      <w:r w:rsidR="00BC25A3">
        <w:t>M</w:t>
      </w:r>
      <w:r w:rsidR="00E9423C">
        <w:t xml:space="preserve">axim secure bootloader) you should use </w:t>
      </w:r>
      <w:r w:rsidR="00C35CE8" w:rsidRPr="0096458E">
        <w:rPr>
          <w:b/>
          <w:bCs/>
        </w:rPr>
        <w:t>BIN</w:t>
      </w:r>
      <w:r w:rsidR="00C35CE8">
        <w:t xml:space="preserve"> tab</w:t>
      </w:r>
      <w:r w:rsidR="007A74E6">
        <w:t>,</w:t>
      </w:r>
      <w:r w:rsidR="00C35CE8">
        <w:t xml:space="preserve"> then select .bin file and provide </w:t>
      </w:r>
      <w:r w:rsidR="00F20B50">
        <w:t xml:space="preserve">the </w:t>
      </w:r>
      <w:r w:rsidR="00C35CE8">
        <w:t>key file path.</w:t>
      </w:r>
    </w:p>
    <w:p w14:paraId="3D7166B6" w14:textId="77777777" w:rsidR="00C35CE8" w:rsidRDefault="00C35CE8" w:rsidP="00462962">
      <w:pPr>
        <w:pStyle w:val="StyleBefore0ptAfter0ptLinespacingsingle"/>
        <w:rPr>
          <w:rFonts w:eastAsia="SimSun"/>
          <w:szCs w:val="19"/>
          <w:lang w:eastAsia="zh-CN"/>
        </w:rPr>
      </w:pPr>
      <w:r>
        <w:br w:type="page"/>
      </w:r>
    </w:p>
    <w:p w14:paraId="6EDC965D" w14:textId="5226B760" w:rsidR="00935FF1" w:rsidRDefault="003E6D69" w:rsidP="00D50463">
      <w:pPr>
        <w:pStyle w:val="Body"/>
      </w:pPr>
      <w:r>
        <w:lastRenderedPageBreak/>
        <w:t xml:space="preserve">As mentioned in the Maxim </w:t>
      </w:r>
      <w:r w:rsidRPr="0096458E">
        <w:rPr>
          <w:i/>
          <w:iCs/>
        </w:rPr>
        <w:t>Bootloader Programmer</w:t>
      </w:r>
      <w:r>
        <w:t xml:space="preserve"> section, t</w:t>
      </w:r>
      <w:r w:rsidR="004B0B16">
        <w:t xml:space="preserve">he </w:t>
      </w:r>
      <w:r w:rsidR="00D50463" w:rsidRPr="0096458E">
        <w:rPr>
          <w:b/>
          <w:bCs/>
        </w:rPr>
        <w:t xml:space="preserve">Interface </w:t>
      </w:r>
      <w:r w:rsidR="004B0B16" w:rsidRPr="0096458E">
        <w:rPr>
          <w:b/>
          <w:bCs/>
        </w:rPr>
        <w:t>B</w:t>
      </w:r>
      <w:r w:rsidR="00D50463" w:rsidRPr="0096458E">
        <w:rPr>
          <w:b/>
          <w:bCs/>
        </w:rPr>
        <w:t>oard</w:t>
      </w:r>
      <w:r w:rsidR="00D50463">
        <w:t xml:space="preserve"> tab i</w:t>
      </w:r>
      <w:r w:rsidR="005A5EE2">
        <w:t xml:space="preserve">s used to configure </w:t>
      </w:r>
      <w:r w:rsidR="00242CFC">
        <w:t xml:space="preserve">the </w:t>
      </w:r>
      <w:r w:rsidR="00A70101">
        <w:t>a</w:t>
      </w:r>
      <w:r w:rsidR="005A5EE2">
        <w:t>dapt</w:t>
      </w:r>
      <w:r w:rsidR="000E111D">
        <w:t>e</w:t>
      </w:r>
      <w:r w:rsidR="005A5EE2">
        <w:t>r</w:t>
      </w:r>
      <w:r w:rsidR="001E4930">
        <w:t xml:space="preserve"> </w:t>
      </w:r>
      <w:r>
        <w:t xml:space="preserve">The </w:t>
      </w:r>
      <w:r w:rsidR="005A5EE2">
        <w:t>BL0/1 pin</w:t>
      </w:r>
      <w:r w:rsidR="00C6157F">
        <w:t>s are</w:t>
      </w:r>
      <w:r w:rsidR="005A5EE2">
        <w:t xml:space="preserve"> used to RESET and MFIO on </w:t>
      </w:r>
      <w:r w:rsidR="0062389E">
        <w:t xml:space="preserve">the </w:t>
      </w:r>
      <w:r w:rsidR="005A5EE2">
        <w:t xml:space="preserve">bootloader side. The </w:t>
      </w:r>
      <w:r w:rsidR="001D3C6E">
        <w:t>“</w:t>
      </w:r>
      <w:r w:rsidR="005A5EE2">
        <w:t>Interface Board</w:t>
      </w:r>
      <w:r w:rsidR="001D3C6E">
        <w:t>”</w:t>
      </w:r>
      <w:r w:rsidR="005A5EE2">
        <w:t xml:space="preserve"> section provide</w:t>
      </w:r>
      <w:r w:rsidR="00CD37D7">
        <w:t>s</w:t>
      </w:r>
      <w:r w:rsidR="005A5EE2">
        <w:t xml:space="preserve"> a way to test and configure these pins.</w:t>
      </w:r>
    </w:p>
    <w:p w14:paraId="502224B1" w14:textId="662822EF" w:rsidR="0028586A" w:rsidRDefault="00C6157F" w:rsidP="0028586A">
      <w:pPr>
        <w:pStyle w:val="Body"/>
      </w:pPr>
      <w:r>
        <w:t>For test purpose</w:t>
      </w:r>
      <w:r w:rsidR="0062389E">
        <w:t>s,</w:t>
      </w:r>
      <w:r>
        <w:t xml:space="preserve"> you can configure GPIO, </w:t>
      </w:r>
      <w:r w:rsidR="00CD37D7">
        <w:t>s</w:t>
      </w:r>
      <w:r>
        <w:t xml:space="preserve">et </w:t>
      </w:r>
      <w:r w:rsidR="0062389E">
        <w:t xml:space="preserve">the </w:t>
      </w:r>
      <w:r>
        <w:t>logic level to high or low, and read GPIO status.</w:t>
      </w:r>
    </w:p>
    <w:p w14:paraId="16E39436" w14:textId="5CB771B2" w:rsidR="0028586A" w:rsidRDefault="0028586A" w:rsidP="0028586A">
      <w:pPr>
        <w:pStyle w:val="Body"/>
      </w:pPr>
      <w:r w:rsidRPr="005A5EE2">
        <w:rPr>
          <w:noProof/>
        </w:rPr>
        <w:drawing>
          <wp:anchor distT="0" distB="0" distL="114300" distR="114300" simplePos="0" relativeHeight="251674624" behindDoc="0" locked="0" layoutInCell="1" allowOverlap="1" wp14:anchorId="773F31B1" wp14:editId="244FD8A8">
            <wp:simplePos x="0" y="0"/>
            <wp:positionH relativeFrom="margin">
              <wp:align>left</wp:align>
            </wp:positionH>
            <wp:positionV relativeFrom="paragraph">
              <wp:posOffset>287655</wp:posOffset>
            </wp:positionV>
            <wp:extent cx="5931535" cy="46913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4691380"/>
                    </a:xfrm>
                    <a:prstGeom prst="rect">
                      <a:avLst/>
                    </a:prstGeom>
                    <a:noFill/>
                    <a:ln>
                      <a:noFill/>
                    </a:ln>
                  </pic:spPr>
                </pic:pic>
              </a:graphicData>
            </a:graphic>
          </wp:anchor>
        </w:drawing>
      </w:r>
    </w:p>
    <w:p w14:paraId="526582B3" w14:textId="5A87E704" w:rsidR="00D50463" w:rsidRDefault="007B3BBE" w:rsidP="0028586A">
      <w:pPr>
        <w:pStyle w:val="Caption-Figure"/>
      </w:pPr>
      <w:bookmarkStart w:id="70" w:name="_Toc80896587"/>
      <w:bookmarkStart w:id="71" w:name="_Toc87525323"/>
      <w:r>
        <w:t xml:space="preserve">Figure </w:t>
      </w:r>
      <w:r w:rsidR="00742398">
        <w:fldChar w:fldCharType="begin"/>
      </w:r>
      <w:r w:rsidR="00742398">
        <w:instrText xml:space="preserve"> SEQ Figure \* AR</w:instrText>
      </w:r>
      <w:r w:rsidR="00742398">
        <w:instrText xml:space="preserve">ABIC </w:instrText>
      </w:r>
      <w:r w:rsidR="00742398">
        <w:fldChar w:fldCharType="separate"/>
      </w:r>
      <w:r w:rsidR="00072265">
        <w:rPr>
          <w:noProof/>
        </w:rPr>
        <w:t>18</w:t>
      </w:r>
      <w:r w:rsidR="00742398">
        <w:rPr>
          <w:noProof/>
        </w:rPr>
        <w:fldChar w:fldCharType="end"/>
      </w:r>
      <w:r w:rsidRPr="002049A4">
        <w:t>.</w:t>
      </w:r>
      <w:r>
        <w:t xml:space="preserve"> </w:t>
      </w:r>
      <w:r w:rsidR="00D77EE8">
        <w:t xml:space="preserve">Maxim bootloader tool testing and configuring </w:t>
      </w:r>
      <w:r w:rsidR="006A442B">
        <w:t>bootloader programmer</w:t>
      </w:r>
      <w:r w:rsidR="00D77EE8">
        <w:t xml:space="preserve"> board.</w:t>
      </w:r>
      <w:bookmarkEnd w:id="70"/>
      <w:bookmarkEnd w:id="71"/>
    </w:p>
    <w:p w14:paraId="599FD6F2" w14:textId="77777777" w:rsidR="00D77EE8" w:rsidRDefault="00D77EE8" w:rsidP="005A5EE2">
      <w:pPr>
        <w:pStyle w:val="Body"/>
      </w:pPr>
    </w:p>
    <w:p w14:paraId="1070E01B" w14:textId="77233240" w:rsidR="005A5EE2" w:rsidRDefault="00C91904" w:rsidP="00C91904">
      <w:pPr>
        <w:pStyle w:val="Body"/>
      </w:pPr>
      <w:r>
        <w:t xml:space="preserve">Interface board </w:t>
      </w:r>
      <w:r w:rsidR="00741142">
        <w:t>s</w:t>
      </w:r>
      <w:r>
        <w:t>ettings:</w:t>
      </w:r>
    </w:p>
    <w:p w14:paraId="0D96F6FD" w14:textId="1BEDAF07" w:rsidR="00C91904" w:rsidRDefault="00C91904" w:rsidP="003B3952">
      <w:pPr>
        <w:pStyle w:val="BodyIndent-TextSmallBullet"/>
      </w:pPr>
      <w:r>
        <w:t xml:space="preserve">RESET Pin: To select RESET </w:t>
      </w:r>
      <w:r w:rsidR="003B3952">
        <w:t xml:space="preserve">pin, </w:t>
      </w:r>
      <w:r>
        <w:t>which pin</w:t>
      </w:r>
      <w:r w:rsidR="003B3952">
        <w:t xml:space="preserve"> (BL0/1)</w:t>
      </w:r>
      <w:r>
        <w:t xml:space="preserve"> will be </w:t>
      </w:r>
      <w:r w:rsidR="000F0054">
        <w:t xml:space="preserve">connected to </w:t>
      </w:r>
      <w:r w:rsidR="003B3952">
        <w:t>target RESET</w:t>
      </w:r>
      <w:r>
        <w:t xml:space="preserve"> </w:t>
      </w:r>
      <w:r w:rsidR="003B3952">
        <w:t>pin</w:t>
      </w:r>
      <w:r w:rsidR="00CD37D7">
        <w:t>.</w:t>
      </w:r>
    </w:p>
    <w:p w14:paraId="7461E4C8" w14:textId="08606AA0" w:rsidR="00C91904" w:rsidRDefault="00C91904" w:rsidP="003B3952">
      <w:pPr>
        <w:pStyle w:val="BodyIndent-TextSmallBullet"/>
      </w:pPr>
      <w:r>
        <w:t xml:space="preserve">MFIO Pin </w:t>
      </w:r>
      <w:r w:rsidR="00702FE0">
        <w:t>and</w:t>
      </w:r>
      <w:r>
        <w:t xml:space="preserve"> Polarity: To select MFIO pin and polarity</w:t>
      </w:r>
      <w:r w:rsidR="003B3952">
        <w:t>, which pin (BL0/1) will be used for target MFIO</w:t>
      </w:r>
      <w:r>
        <w:t xml:space="preserve"> </w:t>
      </w:r>
      <w:r w:rsidR="003B3952">
        <w:t>pin</w:t>
      </w:r>
      <w:r w:rsidR="00CD37D7">
        <w:t>.</w:t>
      </w:r>
    </w:p>
    <w:p w14:paraId="519DCF36" w14:textId="78F07291" w:rsidR="00C91904" w:rsidRDefault="00C91904" w:rsidP="003B3952">
      <w:pPr>
        <w:pStyle w:val="BodyIndent-TextSmallBullet"/>
      </w:pPr>
      <w:r>
        <w:t xml:space="preserve">UART to Target: There are two </w:t>
      </w:r>
      <w:r w:rsidR="00702FE0">
        <w:t>universal asynchronous receiver-transmitters (</w:t>
      </w:r>
      <w:r>
        <w:t>UART</w:t>
      </w:r>
      <w:r w:rsidR="00702FE0">
        <w:t>s)</w:t>
      </w:r>
      <w:r>
        <w:t xml:space="preserve"> on </w:t>
      </w:r>
      <w:r w:rsidR="00580C3D">
        <w:t xml:space="preserve">the </w:t>
      </w:r>
      <w:r w:rsidR="00294C69">
        <w:t xml:space="preserve">host programmer </w:t>
      </w:r>
      <w:r>
        <w:t>board (UART0/2)</w:t>
      </w:r>
      <w:r w:rsidR="00CD37D7">
        <w:t>.</w:t>
      </w:r>
    </w:p>
    <w:p w14:paraId="44DF4208" w14:textId="65E621B5" w:rsidR="00C91904" w:rsidRPr="002049A4" w:rsidRDefault="00C91904" w:rsidP="003B3952">
      <w:pPr>
        <w:pStyle w:val="BodyIndent-TextSmallBullet"/>
      </w:pPr>
      <w:r>
        <w:t>Target I</w:t>
      </w:r>
      <w:r w:rsidRPr="0096458E">
        <w:rPr>
          <w:vertAlign w:val="superscript"/>
        </w:rPr>
        <w:t>2</w:t>
      </w:r>
      <w:r>
        <w:t xml:space="preserve">C Address: </w:t>
      </w:r>
      <w:r w:rsidR="001978EF">
        <w:t xml:space="preserve">The </w:t>
      </w:r>
      <w:r>
        <w:t>I</w:t>
      </w:r>
      <w:r w:rsidRPr="0096458E">
        <w:rPr>
          <w:vertAlign w:val="superscript"/>
        </w:rPr>
        <w:t>2</w:t>
      </w:r>
      <w:r>
        <w:t xml:space="preserve">C address that </w:t>
      </w:r>
      <w:r w:rsidR="001978EF">
        <w:t>is</w:t>
      </w:r>
      <w:r>
        <w:t xml:space="preserve"> used </w:t>
      </w:r>
      <w:r w:rsidR="003B3952">
        <w:t xml:space="preserve">between </w:t>
      </w:r>
      <w:r w:rsidR="001978EF">
        <w:t xml:space="preserve">the </w:t>
      </w:r>
      <w:r w:rsidR="00294C69">
        <w:t>Bootloader Programmer Board</w:t>
      </w:r>
      <w:r w:rsidR="001978EF">
        <w:t>–</w:t>
      </w:r>
      <w:r w:rsidR="003B3952">
        <w:t>Target I</w:t>
      </w:r>
      <w:r w:rsidR="003B3952" w:rsidRPr="0096458E">
        <w:rPr>
          <w:vertAlign w:val="superscript"/>
        </w:rPr>
        <w:t>2</w:t>
      </w:r>
      <w:r w:rsidR="003B3952">
        <w:t>C communication</w:t>
      </w:r>
      <w:r>
        <w:t xml:space="preserve">. </w:t>
      </w:r>
    </w:p>
    <w:p w14:paraId="6BC84CA0" w14:textId="494618FE" w:rsidR="000E4CB1" w:rsidRDefault="0049699A" w:rsidP="00501FD8">
      <w:pPr>
        <w:pStyle w:val="H2-Heading"/>
      </w:pPr>
      <w:bookmarkStart w:id="72" w:name="_Toc84517887"/>
      <w:bookmarkStart w:id="73" w:name="_Toc87525293"/>
      <w:r>
        <w:lastRenderedPageBreak/>
        <w:t>Bootloader Host Example</w:t>
      </w:r>
      <w:bookmarkEnd w:id="72"/>
      <w:bookmarkEnd w:id="73"/>
    </w:p>
    <w:p w14:paraId="4615B6B3" w14:textId="41D03967" w:rsidR="00414D1B" w:rsidRDefault="00414D1B" w:rsidP="007607D4">
      <w:pPr>
        <w:pStyle w:val="Body"/>
      </w:pPr>
      <w:r>
        <w:t>Maxim provide</w:t>
      </w:r>
      <w:r w:rsidR="00580C3D">
        <w:t>s</w:t>
      </w:r>
      <w:r>
        <w:t xml:space="preserve"> a </w:t>
      </w:r>
      <w:r w:rsidR="00580C3D">
        <w:t>platform-</w:t>
      </w:r>
      <w:r>
        <w:t>independent bootloader host programmer</w:t>
      </w:r>
      <w:r w:rsidR="00F77B2B">
        <w:t xml:space="preserve"> example project with</w:t>
      </w:r>
      <w:r>
        <w:t xml:space="preserve"> source code to </w:t>
      </w:r>
      <w:r w:rsidR="000F0054">
        <w:t>users</w:t>
      </w:r>
      <w:r>
        <w:t xml:space="preserve">, </w:t>
      </w:r>
      <w:r w:rsidR="00D5127D">
        <w:t>so that</w:t>
      </w:r>
      <w:r>
        <w:t xml:space="preserve"> they easily and quickly port it on their system and communicate with </w:t>
      </w:r>
      <w:r w:rsidR="00E14102">
        <w:t xml:space="preserve">the </w:t>
      </w:r>
      <w:r>
        <w:t xml:space="preserve">bootloader. </w:t>
      </w:r>
    </w:p>
    <w:p w14:paraId="06B29222" w14:textId="10E07895" w:rsidR="007139A2" w:rsidRDefault="00414D1B" w:rsidP="007607D4">
      <w:pPr>
        <w:pStyle w:val="Body"/>
      </w:pPr>
      <w:r>
        <w:t>To be a reference</w:t>
      </w:r>
      <w:r w:rsidR="00CF62C6">
        <w:t>,</w:t>
      </w:r>
      <w:r>
        <w:t xml:space="preserve"> the </w:t>
      </w:r>
      <w:r w:rsidR="00E14102">
        <w:t>platform-</w:t>
      </w:r>
      <w:r>
        <w:t xml:space="preserve">independent bootloader host code is ported on </w:t>
      </w:r>
      <w:r w:rsidR="00CF62C6">
        <w:t xml:space="preserve">the </w:t>
      </w:r>
      <w:r>
        <w:t xml:space="preserve">MAX32665 SDK. </w:t>
      </w:r>
      <w:r w:rsidR="00CF62C6">
        <w:t xml:space="preserve">The </w:t>
      </w:r>
      <w:r>
        <w:t xml:space="preserve">MAX32665 SDK has a </w:t>
      </w:r>
      <w:r w:rsidR="001D3C6E">
        <w:t>“</w:t>
      </w:r>
      <w:r>
        <w:t>Bootloader Host</w:t>
      </w:r>
      <w:r w:rsidR="001D3C6E">
        <w:t>”</w:t>
      </w:r>
      <w:r>
        <w:t xml:space="preserve"> </w:t>
      </w:r>
      <w:r w:rsidR="00F77B2B">
        <w:t xml:space="preserve">example </w:t>
      </w:r>
      <w:r>
        <w:t xml:space="preserve">project which </w:t>
      </w:r>
      <w:proofErr w:type="gramStart"/>
      <w:r w:rsidR="00CF62C6">
        <w:t xml:space="preserve">is </w:t>
      </w:r>
      <w:r>
        <w:t>able to</w:t>
      </w:r>
      <w:proofErr w:type="gramEnd"/>
      <w:r>
        <w:t xml:space="preserve"> communicate with Maxim bootloader firmware.</w:t>
      </w:r>
    </w:p>
    <w:p w14:paraId="546575E2" w14:textId="11B37169" w:rsidR="007139A2" w:rsidRDefault="007139A2" w:rsidP="00501FD8">
      <w:pPr>
        <w:pStyle w:val="H3-Heading"/>
      </w:pPr>
      <w:bookmarkStart w:id="74" w:name="_Toc84517888"/>
      <w:bookmarkStart w:id="75" w:name="_Toc87525294"/>
      <w:r>
        <w:t>System Requirement</w:t>
      </w:r>
      <w:bookmarkEnd w:id="74"/>
      <w:bookmarkEnd w:id="75"/>
    </w:p>
    <w:p w14:paraId="5F76EC93" w14:textId="5EF257F0" w:rsidR="007139A2" w:rsidRDefault="007139A2" w:rsidP="007139A2">
      <w:pPr>
        <w:pStyle w:val="Body"/>
      </w:pPr>
      <w:r w:rsidRPr="00BC46AB">
        <w:t xml:space="preserve">This section lists required equipment, instructions, and required connections to </w:t>
      </w:r>
      <w:r w:rsidR="00E14102">
        <w:t xml:space="preserve">the </w:t>
      </w:r>
      <w:r w:rsidRPr="00BC46AB">
        <w:t>setup of E</w:t>
      </w:r>
      <w:r w:rsidR="00C30E3E">
        <w:t>V k</w:t>
      </w:r>
      <w:r w:rsidRPr="00BC46AB">
        <w:t>it properly.</w:t>
      </w:r>
      <w:r>
        <w:t xml:space="preserve"> You may have </w:t>
      </w:r>
      <w:r w:rsidR="00E14102">
        <w:t xml:space="preserve">a </w:t>
      </w:r>
      <w:r>
        <w:t>different target E</w:t>
      </w:r>
      <w:r w:rsidR="00C30E3E">
        <w:t>V k</w:t>
      </w:r>
      <w:r>
        <w:t xml:space="preserve">it, check </w:t>
      </w:r>
      <w:r w:rsidR="00A61BB8">
        <w:t xml:space="preserve">your </w:t>
      </w:r>
      <w:r>
        <w:t>E</w:t>
      </w:r>
      <w:r w:rsidR="00C30E3E">
        <w:t>V k</w:t>
      </w:r>
      <w:r>
        <w:t xml:space="preserve">it bootloader </w:t>
      </w:r>
      <w:r w:rsidR="00C30E3E">
        <w:t>u</w:t>
      </w:r>
      <w:r>
        <w:t>ser guide to get your target device pin configuration.</w:t>
      </w:r>
    </w:p>
    <w:p w14:paraId="705EAB8D" w14:textId="1EB7A07E" w:rsidR="007139A2" w:rsidRPr="007139A2" w:rsidRDefault="007139A2" w:rsidP="007139A2">
      <w:pPr>
        <w:pStyle w:val="Bullet"/>
        <w:rPr>
          <w:lang w:val="tr-TR"/>
        </w:rPr>
      </w:pPr>
      <w:r>
        <w:t>MAX32665 E</w:t>
      </w:r>
      <w:r w:rsidR="00C30E3E">
        <w:t>V k</w:t>
      </w:r>
      <w:r>
        <w:t xml:space="preserve">it </w:t>
      </w:r>
    </w:p>
    <w:p w14:paraId="7AE82C7E" w14:textId="47BAB0E0" w:rsidR="007139A2" w:rsidRPr="007139A2" w:rsidRDefault="007139A2" w:rsidP="007139A2">
      <w:pPr>
        <w:pStyle w:val="Bullet"/>
        <w:rPr>
          <w:lang w:val="tr-TR"/>
        </w:rPr>
      </w:pPr>
      <w:r>
        <w:t>Target E</w:t>
      </w:r>
      <w:r w:rsidR="00C30E3E">
        <w:t>V k</w:t>
      </w:r>
      <w:r>
        <w:t>it (</w:t>
      </w:r>
      <w:r w:rsidR="00C30E3E">
        <w:t>in</w:t>
      </w:r>
      <w:r>
        <w:t xml:space="preserve"> this case</w:t>
      </w:r>
      <w:r w:rsidR="00C30E3E">
        <w:t>,</w:t>
      </w:r>
      <w:r>
        <w:t xml:space="preserve"> MAX32660-EVSYS </w:t>
      </w:r>
      <w:r w:rsidR="00C30E3E">
        <w:t>is</w:t>
      </w:r>
      <w:r>
        <w:t xml:space="preserve"> used)</w:t>
      </w:r>
    </w:p>
    <w:p w14:paraId="7CA02E43" w14:textId="526F74A3" w:rsidR="007139A2" w:rsidRPr="007139A2" w:rsidRDefault="007139A2" w:rsidP="007139A2">
      <w:pPr>
        <w:pStyle w:val="Bullet"/>
        <w:rPr>
          <w:lang w:val="tr-TR"/>
        </w:rPr>
      </w:pPr>
      <w:r>
        <w:t>CMSIS-DAP debug adaptor (MAX32625-PICO E</w:t>
      </w:r>
      <w:r w:rsidR="00C30E3E">
        <w:t>V k</w:t>
      </w:r>
      <w:r>
        <w:t>it)</w:t>
      </w:r>
    </w:p>
    <w:p w14:paraId="37FFC9BF" w14:textId="0FB9B935" w:rsidR="007139A2" w:rsidRPr="00065717" w:rsidRDefault="00C30E3E" w:rsidP="007139A2">
      <w:pPr>
        <w:pStyle w:val="Bullet"/>
      </w:pPr>
      <w:r>
        <w:t>Three</w:t>
      </w:r>
      <w:r w:rsidR="007139A2" w:rsidRPr="007139A2">
        <w:rPr>
          <w:lang w:val="tr-TR"/>
        </w:rPr>
        <w:t xml:space="preserve"> USB </w:t>
      </w:r>
      <w:r w:rsidR="00E14102" w:rsidRPr="007139A2">
        <w:rPr>
          <w:lang w:val="tr-TR"/>
        </w:rPr>
        <w:t>Type</w:t>
      </w:r>
      <w:r w:rsidR="00E14102">
        <w:rPr>
          <w:lang w:val="tr-TR"/>
        </w:rPr>
        <w:t>-</w:t>
      </w:r>
      <w:r w:rsidR="007139A2" w:rsidRPr="007139A2">
        <w:rPr>
          <w:lang w:val="tr-TR"/>
        </w:rPr>
        <w:t>A to Micro-USB Type B cables</w:t>
      </w:r>
    </w:p>
    <w:p w14:paraId="6AEB747C" w14:textId="6302E2DE" w:rsidR="007139A2" w:rsidRDefault="007139A2" w:rsidP="007139A2">
      <w:pPr>
        <w:pStyle w:val="Bullet"/>
      </w:pPr>
      <w:r>
        <w:t>Some female</w:t>
      </w:r>
      <w:r w:rsidR="00C30E3E">
        <w:t>–</w:t>
      </w:r>
      <w:r>
        <w:t>female cables</w:t>
      </w:r>
    </w:p>
    <w:p w14:paraId="65E0998D" w14:textId="00C65CD5" w:rsidR="007139A2" w:rsidRPr="005B0679" w:rsidRDefault="007139A2" w:rsidP="007139A2">
      <w:pPr>
        <w:pStyle w:val="Bullet"/>
      </w:pPr>
      <w:r w:rsidRPr="005B0679">
        <w:t>Windows PC (Windows 10)</w:t>
      </w:r>
      <w:r>
        <w:t xml:space="preserve"> machine</w:t>
      </w:r>
    </w:p>
    <w:p w14:paraId="746FB4A0" w14:textId="4AD4CCFE" w:rsidR="007139A2" w:rsidRDefault="007139A2" w:rsidP="007139A2">
      <w:pPr>
        <w:pStyle w:val="Bullet"/>
      </w:pPr>
      <w:r w:rsidRPr="00900344">
        <w:t>The latest Maxim SDK version must be installed on the PC. For details o</w:t>
      </w:r>
      <w:r w:rsidR="00C30E3E">
        <w:t>n</w:t>
      </w:r>
      <w:r w:rsidRPr="00900344">
        <w:t xml:space="preserve"> the installation process, </w:t>
      </w:r>
      <w:r w:rsidR="00C30E3E">
        <w:t>refer to</w:t>
      </w:r>
      <w:r w:rsidRPr="00900344">
        <w:t xml:space="preserve"> the </w:t>
      </w:r>
      <w:r w:rsidRPr="00224CEA">
        <w:rPr>
          <w:i/>
          <w:iCs/>
        </w:rPr>
        <w:t>Maxim Micro SDK Installation and Maintenance User Guide</w:t>
      </w:r>
      <w:r w:rsidRPr="00224CEA">
        <w:t>.</w:t>
      </w:r>
    </w:p>
    <w:p w14:paraId="08A5762D" w14:textId="74C75E7F" w:rsidR="004A25C0" w:rsidRDefault="004A25C0" w:rsidP="004A25C0">
      <w:pPr>
        <w:pStyle w:val="Bullet"/>
        <w:numPr>
          <w:ilvl w:val="0"/>
          <w:numId w:val="0"/>
        </w:numPr>
        <w:ind w:left="720"/>
      </w:pPr>
    </w:p>
    <w:p w14:paraId="1F811803" w14:textId="73DA5A1C" w:rsidR="004A25C0" w:rsidRPr="00900344" w:rsidRDefault="004A25C0" w:rsidP="001C6CCF">
      <w:pPr>
        <w:pStyle w:val="Body"/>
      </w:pPr>
      <w:r>
        <w:t>Pin connection and final setup screen:</w:t>
      </w:r>
    </w:p>
    <w:p w14:paraId="2C1291FA" w14:textId="77777777" w:rsidR="007139A2" w:rsidRDefault="007139A2" w:rsidP="007607D4">
      <w:pPr>
        <w:pStyle w:val="Body"/>
      </w:pPr>
    </w:p>
    <w:p w14:paraId="7235E9B3" w14:textId="1ABFEB0C" w:rsidR="007139A2" w:rsidRDefault="004A25C0" w:rsidP="00462962">
      <w:pPr>
        <w:pStyle w:val="StyleBefore0ptAfter0ptLinespacingsingle"/>
      </w:pPr>
      <w:bookmarkStart w:id="76" w:name="_Toc11947936"/>
      <w:bookmarkStart w:id="77" w:name="_Toc27743824"/>
      <w:r>
        <w:rPr>
          <w:noProof/>
        </w:rPr>
        <w:drawing>
          <wp:inline distT="0" distB="0" distL="0" distR="0" wp14:anchorId="75D06AA1" wp14:editId="26375D74">
            <wp:extent cx="5943600" cy="1660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4FA8DD09" w14:textId="246F5EF0" w:rsidR="004A25C0" w:rsidRDefault="007B3BBE" w:rsidP="004A25C0">
      <w:pPr>
        <w:pStyle w:val="Caption-Figure"/>
      </w:pPr>
      <w:bookmarkStart w:id="78" w:name="_Toc80896588"/>
      <w:bookmarkStart w:id="79" w:name="_Toc87525324"/>
      <w:r>
        <w:t xml:space="preserve">Figure </w:t>
      </w:r>
      <w:r w:rsidR="00742398">
        <w:fldChar w:fldCharType="begin"/>
      </w:r>
      <w:r w:rsidR="00742398">
        <w:instrText xml:space="preserve"> SEQ Figure \* ARABIC </w:instrText>
      </w:r>
      <w:r w:rsidR="00742398">
        <w:fldChar w:fldCharType="separate"/>
      </w:r>
      <w:r w:rsidR="00072265">
        <w:rPr>
          <w:noProof/>
        </w:rPr>
        <w:t>19</w:t>
      </w:r>
      <w:r w:rsidR="00742398">
        <w:rPr>
          <w:noProof/>
        </w:rPr>
        <w:fldChar w:fldCharType="end"/>
      </w:r>
      <w:r w:rsidRPr="002049A4">
        <w:t>.</w:t>
      </w:r>
      <w:r>
        <w:t xml:space="preserve"> </w:t>
      </w:r>
      <w:r w:rsidR="004A25C0">
        <w:t>Bootloader host example setup block diagram</w:t>
      </w:r>
      <w:bookmarkEnd w:id="78"/>
      <w:bookmarkEnd w:id="79"/>
    </w:p>
    <w:p w14:paraId="7ACC2233" w14:textId="77777777" w:rsidR="004A25C0" w:rsidRDefault="007139A2" w:rsidP="00462962">
      <w:pPr>
        <w:pStyle w:val="StyleBefore0ptAfter0ptLinespacingsingle"/>
      </w:pPr>
      <w:r>
        <w:rPr>
          <w:noProof/>
        </w:rPr>
        <w:lastRenderedPageBreak/>
        <w:drawing>
          <wp:inline distT="0" distB="0" distL="0" distR="0" wp14:anchorId="77EB4CB0" wp14:editId="3508FC5D">
            <wp:extent cx="5931535" cy="3958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1535" cy="3958590"/>
                    </a:xfrm>
                    <a:prstGeom prst="rect">
                      <a:avLst/>
                    </a:prstGeom>
                    <a:noFill/>
                    <a:ln>
                      <a:noFill/>
                    </a:ln>
                  </pic:spPr>
                </pic:pic>
              </a:graphicData>
            </a:graphic>
          </wp:inline>
        </w:drawing>
      </w:r>
    </w:p>
    <w:p w14:paraId="1D1B7D37" w14:textId="067F4107" w:rsidR="004A25C0" w:rsidRDefault="00AD0354" w:rsidP="004A25C0">
      <w:pPr>
        <w:pStyle w:val="Caption-Figure"/>
      </w:pPr>
      <w:bookmarkStart w:id="80" w:name="_Toc80896589"/>
      <w:bookmarkStart w:id="81" w:name="_Toc87525325"/>
      <w:r>
        <w:t xml:space="preserve">Figure </w:t>
      </w:r>
      <w:r w:rsidR="00742398">
        <w:fldChar w:fldCharType="begin"/>
      </w:r>
      <w:r w:rsidR="00742398">
        <w:instrText xml:space="preserve"> SEQ Figure \* ARABIC </w:instrText>
      </w:r>
      <w:r w:rsidR="00742398">
        <w:fldChar w:fldCharType="separate"/>
      </w:r>
      <w:r w:rsidR="00072265">
        <w:rPr>
          <w:noProof/>
        </w:rPr>
        <w:t>20</w:t>
      </w:r>
      <w:r w:rsidR="00742398">
        <w:rPr>
          <w:noProof/>
        </w:rPr>
        <w:fldChar w:fldCharType="end"/>
      </w:r>
      <w:r w:rsidRPr="002049A4">
        <w:t>.</w:t>
      </w:r>
      <w:r>
        <w:t xml:space="preserve"> </w:t>
      </w:r>
      <w:r w:rsidR="004A25C0">
        <w:t>Bootloader host example full setup</w:t>
      </w:r>
      <w:bookmarkEnd w:id="80"/>
      <w:r>
        <w:t>.</w:t>
      </w:r>
      <w:bookmarkEnd w:id="81"/>
    </w:p>
    <w:p w14:paraId="3D131AAF" w14:textId="77777777" w:rsidR="004A25C0" w:rsidRDefault="004A25C0" w:rsidP="004A25C0">
      <w:pPr>
        <w:pStyle w:val="Body"/>
      </w:pPr>
    </w:p>
    <w:p w14:paraId="1D297801" w14:textId="5D4AF96B" w:rsidR="008F53F9" w:rsidRDefault="003622D1" w:rsidP="008F53F9">
      <w:pPr>
        <w:pStyle w:val="Body"/>
      </w:pPr>
      <w:r>
        <w:t>Follow below steps t</w:t>
      </w:r>
      <w:r w:rsidR="004A25C0">
        <w:t>o create, build</w:t>
      </w:r>
      <w:r w:rsidR="00CE7DCF">
        <w:t>,</w:t>
      </w:r>
      <w:r w:rsidR="004A25C0">
        <w:t xml:space="preserve"> and load </w:t>
      </w:r>
      <w:r w:rsidR="001D3C6E">
        <w:t xml:space="preserve">the </w:t>
      </w:r>
      <w:r w:rsidR="004A25C0">
        <w:t>host programmer example</w:t>
      </w:r>
      <w:r w:rsidR="001D3C6E">
        <w:t xml:space="preserve"> for bootloader</w:t>
      </w:r>
      <w:r>
        <w:t>.</w:t>
      </w:r>
    </w:p>
    <w:p w14:paraId="660F0A6B" w14:textId="77777777" w:rsidR="008F53F9" w:rsidRDefault="008F53F9" w:rsidP="008F53F9">
      <w:pPr>
        <w:pStyle w:val="Body"/>
      </w:pPr>
    </w:p>
    <w:p w14:paraId="55D9F4A2" w14:textId="77777777" w:rsidR="004E16A8" w:rsidRDefault="004E16A8" w:rsidP="00462962">
      <w:pPr>
        <w:pStyle w:val="StyleBefore0ptAfter0ptLinespacingsingle"/>
        <w:rPr>
          <w:sz w:val="24"/>
          <w:szCs w:val="18"/>
        </w:rPr>
      </w:pPr>
      <w:r>
        <w:br w:type="page"/>
      </w:r>
    </w:p>
    <w:p w14:paraId="66C23C34" w14:textId="6379E1D8" w:rsidR="00414D1B" w:rsidRPr="008F53F9" w:rsidRDefault="00414D1B" w:rsidP="00501FD8">
      <w:pPr>
        <w:pStyle w:val="H3-Heading"/>
      </w:pPr>
      <w:bookmarkStart w:id="82" w:name="_Toc84517889"/>
      <w:bookmarkStart w:id="83" w:name="_Toc87525295"/>
      <w:r w:rsidRPr="003875F8">
        <w:lastRenderedPageBreak/>
        <w:t xml:space="preserve">Creating </w:t>
      </w:r>
      <w:r w:rsidR="00EF7879">
        <w:t>Bootloader Host</w:t>
      </w:r>
      <w:r>
        <w:t xml:space="preserve"> </w:t>
      </w:r>
      <w:r w:rsidRPr="003875F8">
        <w:t>Example Project</w:t>
      </w:r>
      <w:bookmarkEnd w:id="76"/>
      <w:bookmarkEnd w:id="77"/>
      <w:bookmarkEnd w:id="82"/>
      <w:bookmarkEnd w:id="83"/>
    </w:p>
    <w:p w14:paraId="1ADED570" w14:textId="265C1D6F" w:rsidR="00414D1B" w:rsidRPr="00414D1B" w:rsidRDefault="00C76D3D" w:rsidP="00F63E2F">
      <w:pPr>
        <w:pStyle w:val="BodyIndent-TextSmallBullet"/>
      </w:pPr>
      <w:r w:rsidRPr="00414D1B">
        <w:rPr>
          <w:noProof/>
        </w:rPr>
        <w:drawing>
          <wp:anchor distT="0" distB="0" distL="114300" distR="114300" simplePos="0" relativeHeight="251641856" behindDoc="0" locked="0" layoutInCell="1" allowOverlap="1" wp14:anchorId="6079B758" wp14:editId="34C651BB">
            <wp:simplePos x="0" y="0"/>
            <wp:positionH relativeFrom="margin">
              <wp:align>left</wp:align>
            </wp:positionH>
            <wp:positionV relativeFrom="paragraph">
              <wp:posOffset>339695</wp:posOffset>
            </wp:positionV>
            <wp:extent cx="2214992" cy="1366576"/>
            <wp:effectExtent l="0" t="0" r="0"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2214992" cy="1366576"/>
                    </a:xfrm>
                    <a:prstGeom prst="rect">
                      <a:avLst/>
                    </a:prstGeom>
                  </pic:spPr>
                </pic:pic>
              </a:graphicData>
            </a:graphic>
          </wp:anchor>
        </w:drawing>
      </w:r>
      <w:r w:rsidR="00414D1B" w:rsidRPr="003875F8">
        <w:t xml:space="preserve">Run the </w:t>
      </w:r>
      <w:r w:rsidR="00414D1B" w:rsidRPr="00414D1B">
        <w:t>Eclipse MaximSDK desktop app</w:t>
      </w:r>
      <w:r w:rsidR="00CE7DCF">
        <w:t>lication</w:t>
      </w:r>
      <w:r w:rsidR="00414D1B" w:rsidRPr="00414D1B">
        <w:t>.</w:t>
      </w:r>
    </w:p>
    <w:p w14:paraId="25C24BC5" w14:textId="4DE8F648" w:rsidR="000E4CB1" w:rsidRDefault="00AD0354" w:rsidP="00C76D3D">
      <w:pPr>
        <w:pStyle w:val="Caption-Figure"/>
      </w:pPr>
      <w:bookmarkStart w:id="84" w:name="_Toc87525326"/>
      <w:r>
        <w:t xml:space="preserve">Figure </w:t>
      </w:r>
      <w:r w:rsidR="00742398">
        <w:fldChar w:fldCharType="begin"/>
      </w:r>
      <w:r w:rsidR="00742398">
        <w:instrText xml:space="preserve"> SEQ Figure \* ARABIC </w:instrText>
      </w:r>
      <w:r w:rsidR="00742398">
        <w:fldChar w:fldCharType="separate"/>
      </w:r>
      <w:r w:rsidR="00072265">
        <w:rPr>
          <w:noProof/>
        </w:rPr>
        <w:t>21</w:t>
      </w:r>
      <w:r w:rsidR="00742398">
        <w:rPr>
          <w:noProof/>
        </w:rPr>
        <w:fldChar w:fldCharType="end"/>
      </w:r>
      <w:r w:rsidRPr="002049A4">
        <w:t>.</w:t>
      </w:r>
      <w:r w:rsidR="00414D1B">
        <w:t xml:space="preserve"> </w:t>
      </w:r>
      <w:bookmarkStart w:id="85" w:name="_Toc80896590"/>
      <w:r w:rsidR="00C76D3D">
        <w:t xml:space="preserve">Starting Eclipse on </w:t>
      </w:r>
      <w:r w:rsidR="00E14102">
        <w:t xml:space="preserve">the </w:t>
      </w:r>
      <w:r w:rsidR="00C76D3D">
        <w:t>start menu</w:t>
      </w:r>
      <w:bookmarkEnd w:id="85"/>
      <w:r>
        <w:t>.</w:t>
      </w:r>
      <w:bookmarkEnd w:id="84"/>
    </w:p>
    <w:p w14:paraId="4BA43A33" w14:textId="7659965C" w:rsidR="000E4CB1" w:rsidRDefault="000E4CB1" w:rsidP="007607D4">
      <w:pPr>
        <w:pStyle w:val="Body"/>
      </w:pPr>
    </w:p>
    <w:p w14:paraId="65EA2D79" w14:textId="5F625BEA" w:rsidR="000E4CB1" w:rsidRDefault="00F63E2F" w:rsidP="007607D4">
      <w:pPr>
        <w:pStyle w:val="BodyIndent-TextSmallBullet"/>
      </w:pPr>
      <w:r w:rsidRPr="003875F8">
        <w:t>Select the workspace folder that contain</w:t>
      </w:r>
      <w:r w:rsidR="00F27D16">
        <w:t>s</w:t>
      </w:r>
      <w:r w:rsidRPr="003875F8">
        <w:t xml:space="preserve"> the </w:t>
      </w:r>
      <w:r w:rsidRPr="00F63E2F">
        <w:t xml:space="preserve">demo example and click </w:t>
      </w:r>
      <w:r w:rsidRPr="0096458E">
        <w:rPr>
          <w:b/>
          <w:bCs/>
        </w:rPr>
        <w:t>Launch</w:t>
      </w:r>
      <w:r w:rsidRPr="00F63E2F">
        <w:t>. Note that it is best to choose a path that contains no spaces.</w:t>
      </w:r>
    </w:p>
    <w:p w14:paraId="7C1804C7" w14:textId="77777777" w:rsidR="00C76D3D" w:rsidRDefault="00C76D3D" w:rsidP="004E16A8">
      <w:pPr>
        <w:pStyle w:val="BodyIndent-TextSmallBullet"/>
        <w:numPr>
          <w:ilvl w:val="0"/>
          <w:numId w:val="0"/>
        </w:numPr>
        <w:ind w:left="720"/>
      </w:pPr>
    </w:p>
    <w:p w14:paraId="3694C4D5" w14:textId="69461BB4" w:rsidR="000272B5" w:rsidRDefault="00C76D3D" w:rsidP="000272B5">
      <w:pPr>
        <w:pStyle w:val="BodyIndent-TextSmallBullet"/>
      </w:pPr>
      <w:r w:rsidRPr="005E21CB">
        <w:rPr>
          <w:noProof/>
        </w:rPr>
        <w:drawing>
          <wp:anchor distT="0" distB="0" distL="114300" distR="114300" simplePos="0" relativeHeight="251644928" behindDoc="0" locked="0" layoutInCell="1" allowOverlap="1" wp14:anchorId="4B285CEC" wp14:editId="373A3386">
            <wp:simplePos x="0" y="0"/>
            <wp:positionH relativeFrom="margin">
              <wp:align>left</wp:align>
            </wp:positionH>
            <wp:positionV relativeFrom="paragraph">
              <wp:posOffset>385445</wp:posOffset>
            </wp:positionV>
            <wp:extent cx="4020820" cy="29768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4020820" cy="2976880"/>
                    </a:xfrm>
                    <a:prstGeom prst="rect">
                      <a:avLst/>
                    </a:prstGeom>
                  </pic:spPr>
                </pic:pic>
              </a:graphicData>
            </a:graphic>
          </wp:anchor>
        </w:drawing>
      </w:r>
      <w:r w:rsidR="000272B5" w:rsidRPr="003875F8">
        <w:t xml:space="preserve">Start the wizard by clicking </w:t>
      </w:r>
      <w:r w:rsidR="000272B5" w:rsidRPr="0096458E">
        <w:rPr>
          <w:b/>
          <w:bCs/>
        </w:rPr>
        <w:t xml:space="preserve">File </w:t>
      </w:r>
      <w:r w:rsidR="00F27D16" w:rsidRPr="0096458E">
        <w:rPr>
          <w:b/>
          <w:bCs/>
        </w:rPr>
        <w:sym w:font="Wingdings" w:char="F0E0"/>
      </w:r>
      <w:r w:rsidR="000272B5" w:rsidRPr="0096458E">
        <w:rPr>
          <w:b/>
          <w:bCs/>
        </w:rPr>
        <w:t xml:space="preserve"> New </w:t>
      </w:r>
      <w:r w:rsidR="00F27D16" w:rsidRPr="0096458E">
        <w:rPr>
          <w:b/>
          <w:bCs/>
        </w:rPr>
        <w:sym w:font="Wingdings" w:char="F0E0"/>
      </w:r>
      <w:r w:rsidR="000272B5" w:rsidRPr="0096458E">
        <w:rPr>
          <w:b/>
          <w:bCs/>
        </w:rPr>
        <w:t xml:space="preserve"> Maxim Microcontrollers</w:t>
      </w:r>
      <w:r w:rsidR="00F27D16" w:rsidRPr="0096458E">
        <w:t>.</w:t>
      </w:r>
    </w:p>
    <w:p w14:paraId="1512ABDB" w14:textId="3283075A" w:rsidR="000272B5" w:rsidRPr="000272B5" w:rsidRDefault="00AD0354" w:rsidP="00C76D3D">
      <w:pPr>
        <w:pStyle w:val="Caption-Figure"/>
      </w:pPr>
      <w:bookmarkStart w:id="86" w:name="_Toc80896591"/>
      <w:bookmarkStart w:id="87" w:name="_Toc87525327"/>
      <w:r>
        <w:t xml:space="preserve">Figure </w:t>
      </w:r>
      <w:r w:rsidR="00742398">
        <w:fldChar w:fldCharType="begin"/>
      </w:r>
      <w:r w:rsidR="00742398">
        <w:instrText xml:space="preserve"> SEQ Figure \* ARABIC </w:instrText>
      </w:r>
      <w:r w:rsidR="00742398">
        <w:fldChar w:fldCharType="separate"/>
      </w:r>
      <w:r w:rsidR="00072265">
        <w:rPr>
          <w:noProof/>
        </w:rPr>
        <w:t>22</w:t>
      </w:r>
      <w:r w:rsidR="00742398">
        <w:rPr>
          <w:noProof/>
        </w:rPr>
        <w:fldChar w:fldCharType="end"/>
      </w:r>
      <w:r w:rsidRPr="002049A4">
        <w:t>.</w:t>
      </w:r>
      <w:r>
        <w:t xml:space="preserve"> </w:t>
      </w:r>
      <w:r w:rsidR="00C76D3D">
        <w:t>New project wizard</w:t>
      </w:r>
      <w:bookmarkEnd w:id="86"/>
      <w:r>
        <w:t>.</w:t>
      </w:r>
      <w:bookmarkEnd w:id="87"/>
    </w:p>
    <w:p w14:paraId="2469EFF6" w14:textId="633CC2FC" w:rsidR="004E08CE" w:rsidRDefault="004E08CE" w:rsidP="00113F06">
      <w:pPr>
        <w:pStyle w:val="Bullet"/>
      </w:pPr>
      <w:r w:rsidRPr="003875F8">
        <w:t xml:space="preserve">Enter the </w:t>
      </w:r>
      <w:r w:rsidRPr="004E08CE">
        <w:t xml:space="preserve">Project name and click </w:t>
      </w:r>
      <w:r w:rsidRPr="0096458E">
        <w:rPr>
          <w:b/>
          <w:bCs/>
        </w:rPr>
        <w:t>Next</w:t>
      </w:r>
      <w:r w:rsidRPr="004E08CE">
        <w:t>.</w:t>
      </w:r>
    </w:p>
    <w:p w14:paraId="63F6D9D2" w14:textId="7388948F" w:rsidR="005E21CB" w:rsidRDefault="00B140E7" w:rsidP="007607D4">
      <w:pPr>
        <w:pStyle w:val="Body"/>
      </w:pPr>
      <w:r w:rsidRPr="00B140E7">
        <w:rPr>
          <w:noProof/>
        </w:rPr>
        <w:lastRenderedPageBreak/>
        <w:drawing>
          <wp:anchor distT="0" distB="0" distL="114300" distR="114300" simplePos="0" relativeHeight="251649024" behindDoc="0" locked="0" layoutInCell="1" allowOverlap="1" wp14:anchorId="75D3EE65" wp14:editId="4ED7652F">
            <wp:simplePos x="0" y="0"/>
            <wp:positionH relativeFrom="column">
              <wp:posOffset>0</wp:posOffset>
            </wp:positionH>
            <wp:positionV relativeFrom="paragraph">
              <wp:posOffset>167640</wp:posOffset>
            </wp:positionV>
            <wp:extent cx="4918075" cy="476567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075" cy="4765675"/>
                    </a:xfrm>
                    <a:prstGeom prst="rect">
                      <a:avLst/>
                    </a:prstGeom>
                    <a:noFill/>
                    <a:ln>
                      <a:noFill/>
                    </a:ln>
                  </pic:spPr>
                </pic:pic>
              </a:graphicData>
            </a:graphic>
          </wp:anchor>
        </w:drawing>
      </w:r>
    </w:p>
    <w:p w14:paraId="0C0F4D67" w14:textId="30AC2E8F" w:rsidR="000E4CB1" w:rsidRDefault="00AD0354" w:rsidP="00C76D3D">
      <w:pPr>
        <w:pStyle w:val="Caption-Figure"/>
      </w:pPr>
      <w:bookmarkStart w:id="88" w:name="_Toc80896592"/>
      <w:bookmarkStart w:id="89" w:name="_Toc87525328"/>
      <w:r>
        <w:t xml:space="preserve">Figure </w:t>
      </w:r>
      <w:r w:rsidR="00742398">
        <w:fldChar w:fldCharType="begin"/>
      </w:r>
      <w:r w:rsidR="00742398">
        <w:instrText xml:space="preserve"> SEQ Figure \* ARABIC </w:instrText>
      </w:r>
      <w:r w:rsidR="00742398">
        <w:fldChar w:fldCharType="separate"/>
      </w:r>
      <w:r w:rsidR="00072265">
        <w:rPr>
          <w:noProof/>
        </w:rPr>
        <w:t>23</w:t>
      </w:r>
      <w:r w:rsidR="00742398">
        <w:rPr>
          <w:noProof/>
        </w:rPr>
        <w:fldChar w:fldCharType="end"/>
      </w:r>
      <w:r w:rsidRPr="002049A4">
        <w:t>.</w:t>
      </w:r>
      <w:r>
        <w:t xml:space="preserve"> </w:t>
      </w:r>
      <w:r w:rsidR="00C76D3D">
        <w:t>Set project name</w:t>
      </w:r>
      <w:bookmarkEnd w:id="88"/>
      <w:r>
        <w:t>.</w:t>
      </w:r>
      <w:bookmarkEnd w:id="89"/>
    </w:p>
    <w:p w14:paraId="04B7AF0B" w14:textId="77777777" w:rsidR="00113F06" w:rsidRDefault="00113F06" w:rsidP="007607D4">
      <w:pPr>
        <w:pStyle w:val="Body"/>
      </w:pPr>
    </w:p>
    <w:p w14:paraId="0D2013D9" w14:textId="415D20A7" w:rsidR="00113F06" w:rsidRDefault="00113F06" w:rsidP="00AB47F5">
      <w:pPr>
        <w:pStyle w:val="Bullet"/>
      </w:pPr>
      <w:r w:rsidRPr="2D70DF15">
        <w:t xml:space="preserve">Select </w:t>
      </w:r>
      <w:r w:rsidRPr="00113F06">
        <w:t>MAX32</w:t>
      </w:r>
      <w:r>
        <w:t>665</w:t>
      </w:r>
      <w:r w:rsidRPr="00113F06">
        <w:t xml:space="preserve"> as the Chip Type, EvKit_V1</w:t>
      </w:r>
      <w:r w:rsidR="00C76D3D">
        <w:t xml:space="preserve"> as board type</w:t>
      </w:r>
      <w:r w:rsidRPr="00113F06">
        <w:t xml:space="preserve">, </w:t>
      </w:r>
      <w:r w:rsidR="00AB47F5">
        <w:t>Bootloader Host</w:t>
      </w:r>
      <w:r w:rsidRPr="00113F06">
        <w:t xml:space="preserve"> example</w:t>
      </w:r>
      <w:r w:rsidR="00AB47F5">
        <w:t xml:space="preserve"> </w:t>
      </w:r>
      <w:r w:rsidRPr="00113F06">
        <w:t>as the example type, and adapter type (CMSIS-DAP in here) in the Select Project Configuration window.</w:t>
      </w:r>
    </w:p>
    <w:bookmarkEnd w:id="60"/>
    <w:bookmarkEnd w:id="61"/>
    <w:p w14:paraId="6FE2E78D" w14:textId="577FE5AA" w:rsidR="00113F06" w:rsidRDefault="00113F06" w:rsidP="00462962">
      <w:pPr>
        <w:pStyle w:val="StyleBefore0ptAfter0ptLinespacingsingle"/>
      </w:pPr>
      <w:r w:rsidRPr="00113F06">
        <w:rPr>
          <w:noProof/>
        </w:rPr>
        <w:lastRenderedPageBreak/>
        <w:drawing>
          <wp:anchor distT="0" distB="0" distL="114300" distR="114300" simplePos="0" relativeHeight="251629568" behindDoc="0" locked="0" layoutInCell="1" allowOverlap="1" wp14:anchorId="5E3622B6" wp14:editId="38519D2F">
            <wp:simplePos x="0" y="0"/>
            <wp:positionH relativeFrom="margin">
              <wp:posOffset>0</wp:posOffset>
            </wp:positionH>
            <wp:positionV relativeFrom="paragraph">
              <wp:posOffset>167640</wp:posOffset>
            </wp:positionV>
            <wp:extent cx="4916170" cy="473837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6170" cy="4738370"/>
                    </a:xfrm>
                    <a:prstGeom prst="rect">
                      <a:avLst/>
                    </a:prstGeom>
                    <a:noFill/>
                    <a:ln>
                      <a:noFill/>
                    </a:ln>
                  </pic:spPr>
                </pic:pic>
              </a:graphicData>
            </a:graphic>
          </wp:anchor>
        </w:drawing>
      </w:r>
    </w:p>
    <w:p w14:paraId="5A0926A8" w14:textId="0B862515" w:rsidR="00113F06" w:rsidRDefault="00AD0354" w:rsidP="00C76D3D">
      <w:pPr>
        <w:pStyle w:val="Caption-Figure"/>
      </w:pPr>
      <w:bookmarkStart w:id="90" w:name="_Toc80896593"/>
      <w:bookmarkStart w:id="91" w:name="_Toc87525329"/>
      <w:r>
        <w:t xml:space="preserve">Figure </w:t>
      </w:r>
      <w:r w:rsidR="00742398">
        <w:fldChar w:fldCharType="begin"/>
      </w:r>
      <w:r w:rsidR="00742398">
        <w:instrText xml:space="preserve"> SEQ Figure \* </w:instrText>
      </w:r>
      <w:r w:rsidR="00742398">
        <w:instrText xml:space="preserve">ARABIC </w:instrText>
      </w:r>
      <w:r w:rsidR="00742398">
        <w:fldChar w:fldCharType="separate"/>
      </w:r>
      <w:r w:rsidR="00072265">
        <w:rPr>
          <w:noProof/>
        </w:rPr>
        <w:t>24</w:t>
      </w:r>
      <w:r w:rsidR="00742398">
        <w:rPr>
          <w:noProof/>
        </w:rPr>
        <w:fldChar w:fldCharType="end"/>
      </w:r>
      <w:r w:rsidRPr="002049A4">
        <w:t>.</w:t>
      </w:r>
      <w:r>
        <w:t xml:space="preserve"> </w:t>
      </w:r>
      <w:r w:rsidR="00C76D3D">
        <w:t>Select project configuration.</w:t>
      </w:r>
      <w:bookmarkEnd w:id="90"/>
      <w:bookmarkEnd w:id="91"/>
    </w:p>
    <w:p w14:paraId="1EA5B110" w14:textId="4FDEE97D" w:rsidR="006B2A09" w:rsidRDefault="006B2A09" w:rsidP="00462962">
      <w:pPr>
        <w:pStyle w:val="StyleBefore0ptAfter0ptLinespacingsingle"/>
      </w:pPr>
    </w:p>
    <w:p w14:paraId="35B0414B" w14:textId="77777777" w:rsidR="00C76D3D" w:rsidRDefault="00C76D3D" w:rsidP="00462962">
      <w:pPr>
        <w:pStyle w:val="StyleBefore0ptAfter0ptLinespacingsingle"/>
      </w:pPr>
    </w:p>
    <w:p w14:paraId="1208D14E" w14:textId="60029EDE" w:rsidR="007A2102" w:rsidRPr="007A2102" w:rsidRDefault="007A2102" w:rsidP="003341B1">
      <w:pPr>
        <w:pStyle w:val="Bullet"/>
      </w:pPr>
      <w:r w:rsidRPr="00BD5615">
        <w:t>Then</w:t>
      </w:r>
      <w:r w:rsidR="005042C2">
        <w:t>,</w:t>
      </w:r>
      <w:r w:rsidRPr="00BD5615">
        <w:t xml:space="preserve"> click the </w:t>
      </w:r>
      <w:r w:rsidRPr="0096458E">
        <w:rPr>
          <w:b/>
          <w:bCs/>
        </w:rPr>
        <w:t>Finish</w:t>
      </w:r>
      <w:r w:rsidRPr="007A2102">
        <w:t xml:space="preserve"> button. </w:t>
      </w:r>
      <w:r w:rsidR="005042C2">
        <w:t>T</w:t>
      </w:r>
      <w:r w:rsidRPr="007A2102">
        <w:t xml:space="preserve">he demo project </w:t>
      </w:r>
      <w:r w:rsidR="005042C2">
        <w:t>is</w:t>
      </w:r>
      <w:r w:rsidRPr="007A2102">
        <w:t xml:space="preserve"> created.</w:t>
      </w:r>
    </w:p>
    <w:p w14:paraId="3B3DF91C" w14:textId="77777777" w:rsidR="00113F06" w:rsidRDefault="00113F06" w:rsidP="00462962">
      <w:pPr>
        <w:pStyle w:val="StyleBefore0ptAfter0ptLinespacingsingle"/>
      </w:pPr>
    </w:p>
    <w:p w14:paraId="550C1961" w14:textId="054DF346" w:rsidR="00983B51" w:rsidRPr="003875F8" w:rsidRDefault="00113F06" w:rsidP="00501FD8">
      <w:pPr>
        <w:pStyle w:val="H3-Heading"/>
      </w:pPr>
      <w:r>
        <w:br w:type="page"/>
      </w:r>
      <w:bookmarkStart w:id="92" w:name="_Toc11947937"/>
      <w:bookmarkStart w:id="93" w:name="_Toc84517890"/>
      <w:bookmarkStart w:id="94" w:name="_Toc87525296"/>
      <w:r w:rsidR="00983B51" w:rsidRPr="072DEC1E">
        <w:lastRenderedPageBreak/>
        <w:t xml:space="preserve">Building and </w:t>
      </w:r>
      <w:r w:rsidR="005042C2">
        <w:t>L</w:t>
      </w:r>
      <w:r w:rsidR="00983B51" w:rsidRPr="072DEC1E">
        <w:t xml:space="preserve">oading an </w:t>
      </w:r>
      <w:r w:rsidR="005042C2">
        <w:t>E</w:t>
      </w:r>
      <w:r w:rsidR="00983B51" w:rsidRPr="072DEC1E">
        <w:t xml:space="preserve">xample </w:t>
      </w:r>
      <w:r w:rsidR="005042C2">
        <w:t>P</w:t>
      </w:r>
      <w:r w:rsidR="00983B51" w:rsidRPr="072DEC1E">
        <w:t>roject</w:t>
      </w:r>
      <w:bookmarkEnd w:id="92"/>
      <w:bookmarkEnd w:id="93"/>
      <w:bookmarkEnd w:id="94"/>
    </w:p>
    <w:p w14:paraId="4C36851D" w14:textId="77777777" w:rsidR="00983B51" w:rsidRDefault="00983B51" w:rsidP="00983B51">
      <w:pPr>
        <w:pStyle w:val="Body"/>
      </w:pPr>
      <w:r w:rsidRPr="00983B51">
        <w:t>To build the</w:t>
      </w:r>
      <w:r w:rsidRPr="006B4B98">
        <w:t xml:space="preserve"> </w:t>
      </w:r>
      <w:r>
        <w:t>example</w:t>
      </w:r>
      <w:r w:rsidRPr="006B4B98">
        <w:t xml:space="preserve"> project, right</w:t>
      </w:r>
      <w:r>
        <w:t>-</w:t>
      </w:r>
      <w:r w:rsidRPr="006B4B98">
        <w:t xml:space="preserve">click the project in Project Explorer and then click </w:t>
      </w:r>
      <w:r w:rsidRPr="0096458E">
        <w:rPr>
          <w:b/>
          <w:bCs/>
        </w:rPr>
        <w:t>Build Project</w:t>
      </w:r>
      <w:r w:rsidRPr="006B4B98">
        <w:t>.</w:t>
      </w:r>
    </w:p>
    <w:p w14:paraId="6C74FA45" w14:textId="3B317072" w:rsidR="00983B51" w:rsidRDefault="00983B51" w:rsidP="00462962">
      <w:pPr>
        <w:pStyle w:val="StyleBefore0ptAfter0ptLinespacingsingle"/>
      </w:pPr>
    </w:p>
    <w:p w14:paraId="50C94941" w14:textId="0F3CAB0D" w:rsidR="00113F06" w:rsidRDefault="004C3BB1" w:rsidP="00462962">
      <w:pPr>
        <w:pStyle w:val="Style14ptBoldBefore0ptAfter0ptLinespacingsing"/>
      </w:pPr>
      <w:r>
        <w:rPr>
          <w:noProof/>
        </w:rPr>
        <w:drawing>
          <wp:inline distT="0" distB="0" distL="0" distR="0" wp14:anchorId="31591D2F" wp14:editId="2E07D723">
            <wp:extent cx="3043989" cy="6000015"/>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4948" cy="6001906"/>
                    </a:xfrm>
                    <a:prstGeom prst="rect">
                      <a:avLst/>
                    </a:prstGeom>
                    <a:noFill/>
                    <a:ln>
                      <a:noFill/>
                    </a:ln>
                  </pic:spPr>
                </pic:pic>
              </a:graphicData>
            </a:graphic>
          </wp:inline>
        </w:drawing>
      </w:r>
    </w:p>
    <w:p w14:paraId="398BF6A5" w14:textId="2750ADFF" w:rsidR="00D77B90" w:rsidRDefault="00AD0354" w:rsidP="00C76D3D">
      <w:pPr>
        <w:pStyle w:val="Caption-Figure"/>
        <w:rPr>
          <w:b/>
          <w:sz w:val="28"/>
          <w:szCs w:val="18"/>
        </w:rPr>
      </w:pPr>
      <w:bookmarkStart w:id="95" w:name="_Toc80896594"/>
      <w:bookmarkStart w:id="96" w:name="_Toc87525330"/>
      <w:r>
        <w:t xml:space="preserve">Figure </w:t>
      </w:r>
      <w:r w:rsidR="00742398">
        <w:fldChar w:fldCharType="begin"/>
      </w:r>
      <w:r w:rsidR="00742398">
        <w:instrText xml:space="preserve"> SEQ Figure \* ARABIC </w:instrText>
      </w:r>
      <w:r w:rsidR="00742398">
        <w:fldChar w:fldCharType="separate"/>
      </w:r>
      <w:r w:rsidR="00072265">
        <w:rPr>
          <w:noProof/>
        </w:rPr>
        <w:t>25</w:t>
      </w:r>
      <w:r w:rsidR="00742398">
        <w:rPr>
          <w:noProof/>
        </w:rPr>
        <w:fldChar w:fldCharType="end"/>
      </w:r>
      <w:r w:rsidRPr="002049A4">
        <w:t>.</w:t>
      </w:r>
      <w:r>
        <w:t xml:space="preserve"> </w:t>
      </w:r>
      <w:r w:rsidR="00C76D3D">
        <w:t>Build project</w:t>
      </w:r>
      <w:bookmarkEnd w:id="95"/>
      <w:r>
        <w:t>.</w:t>
      </w:r>
      <w:bookmarkEnd w:id="96"/>
    </w:p>
    <w:p w14:paraId="15F21C30" w14:textId="77777777" w:rsidR="00D77B90" w:rsidRDefault="00D77B90" w:rsidP="00462962">
      <w:pPr>
        <w:pStyle w:val="Style14ptBoldBefore0ptAfter0ptLinespacingsing"/>
      </w:pPr>
    </w:p>
    <w:p w14:paraId="467DEAB8" w14:textId="77777777" w:rsidR="00D77B90" w:rsidRDefault="00D77B90" w:rsidP="00462962">
      <w:pPr>
        <w:pStyle w:val="Style14ptBoldBefore0ptAfter0ptLinespacingsing"/>
      </w:pPr>
    </w:p>
    <w:p w14:paraId="5C4F2ED3" w14:textId="77777777" w:rsidR="00D77B90" w:rsidRDefault="00D77B90" w:rsidP="00462962">
      <w:pPr>
        <w:pStyle w:val="Style14ptBoldBefore0ptAfter0ptLinespacingsing"/>
      </w:pPr>
    </w:p>
    <w:p w14:paraId="50CC2356" w14:textId="38B47A68" w:rsidR="00D77B90" w:rsidRDefault="00D77B90" w:rsidP="00F4227C">
      <w:pPr>
        <w:pStyle w:val="Body"/>
      </w:pPr>
      <w:r w:rsidRPr="003875F8">
        <w:lastRenderedPageBreak/>
        <w:t xml:space="preserve">After </w:t>
      </w:r>
      <w:r w:rsidR="001F0BA3">
        <w:t xml:space="preserve">the </w:t>
      </w:r>
      <w:r w:rsidRPr="003875F8">
        <w:t xml:space="preserve">building is </w:t>
      </w:r>
      <w:r w:rsidR="001D3C6E">
        <w:t>ended</w:t>
      </w:r>
      <w:r w:rsidRPr="003875F8">
        <w:t xml:space="preserve">, check that the build has </w:t>
      </w:r>
      <w:r w:rsidR="001D3C6E">
        <w:t xml:space="preserve">been </w:t>
      </w:r>
      <w:r w:rsidRPr="003875F8">
        <w:t>completed</w:t>
      </w:r>
      <w:r w:rsidR="00DE4428">
        <w:t xml:space="preserve"> successfully</w:t>
      </w:r>
      <w:r w:rsidRPr="003875F8">
        <w:t xml:space="preserve">, as shown </w:t>
      </w:r>
      <w:r w:rsidR="005042C2">
        <w:t xml:space="preserve">in Figure </w:t>
      </w:r>
      <w:r w:rsidR="00620D58">
        <w:t>26</w:t>
      </w:r>
      <w:r w:rsidRPr="003875F8">
        <w:t>.</w:t>
      </w:r>
    </w:p>
    <w:p w14:paraId="48170B61" w14:textId="77777777" w:rsidR="00D77B90" w:rsidRDefault="00D77B90" w:rsidP="00462962">
      <w:pPr>
        <w:pStyle w:val="Style14ptBoldBefore0ptAfter0ptLinespacingsing"/>
      </w:pPr>
      <w:r>
        <w:rPr>
          <w:noProof/>
        </w:rPr>
        <w:drawing>
          <wp:inline distT="0" distB="0" distL="0" distR="0" wp14:anchorId="0D9ECE23" wp14:editId="7DD522FE">
            <wp:extent cx="5763126" cy="27879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4879" cy="2788822"/>
                    </a:xfrm>
                    <a:prstGeom prst="rect">
                      <a:avLst/>
                    </a:prstGeom>
                    <a:noFill/>
                    <a:ln>
                      <a:noFill/>
                    </a:ln>
                  </pic:spPr>
                </pic:pic>
              </a:graphicData>
            </a:graphic>
          </wp:inline>
        </w:drawing>
      </w:r>
    </w:p>
    <w:p w14:paraId="552AFF1D" w14:textId="7057B88D" w:rsidR="00D77B90" w:rsidRDefault="00AD0354" w:rsidP="00C14F0A">
      <w:pPr>
        <w:pStyle w:val="Caption-Figure"/>
        <w:rPr>
          <w:b/>
          <w:sz w:val="28"/>
          <w:szCs w:val="18"/>
        </w:rPr>
      </w:pPr>
      <w:bookmarkStart w:id="97" w:name="_Toc80896595"/>
      <w:bookmarkStart w:id="98" w:name="_Toc87525331"/>
      <w:r>
        <w:t xml:space="preserve">Figure </w:t>
      </w:r>
      <w:r w:rsidR="00742398">
        <w:fldChar w:fldCharType="begin"/>
      </w:r>
      <w:r w:rsidR="00742398">
        <w:instrText xml:space="preserve"> SEQ Figure \* ARABIC </w:instrText>
      </w:r>
      <w:r w:rsidR="00742398">
        <w:fldChar w:fldCharType="separate"/>
      </w:r>
      <w:r w:rsidR="00072265">
        <w:rPr>
          <w:noProof/>
        </w:rPr>
        <w:t>26</w:t>
      </w:r>
      <w:r w:rsidR="00742398">
        <w:rPr>
          <w:noProof/>
        </w:rPr>
        <w:fldChar w:fldCharType="end"/>
      </w:r>
      <w:r w:rsidRPr="002049A4">
        <w:t>.</w:t>
      </w:r>
      <w:r>
        <w:t xml:space="preserve"> </w:t>
      </w:r>
      <w:r w:rsidR="00C76D3D">
        <w:t>CDT build console output</w:t>
      </w:r>
      <w:bookmarkEnd w:id="97"/>
      <w:r>
        <w:t>.</w:t>
      </w:r>
      <w:bookmarkEnd w:id="98"/>
    </w:p>
    <w:p w14:paraId="275FA016" w14:textId="77777777" w:rsidR="00CF2F6D" w:rsidRDefault="00CF2F6D" w:rsidP="00CF2F6D">
      <w:pPr>
        <w:pStyle w:val="Body"/>
      </w:pPr>
    </w:p>
    <w:p w14:paraId="6AA7CE24" w14:textId="50B2470C" w:rsidR="00CF2F6D" w:rsidRDefault="00CF2F6D" w:rsidP="00CF2F6D">
      <w:pPr>
        <w:pStyle w:val="Body"/>
      </w:pPr>
      <w:r w:rsidRPr="006B4B98">
        <w:t xml:space="preserve">To load firmware on the board, </w:t>
      </w:r>
      <w:r>
        <w:t>r</w:t>
      </w:r>
      <w:r w:rsidRPr="2AFD88ED">
        <w:t xml:space="preserve">ight-click on the project and select </w:t>
      </w:r>
      <w:r w:rsidRPr="0096458E">
        <w:rPr>
          <w:b/>
          <w:bCs/>
        </w:rPr>
        <w:t xml:space="preserve">Debug As </w:t>
      </w:r>
      <w:r w:rsidR="00620D58" w:rsidRPr="0096458E">
        <w:rPr>
          <w:b/>
          <w:bCs/>
        </w:rPr>
        <w:sym w:font="Wingdings" w:char="F0E0"/>
      </w:r>
      <w:r w:rsidRPr="0096458E">
        <w:rPr>
          <w:b/>
          <w:bCs/>
        </w:rPr>
        <w:t xml:space="preserve"> Debug Configuration</w:t>
      </w:r>
      <w:r w:rsidRPr="006B4B98">
        <w:t xml:space="preserve">, then select project and click the </w:t>
      </w:r>
      <w:r w:rsidRPr="0096458E">
        <w:rPr>
          <w:b/>
          <w:bCs/>
        </w:rPr>
        <w:t>Debug</w:t>
      </w:r>
      <w:r w:rsidRPr="006B4B98">
        <w:t xml:space="preserve"> button. The firmware </w:t>
      </w:r>
      <w:r w:rsidR="00620D58">
        <w:t>is</w:t>
      </w:r>
      <w:r w:rsidRPr="006B4B98">
        <w:t xml:space="preserve"> loaded </w:t>
      </w:r>
      <w:r>
        <w:t>in the</w:t>
      </w:r>
      <w:r w:rsidRPr="006B4B98">
        <w:t xml:space="preserve"> </w:t>
      </w:r>
      <w:r>
        <w:t>MAX32665 device onto E</w:t>
      </w:r>
      <w:r w:rsidR="00620D58">
        <w:t>V k</w:t>
      </w:r>
      <w:r>
        <w:t>it</w:t>
      </w:r>
      <w:r w:rsidRPr="006B4B98">
        <w:t>.</w:t>
      </w:r>
    </w:p>
    <w:p w14:paraId="289F02AE" w14:textId="77777777" w:rsidR="00765F7D" w:rsidRPr="006B4B98" w:rsidRDefault="00765F7D" w:rsidP="00CF2F6D">
      <w:pPr>
        <w:pStyle w:val="Body"/>
      </w:pPr>
    </w:p>
    <w:p w14:paraId="6FA3B5C6" w14:textId="568A4ED2" w:rsidR="004C3BB1" w:rsidRDefault="00765F7D" w:rsidP="00462962">
      <w:pPr>
        <w:pStyle w:val="Style14ptBoldBefore0ptAfter0ptLinespacingsing"/>
      </w:pPr>
      <w:r>
        <w:rPr>
          <w:noProof/>
        </w:rPr>
        <w:drawing>
          <wp:inline distT="0" distB="0" distL="0" distR="0" wp14:anchorId="6F4F6BDB" wp14:editId="74AC5CD6">
            <wp:extent cx="4934490" cy="350342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5196" cy="3511029"/>
                    </a:xfrm>
                    <a:prstGeom prst="rect">
                      <a:avLst/>
                    </a:prstGeom>
                    <a:noFill/>
                    <a:ln>
                      <a:noFill/>
                    </a:ln>
                  </pic:spPr>
                </pic:pic>
              </a:graphicData>
            </a:graphic>
          </wp:inline>
        </w:drawing>
      </w:r>
    </w:p>
    <w:p w14:paraId="12FEAB5A" w14:textId="6FD156F2" w:rsidR="00C14F0A" w:rsidRDefault="00DC378C" w:rsidP="00C14F0A">
      <w:pPr>
        <w:pStyle w:val="Caption-Figure"/>
      </w:pPr>
      <w:bookmarkStart w:id="99" w:name="_Toc80896596"/>
      <w:bookmarkStart w:id="100" w:name="_Toc87525332"/>
      <w:r>
        <w:t xml:space="preserve">Figure </w:t>
      </w:r>
      <w:r w:rsidR="00742398">
        <w:fldChar w:fldCharType="begin"/>
      </w:r>
      <w:r w:rsidR="00742398">
        <w:instrText xml:space="preserve"> SEQ Figure \* ARABIC </w:instrText>
      </w:r>
      <w:r w:rsidR="00742398">
        <w:fldChar w:fldCharType="separate"/>
      </w:r>
      <w:r w:rsidR="00072265">
        <w:rPr>
          <w:noProof/>
        </w:rPr>
        <w:t>27</w:t>
      </w:r>
      <w:r w:rsidR="00742398">
        <w:rPr>
          <w:noProof/>
        </w:rPr>
        <w:fldChar w:fldCharType="end"/>
      </w:r>
      <w:r w:rsidRPr="002049A4">
        <w:t>.</w:t>
      </w:r>
      <w:r>
        <w:t xml:space="preserve"> </w:t>
      </w:r>
      <w:r w:rsidR="00C14F0A">
        <w:t>Loading binary on target E</w:t>
      </w:r>
      <w:r w:rsidR="00620D58">
        <w:t>V k</w:t>
      </w:r>
      <w:r w:rsidR="00C14F0A">
        <w:t>it</w:t>
      </w:r>
      <w:bookmarkEnd w:id="99"/>
      <w:r>
        <w:t>.</w:t>
      </w:r>
      <w:bookmarkEnd w:id="100"/>
    </w:p>
    <w:p w14:paraId="0B802797" w14:textId="7E4B9A90" w:rsidR="00841AC3" w:rsidRDefault="00841AC3" w:rsidP="00501FD8">
      <w:pPr>
        <w:pStyle w:val="H3-Heading"/>
      </w:pPr>
      <w:bookmarkStart w:id="101" w:name="_Toc84517891"/>
      <w:bookmarkStart w:id="102" w:name="_Toc87525297"/>
      <w:r>
        <w:lastRenderedPageBreak/>
        <w:t xml:space="preserve">Bootloader Host Example </w:t>
      </w:r>
      <w:r w:rsidR="00B639C8">
        <w:t>Menu</w:t>
      </w:r>
      <w:bookmarkEnd w:id="101"/>
      <w:bookmarkEnd w:id="102"/>
    </w:p>
    <w:p w14:paraId="23E0EF5E" w14:textId="02D344DD" w:rsidR="00EE628A" w:rsidRDefault="00EE628A" w:rsidP="00EE628A">
      <w:pPr>
        <w:pStyle w:val="Body"/>
      </w:pPr>
      <w:r>
        <w:t xml:space="preserve">After preparing </w:t>
      </w:r>
      <w:r w:rsidR="00620D58">
        <w:t xml:space="preserve">the </w:t>
      </w:r>
      <w:r>
        <w:t>setup, building Bootloader Host example</w:t>
      </w:r>
      <w:r w:rsidR="003A080C">
        <w:t>, and</w:t>
      </w:r>
      <w:r>
        <w:t xml:space="preserve"> loading it on MAX32665 E</w:t>
      </w:r>
      <w:r w:rsidR="00620D58">
        <w:t>V k</w:t>
      </w:r>
      <w:r>
        <w:t>it</w:t>
      </w:r>
      <w:r w:rsidR="003A080C">
        <w:t>, Start the execution. the following</w:t>
      </w:r>
      <w:r w:rsidR="00ED6376">
        <w:t xml:space="preserve"> </w:t>
      </w:r>
      <w:r>
        <w:t xml:space="preserve">menu </w:t>
      </w:r>
      <w:r w:rsidR="004B2D0F">
        <w:t xml:space="preserve">(Figure 28) </w:t>
      </w:r>
      <w:r w:rsidR="003A080C">
        <w:t xml:space="preserve">will </w:t>
      </w:r>
      <w:r>
        <w:t xml:space="preserve">appear on </w:t>
      </w:r>
      <w:r w:rsidR="00ED6376">
        <w:t xml:space="preserve">the </w:t>
      </w:r>
      <w:r>
        <w:t>PC terminal side.</w:t>
      </w:r>
      <w:r w:rsidR="00661912">
        <w:t xml:space="preserve"> </w:t>
      </w:r>
      <w:r w:rsidR="00C14F0A">
        <w:t xml:space="preserve">It is an interactive example you can select </w:t>
      </w:r>
      <w:r w:rsidR="00620D58">
        <w:t xml:space="preserve">to know </w:t>
      </w:r>
      <w:r w:rsidR="00C14F0A">
        <w:t xml:space="preserve">which operation </w:t>
      </w:r>
      <w:r w:rsidR="00620D58">
        <w:t>is</w:t>
      </w:r>
      <w:r w:rsidR="00C14F0A">
        <w:t xml:space="preserve"> execute</w:t>
      </w:r>
      <w:r w:rsidR="00ED6376">
        <w:t>d</w:t>
      </w:r>
      <w:r w:rsidR="00620D58">
        <w:t>.</w:t>
      </w:r>
      <w:r w:rsidR="00C14F0A">
        <w:t xml:space="preserve"> </w:t>
      </w:r>
      <w:r w:rsidR="00620D58">
        <w:t>S</w:t>
      </w:r>
      <w:r w:rsidR="00661912">
        <w:t xml:space="preserve">elect it by typing </w:t>
      </w:r>
      <w:r w:rsidR="00ED6376">
        <w:t xml:space="preserve">the </w:t>
      </w:r>
      <w:r w:rsidR="00661912">
        <w:t>number</w:t>
      </w:r>
      <w:r w:rsidR="00C14F0A">
        <w:t xml:space="preserve"> on </w:t>
      </w:r>
      <w:r w:rsidR="00ED6376">
        <w:t xml:space="preserve">the </w:t>
      </w:r>
      <w:r w:rsidR="00C14F0A">
        <w:t>PC side keyboard</w:t>
      </w:r>
      <w:r w:rsidR="00661912">
        <w:t>.</w:t>
      </w:r>
    </w:p>
    <w:p w14:paraId="5705499B" w14:textId="69C2F761" w:rsidR="00EE628A" w:rsidRDefault="00CF3B84" w:rsidP="00EE628A">
      <w:pPr>
        <w:pStyle w:val="Body"/>
      </w:pPr>
      <w:r w:rsidRPr="00CF3B84">
        <w:rPr>
          <w:noProof/>
        </w:rPr>
        <w:drawing>
          <wp:anchor distT="0" distB="0" distL="114300" distR="114300" simplePos="0" relativeHeight="251632640" behindDoc="0" locked="0" layoutInCell="1" allowOverlap="1" wp14:anchorId="77992AD0" wp14:editId="1372739C">
            <wp:simplePos x="0" y="0"/>
            <wp:positionH relativeFrom="column">
              <wp:posOffset>0</wp:posOffset>
            </wp:positionH>
            <wp:positionV relativeFrom="paragraph">
              <wp:posOffset>215900</wp:posOffset>
            </wp:positionV>
            <wp:extent cx="5739130" cy="42468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130" cy="4246880"/>
                    </a:xfrm>
                    <a:prstGeom prst="rect">
                      <a:avLst/>
                    </a:prstGeom>
                    <a:noFill/>
                    <a:ln>
                      <a:noFill/>
                    </a:ln>
                  </pic:spPr>
                </pic:pic>
              </a:graphicData>
            </a:graphic>
          </wp:anchor>
        </w:drawing>
      </w:r>
    </w:p>
    <w:p w14:paraId="21B3EB9E" w14:textId="272C6743" w:rsidR="00CF3B84" w:rsidRDefault="00DC378C" w:rsidP="00C14F0A">
      <w:pPr>
        <w:pStyle w:val="Caption-Figure"/>
      </w:pPr>
      <w:bookmarkStart w:id="103" w:name="_Toc80896597"/>
      <w:bookmarkStart w:id="104" w:name="_Toc87525333"/>
      <w:r>
        <w:t xml:space="preserve">Figure </w:t>
      </w:r>
      <w:r w:rsidR="00742398">
        <w:fldChar w:fldCharType="begin"/>
      </w:r>
      <w:r w:rsidR="00742398">
        <w:instrText xml:space="preserve"> SEQ Figure \* ARABIC </w:instrText>
      </w:r>
      <w:r w:rsidR="00742398">
        <w:fldChar w:fldCharType="separate"/>
      </w:r>
      <w:r w:rsidR="00072265">
        <w:rPr>
          <w:noProof/>
        </w:rPr>
        <w:t>28</w:t>
      </w:r>
      <w:r w:rsidR="00742398">
        <w:rPr>
          <w:noProof/>
        </w:rPr>
        <w:fldChar w:fldCharType="end"/>
      </w:r>
      <w:r w:rsidRPr="002049A4">
        <w:t>.</w:t>
      </w:r>
      <w:r>
        <w:t xml:space="preserve"> </w:t>
      </w:r>
      <w:r w:rsidR="00C14F0A">
        <w:t>Bootloader host programmer example console menu</w:t>
      </w:r>
      <w:bookmarkEnd w:id="103"/>
      <w:r w:rsidR="00F56841">
        <w:t>.</w:t>
      </w:r>
      <w:bookmarkEnd w:id="104"/>
    </w:p>
    <w:p w14:paraId="6659261E" w14:textId="77777777" w:rsidR="00C14F0A" w:rsidRDefault="00C14F0A" w:rsidP="00C14F0A">
      <w:pPr>
        <w:pStyle w:val="Body"/>
        <w:rPr>
          <w:sz w:val="28"/>
        </w:rPr>
      </w:pPr>
    </w:p>
    <w:p w14:paraId="6B345590" w14:textId="3B1734B8" w:rsidR="00661912" w:rsidRDefault="00661912" w:rsidP="00661912">
      <w:pPr>
        <w:pStyle w:val="Body"/>
      </w:pPr>
      <w:r>
        <w:t xml:space="preserve">The host and target communication interface can be selected by </w:t>
      </w:r>
      <w:r w:rsidR="00ED6376">
        <w:t xml:space="preserve">the </w:t>
      </w:r>
      <w:r>
        <w:t>Select Interface menu.</w:t>
      </w:r>
    </w:p>
    <w:p w14:paraId="2E4B8A55" w14:textId="4816024D" w:rsidR="00661912" w:rsidRDefault="00661912" w:rsidP="00661912">
      <w:pPr>
        <w:pStyle w:val="Body"/>
      </w:pPr>
      <w:r>
        <w:t>Individual bootloader test command</w:t>
      </w:r>
      <w:r w:rsidR="00ED6376">
        <w:t>s</w:t>
      </w:r>
      <w:r>
        <w:t xml:space="preserve"> can be tested by </w:t>
      </w:r>
      <w:r w:rsidR="00ED6376">
        <w:t xml:space="preserve">the </w:t>
      </w:r>
      <w:r>
        <w:t>Bootloader Test menu.</w:t>
      </w:r>
    </w:p>
    <w:p w14:paraId="742FCB82" w14:textId="0F632E4D" w:rsidR="00661912" w:rsidRDefault="00661912" w:rsidP="00661912">
      <w:pPr>
        <w:pStyle w:val="Body"/>
      </w:pPr>
      <w:r>
        <w:t xml:space="preserve">The example project includes some test .msbl images for </w:t>
      </w:r>
      <w:r w:rsidR="00620D58">
        <w:t xml:space="preserve">the </w:t>
      </w:r>
      <w:r>
        <w:t>MAX32660 and MAX32670</w:t>
      </w:r>
      <w:r w:rsidR="00620D58">
        <w:t>.</w:t>
      </w:r>
      <w:r>
        <w:t xml:space="preserve"> </w:t>
      </w:r>
      <w:r w:rsidR="00620D58">
        <w:t>T</w:t>
      </w:r>
      <w:r>
        <w:t>hese binaries can be load</w:t>
      </w:r>
      <w:r w:rsidR="00620D58">
        <w:t>ed</w:t>
      </w:r>
      <w:r>
        <w:t xml:space="preserve"> on </w:t>
      </w:r>
      <w:r w:rsidR="00620D58">
        <w:t xml:space="preserve">the </w:t>
      </w:r>
      <w:r>
        <w:t>MAX32660 or MAX32670 target.</w:t>
      </w:r>
    </w:p>
    <w:p w14:paraId="010E2CED" w14:textId="77777777" w:rsidR="00661912" w:rsidRDefault="00661912" w:rsidP="00661912">
      <w:pPr>
        <w:pStyle w:val="Body"/>
        <w:rPr>
          <w:sz w:val="28"/>
        </w:rPr>
      </w:pPr>
    </w:p>
    <w:p w14:paraId="67C4B36A" w14:textId="77777777" w:rsidR="00661912" w:rsidRDefault="00661912" w:rsidP="00462962">
      <w:pPr>
        <w:pStyle w:val="StyleBefore0ptAfter0ptLinespacingsingle"/>
        <w:rPr>
          <w:szCs w:val="18"/>
        </w:rPr>
      </w:pPr>
      <w:r>
        <w:br w:type="page"/>
      </w:r>
    </w:p>
    <w:p w14:paraId="52B0B8AE" w14:textId="57E9D020" w:rsidR="005D02B3" w:rsidRPr="005D02B3" w:rsidRDefault="00D05CFE" w:rsidP="00501FD8">
      <w:pPr>
        <w:pStyle w:val="H3-Heading"/>
      </w:pPr>
      <w:bookmarkStart w:id="105" w:name="_Toc84517892"/>
      <w:bookmarkStart w:id="106" w:name="_Toc87525298"/>
      <w:r>
        <w:lastRenderedPageBreak/>
        <w:t>Porting Guide</w:t>
      </w:r>
      <w:bookmarkEnd w:id="105"/>
      <w:bookmarkEnd w:id="106"/>
    </w:p>
    <w:p w14:paraId="5A65A8D5" w14:textId="29DEA936" w:rsidR="00386650" w:rsidRDefault="00F56841" w:rsidP="005D02B3">
      <w:pPr>
        <w:pStyle w:val="Body"/>
      </w:pPr>
      <w:r>
        <w:t>The b</w:t>
      </w:r>
      <w:r w:rsidR="00386650">
        <w:t xml:space="preserve">ootloader host programmer source code </w:t>
      </w:r>
      <w:r>
        <w:t xml:space="preserve">is </w:t>
      </w:r>
      <w:r w:rsidR="00386650">
        <w:t>designed to be hardware</w:t>
      </w:r>
      <w:r>
        <w:t>-</w:t>
      </w:r>
      <w:r w:rsidR="00386650">
        <w:t xml:space="preserve">independent so it can be ported on any system. To demonstrate it, the source code is ported on </w:t>
      </w:r>
      <w:r w:rsidR="00ED6376">
        <w:t xml:space="preserve">the </w:t>
      </w:r>
      <w:r w:rsidR="00386650">
        <w:t xml:space="preserve">MAX32665 microcontroller. </w:t>
      </w:r>
    </w:p>
    <w:p w14:paraId="4053C2CE" w14:textId="5E724D4C" w:rsidR="00386650" w:rsidRDefault="00386650" w:rsidP="005D02B3">
      <w:pPr>
        <w:pStyle w:val="Body"/>
      </w:pPr>
      <w:r w:rsidRPr="00386650">
        <w:rPr>
          <w:noProof/>
        </w:rPr>
        <w:drawing>
          <wp:anchor distT="0" distB="0" distL="114300" distR="114300" simplePos="0" relativeHeight="251655168" behindDoc="0" locked="0" layoutInCell="1" allowOverlap="1" wp14:anchorId="4513D76C" wp14:editId="28C9D082">
            <wp:simplePos x="0" y="0"/>
            <wp:positionH relativeFrom="margin">
              <wp:align>left</wp:align>
            </wp:positionH>
            <wp:positionV relativeFrom="paragraph">
              <wp:posOffset>225058</wp:posOffset>
            </wp:positionV>
            <wp:extent cx="2926080" cy="4754880"/>
            <wp:effectExtent l="0" t="0" r="762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4754880"/>
                    </a:xfrm>
                    <a:prstGeom prst="rect">
                      <a:avLst/>
                    </a:prstGeom>
                    <a:noFill/>
                    <a:ln>
                      <a:noFill/>
                    </a:ln>
                  </pic:spPr>
                </pic:pic>
              </a:graphicData>
            </a:graphic>
          </wp:anchor>
        </w:drawing>
      </w:r>
    </w:p>
    <w:p w14:paraId="000D9C66" w14:textId="3D39358F" w:rsidR="00386650" w:rsidRDefault="00DC378C" w:rsidP="001A0804">
      <w:pPr>
        <w:pStyle w:val="Caption-Figure"/>
      </w:pPr>
      <w:bookmarkStart w:id="107" w:name="_Toc80896598"/>
      <w:bookmarkStart w:id="108" w:name="_Toc87525334"/>
      <w:r>
        <w:t xml:space="preserve">Figure </w:t>
      </w:r>
      <w:r w:rsidR="00742398">
        <w:fldChar w:fldCharType="begin"/>
      </w:r>
      <w:r w:rsidR="00742398">
        <w:instrText xml:space="preserve"> SEQ Figure \* ARABIC </w:instrText>
      </w:r>
      <w:r w:rsidR="00742398">
        <w:fldChar w:fldCharType="separate"/>
      </w:r>
      <w:r w:rsidR="00072265">
        <w:rPr>
          <w:noProof/>
        </w:rPr>
        <w:t>29</w:t>
      </w:r>
      <w:r w:rsidR="00742398">
        <w:rPr>
          <w:noProof/>
        </w:rPr>
        <w:fldChar w:fldCharType="end"/>
      </w:r>
      <w:r w:rsidRPr="002049A4">
        <w:t>.</w:t>
      </w:r>
      <w:r>
        <w:t xml:space="preserve"> </w:t>
      </w:r>
      <w:r w:rsidR="001A0804">
        <w:t>Bootloader host programmer example folders.</w:t>
      </w:r>
      <w:bookmarkEnd w:id="107"/>
      <w:bookmarkEnd w:id="108"/>
    </w:p>
    <w:p w14:paraId="10000D1A" w14:textId="77777777" w:rsidR="001A0804" w:rsidRDefault="001A0804" w:rsidP="001A0804">
      <w:pPr>
        <w:pStyle w:val="Body"/>
      </w:pPr>
    </w:p>
    <w:p w14:paraId="4085BFF5" w14:textId="788C3491" w:rsidR="00386650" w:rsidRDefault="00386650" w:rsidP="005D02B3">
      <w:pPr>
        <w:pStyle w:val="Body"/>
      </w:pPr>
      <w:r>
        <w:t xml:space="preserve">The files under </w:t>
      </w:r>
      <w:r w:rsidR="001F3F18">
        <w:t xml:space="preserve">the </w:t>
      </w:r>
      <w:r>
        <w:t xml:space="preserve">bootloader folder are </w:t>
      </w:r>
      <w:r w:rsidR="001F3F18">
        <w:t>platform-</w:t>
      </w:r>
      <w:r>
        <w:t xml:space="preserve">independent bootloader host programmer </w:t>
      </w:r>
      <w:r w:rsidR="001021F9">
        <w:t>source code</w:t>
      </w:r>
      <w:r>
        <w:t>. These files</w:t>
      </w:r>
      <w:r w:rsidR="001A0804">
        <w:t xml:space="preserve"> (bootloader/bootloader.*)</w:t>
      </w:r>
      <w:r>
        <w:t xml:space="preserve"> can be used as it is. The </w:t>
      </w:r>
      <w:r w:rsidR="001F3F18">
        <w:t>platform-</w:t>
      </w:r>
      <w:r>
        <w:t xml:space="preserve">related functions need to be registered during </w:t>
      </w:r>
      <w:r w:rsidR="001F3F18">
        <w:t xml:space="preserve">the </w:t>
      </w:r>
      <w:r>
        <w:t>initialization function call</w:t>
      </w:r>
      <w:r w:rsidR="004F10F6">
        <w:t xml:space="preserve"> (</w:t>
      </w:r>
      <w:proofErr w:type="spellStart"/>
      <w:r w:rsidR="004F10F6">
        <w:t>bl_init</w:t>
      </w:r>
      <w:proofErr w:type="spellEnd"/>
      <w:r w:rsidR="004F10F6">
        <w:t xml:space="preserve"> function)</w:t>
      </w:r>
      <w:r>
        <w:t>.</w:t>
      </w:r>
    </w:p>
    <w:p w14:paraId="305B64B7" w14:textId="77777777" w:rsidR="001A0804" w:rsidRDefault="001A0804" w:rsidP="005D02B3">
      <w:pPr>
        <w:pStyle w:val="Body"/>
      </w:pPr>
    </w:p>
    <w:p w14:paraId="7E5E0859" w14:textId="77777777" w:rsidR="001A0804" w:rsidRDefault="001A0804" w:rsidP="005D02B3">
      <w:pPr>
        <w:pStyle w:val="Body"/>
      </w:pPr>
    </w:p>
    <w:p w14:paraId="7915F55F" w14:textId="77777777" w:rsidR="001A0804" w:rsidRDefault="001A0804" w:rsidP="005D02B3">
      <w:pPr>
        <w:pStyle w:val="Body"/>
      </w:pPr>
    </w:p>
    <w:p w14:paraId="3BC00F31" w14:textId="3616F0E6" w:rsidR="00386650" w:rsidRDefault="00DC378C" w:rsidP="001A0804">
      <w:pPr>
        <w:pStyle w:val="Caption-Figure"/>
      </w:pPr>
      <w:bookmarkStart w:id="109" w:name="_Toc80896599"/>
      <w:bookmarkStart w:id="110" w:name="_Toc87525335"/>
      <w:r>
        <w:lastRenderedPageBreak/>
        <w:t xml:space="preserve">Figure </w:t>
      </w:r>
      <w:r w:rsidR="00742398">
        <w:fldChar w:fldCharType="begin"/>
      </w:r>
      <w:r w:rsidR="00742398">
        <w:instrText xml:space="preserve"> SEQ Figure \* </w:instrText>
      </w:r>
      <w:r w:rsidR="00742398">
        <w:instrText xml:space="preserve">ARABIC </w:instrText>
      </w:r>
      <w:r w:rsidR="00742398">
        <w:fldChar w:fldCharType="separate"/>
      </w:r>
      <w:r w:rsidR="00072265">
        <w:rPr>
          <w:noProof/>
        </w:rPr>
        <w:t>30</w:t>
      </w:r>
      <w:r w:rsidR="00742398">
        <w:rPr>
          <w:noProof/>
        </w:rPr>
        <w:fldChar w:fldCharType="end"/>
      </w:r>
      <w:r w:rsidRPr="002049A4">
        <w:t>.</w:t>
      </w:r>
      <w:r w:rsidR="00386650" w:rsidRPr="00386650">
        <w:rPr>
          <w:noProof/>
        </w:rPr>
        <w:drawing>
          <wp:anchor distT="0" distB="0" distL="114300" distR="114300" simplePos="0" relativeHeight="251667456" behindDoc="0" locked="0" layoutInCell="1" allowOverlap="1" wp14:anchorId="7B4CCC5D" wp14:editId="6150E4D7">
            <wp:simplePos x="0" y="0"/>
            <wp:positionH relativeFrom="margin">
              <wp:align>left</wp:align>
            </wp:positionH>
            <wp:positionV relativeFrom="paragraph">
              <wp:posOffset>77899</wp:posOffset>
            </wp:positionV>
            <wp:extent cx="5760720" cy="42976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anchor>
        </w:drawing>
      </w:r>
      <w:r>
        <w:t xml:space="preserve"> </w:t>
      </w:r>
      <w:r w:rsidR="001A0804">
        <w:t>Platform</w:t>
      </w:r>
      <w:r w:rsidR="00F56841">
        <w:t>-</w:t>
      </w:r>
      <w:r w:rsidR="001A0804">
        <w:t>independent bootloader layer initialization function.</w:t>
      </w:r>
      <w:bookmarkEnd w:id="109"/>
      <w:bookmarkEnd w:id="110"/>
    </w:p>
    <w:p w14:paraId="114FF006" w14:textId="77777777" w:rsidR="001A0804" w:rsidRDefault="001A0804" w:rsidP="00CF7CA9">
      <w:pPr>
        <w:pStyle w:val="Body"/>
      </w:pPr>
    </w:p>
    <w:p w14:paraId="157025B2" w14:textId="17CAF2C2" w:rsidR="00CF7CA9" w:rsidRDefault="00CF7CA9" w:rsidP="00CF7CA9">
      <w:pPr>
        <w:pStyle w:val="Body"/>
      </w:pPr>
      <w:r>
        <w:t>The function</w:t>
      </w:r>
      <w:r w:rsidR="00F56841">
        <w:t>s</w:t>
      </w:r>
      <w:r>
        <w:t xml:space="preserve"> that need to be registered are</w:t>
      </w:r>
      <w:r w:rsidR="00F56841">
        <w:t xml:space="preserve"> as follows</w:t>
      </w:r>
      <w:r>
        <w:t>:</w:t>
      </w:r>
    </w:p>
    <w:p w14:paraId="0A62D7D0" w14:textId="3F9D9E4B" w:rsidR="00CF7CA9" w:rsidRDefault="00CF7CA9" w:rsidP="00CF7CA9">
      <w:pPr>
        <w:pStyle w:val="BodyIndent-TextSmallBullet"/>
      </w:pPr>
      <w:r>
        <w:t>read</w:t>
      </w:r>
      <w:r w:rsidR="001F3F18">
        <w:t>/</w:t>
      </w:r>
      <w:r>
        <w:t>write: I</w:t>
      </w:r>
      <w:r w:rsidRPr="0096458E">
        <w:rPr>
          <w:vertAlign w:val="superscript"/>
        </w:rPr>
        <w:t>2</w:t>
      </w:r>
      <w:r>
        <w:t>C, SPI</w:t>
      </w:r>
      <w:r w:rsidR="00FF2A57">
        <w:t>,</w:t>
      </w:r>
      <w:r>
        <w:t xml:space="preserve"> or UART </w:t>
      </w:r>
      <w:r w:rsidR="001F3F18">
        <w:t>read-</w:t>
      </w:r>
      <w:r>
        <w:t>write functions</w:t>
      </w:r>
      <w:r w:rsidR="001A0804">
        <w:t>.</w:t>
      </w:r>
    </w:p>
    <w:p w14:paraId="0CFDF83E" w14:textId="1CCE77FE" w:rsidR="00CF7CA9" w:rsidRDefault="00CF7CA9" w:rsidP="00CF7CA9">
      <w:pPr>
        <w:pStyle w:val="BodyIndent-TextSmallBullet"/>
      </w:pPr>
      <w:proofErr w:type="spellStart"/>
      <w:r>
        <w:t>gpio_set</w:t>
      </w:r>
      <w:proofErr w:type="spellEnd"/>
      <w:r>
        <w:t xml:space="preserve">: The function that can set or clear </w:t>
      </w:r>
      <w:r w:rsidR="00FF2A57">
        <w:t>GPIO</w:t>
      </w:r>
      <w:r>
        <w:t xml:space="preserve"> state</w:t>
      </w:r>
      <w:r w:rsidR="001A0804">
        <w:t>.</w:t>
      </w:r>
    </w:p>
    <w:p w14:paraId="0629266A" w14:textId="3D258500" w:rsidR="00CF7CA9" w:rsidRDefault="00CF7CA9" w:rsidP="00CF7CA9">
      <w:pPr>
        <w:pStyle w:val="BodyIndent-TextSmallBullet"/>
      </w:pPr>
      <w:proofErr w:type="spellStart"/>
      <w:r>
        <w:t>delay_ms</w:t>
      </w:r>
      <w:proofErr w:type="spellEnd"/>
      <w:r>
        <w:t xml:space="preserve">: </w:t>
      </w:r>
      <w:r w:rsidR="00800A3D">
        <w:t>millisecond</w:t>
      </w:r>
      <w:r>
        <w:t xml:space="preserve"> delay function</w:t>
      </w:r>
      <w:r w:rsidR="001A0804">
        <w:t>.</w:t>
      </w:r>
    </w:p>
    <w:p w14:paraId="73B35359" w14:textId="4639F687" w:rsidR="00CF7CA9" w:rsidRDefault="00CF7CA9" w:rsidP="00CF7CA9">
      <w:pPr>
        <w:pStyle w:val="BodyIndent-TextSmallBullet"/>
      </w:pPr>
      <w:proofErr w:type="spellStart"/>
      <w:r>
        <w:t>printf</w:t>
      </w:r>
      <w:proofErr w:type="spellEnd"/>
      <w:r>
        <w:t xml:space="preserve">: It is </w:t>
      </w:r>
      <w:r w:rsidR="00FF2A57">
        <w:t xml:space="preserve">the </w:t>
      </w:r>
      <w:r>
        <w:t>debug purpose function</w:t>
      </w:r>
      <w:r w:rsidR="001A0804">
        <w:t>.</w:t>
      </w:r>
    </w:p>
    <w:p w14:paraId="4CF6AE84" w14:textId="48E1DB47" w:rsidR="008F345A" w:rsidRDefault="008F345A" w:rsidP="005D02B3">
      <w:pPr>
        <w:pStyle w:val="Body"/>
      </w:pPr>
      <w:r>
        <w:t>After initialization</w:t>
      </w:r>
      <w:r w:rsidR="004F10F6">
        <w:t xml:space="preserve"> (calling </w:t>
      </w:r>
      <w:proofErr w:type="spellStart"/>
      <w:r w:rsidR="004F10F6">
        <w:t>bl_init</w:t>
      </w:r>
      <w:proofErr w:type="spellEnd"/>
      <w:r w:rsidR="004F10F6">
        <w:t xml:space="preserve"> function)</w:t>
      </w:r>
      <w:r>
        <w:t xml:space="preserve"> </w:t>
      </w:r>
      <w:r w:rsidR="004F10F6">
        <w:t xml:space="preserve">the </w:t>
      </w:r>
      <w:r w:rsidR="001A0804">
        <w:t xml:space="preserve">other </w:t>
      </w:r>
      <w:r w:rsidR="004F10F6">
        <w:t>interface functions</w:t>
      </w:r>
      <w:r w:rsidR="001A0804">
        <w:t xml:space="preserve"> in </w:t>
      </w:r>
      <w:proofErr w:type="spellStart"/>
      <w:r w:rsidR="001A0804">
        <w:t>bootloader.h</w:t>
      </w:r>
      <w:proofErr w:type="spellEnd"/>
      <w:r w:rsidR="001A0804">
        <w:t xml:space="preserve"> file</w:t>
      </w:r>
      <w:r w:rsidR="004F10F6">
        <w:t xml:space="preserve"> can be called.</w:t>
      </w:r>
    </w:p>
    <w:p w14:paraId="3E6C6476" w14:textId="77777777" w:rsidR="00386650" w:rsidRDefault="00386650" w:rsidP="005D02B3">
      <w:pPr>
        <w:pStyle w:val="Body"/>
      </w:pPr>
    </w:p>
    <w:p w14:paraId="68F0428E" w14:textId="7A9BEE21" w:rsidR="004B0E32" w:rsidRDefault="004B0E32" w:rsidP="005D02B3">
      <w:pPr>
        <w:pStyle w:val="Body"/>
      </w:pPr>
      <w:r>
        <w:br w:type="page"/>
      </w:r>
    </w:p>
    <w:p w14:paraId="22AB79F0" w14:textId="34431291" w:rsidR="00386650" w:rsidRDefault="00D45A6D" w:rsidP="00501FD8">
      <w:pPr>
        <w:pStyle w:val="H2-Heading"/>
      </w:pPr>
      <w:bookmarkStart w:id="111" w:name="_Toc84517893"/>
      <w:bookmarkStart w:id="112" w:name="_Toc87525299"/>
      <w:r>
        <w:lastRenderedPageBreak/>
        <w:t xml:space="preserve">Appendix A: Bootloader </w:t>
      </w:r>
      <w:r w:rsidR="00500249">
        <w:t xml:space="preserve">Programmer Board </w:t>
      </w:r>
      <w:r>
        <w:t>Protocol</w:t>
      </w:r>
      <w:bookmarkEnd w:id="111"/>
      <w:bookmarkEnd w:id="112"/>
    </w:p>
    <w:p w14:paraId="349DD231" w14:textId="367FDAB6" w:rsidR="00D45A6D" w:rsidRDefault="003E5C39" w:rsidP="003E5C39">
      <w:pPr>
        <w:pStyle w:val="Body"/>
      </w:pPr>
      <w:r>
        <w:t xml:space="preserve">Maxim bootloader </w:t>
      </w:r>
      <w:r w:rsidR="006759C3">
        <w:t xml:space="preserve">programmer </w:t>
      </w:r>
      <w:r>
        <w:t xml:space="preserve">protocol is inserted inside </w:t>
      </w:r>
      <w:proofErr w:type="spellStart"/>
      <w:r>
        <w:t>DAPLink</w:t>
      </w:r>
      <w:proofErr w:type="spellEnd"/>
      <w:r>
        <w:t xml:space="preserve"> firmware to make it work as </w:t>
      </w:r>
      <w:r w:rsidR="00CA3E09">
        <w:t xml:space="preserve">a </w:t>
      </w:r>
      <w:r>
        <w:t>bridge for I</w:t>
      </w:r>
      <w:r w:rsidRPr="0096458E">
        <w:rPr>
          <w:vertAlign w:val="superscript"/>
        </w:rPr>
        <w:t>2</w:t>
      </w:r>
      <w:r>
        <w:t xml:space="preserve">C/SPI and </w:t>
      </w:r>
      <w:r w:rsidR="00657FAC">
        <w:t xml:space="preserve">so that it </w:t>
      </w:r>
      <w:proofErr w:type="gramStart"/>
      <w:r w:rsidR="00657FAC">
        <w:t xml:space="preserve">is </w:t>
      </w:r>
      <w:r>
        <w:t>able to</w:t>
      </w:r>
      <w:proofErr w:type="gramEnd"/>
      <w:r>
        <w:t xml:space="preserve"> drive </w:t>
      </w:r>
      <w:r w:rsidR="00657FAC">
        <w:t xml:space="preserve">the </w:t>
      </w:r>
      <w:r>
        <w:t xml:space="preserve">predefined </w:t>
      </w:r>
      <w:r w:rsidR="00657FAC">
        <w:t>GPIO</w:t>
      </w:r>
      <w:r>
        <w:t xml:space="preserve"> pins.</w:t>
      </w:r>
    </w:p>
    <w:p w14:paraId="6A373F84" w14:textId="06C968C3" w:rsidR="003E5C39" w:rsidRDefault="003E5C39" w:rsidP="003E5C39">
      <w:pPr>
        <w:pStyle w:val="Body"/>
      </w:pPr>
      <w:r>
        <w:t>In idle mode</w:t>
      </w:r>
      <w:r w:rsidR="00CA3E09">
        <w:t>,</w:t>
      </w:r>
      <w:r>
        <w:t xml:space="preserve"> </w:t>
      </w:r>
      <w:proofErr w:type="spellStart"/>
      <w:r>
        <w:t>DAPLink</w:t>
      </w:r>
      <w:proofErr w:type="spellEnd"/>
      <w:r>
        <w:t xml:space="preserve"> firmware works </w:t>
      </w:r>
      <w:r w:rsidR="00657FAC">
        <w:t>in</w:t>
      </w:r>
      <w:r>
        <w:t xml:space="preserve"> UART bridge mode, and the firmware check</w:t>
      </w:r>
      <w:r w:rsidR="009F6356">
        <w:t>s</w:t>
      </w:r>
      <w:r>
        <w:t xml:space="preserve"> data that gets from </w:t>
      </w:r>
      <w:r w:rsidR="00CA3E09">
        <w:t xml:space="preserve">the </w:t>
      </w:r>
      <w:r>
        <w:t>PC side</w:t>
      </w:r>
      <w:r w:rsidR="001D0A26">
        <w:t>.</w:t>
      </w:r>
      <w:r>
        <w:t xml:space="preserve"> </w:t>
      </w:r>
      <w:r w:rsidR="001D0A26">
        <w:t>I</w:t>
      </w:r>
      <w:r>
        <w:t xml:space="preserve">f a magic command </w:t>
      </w:r>
      <w:r w:rsidR="00500249">
        <w:t xml:space="preserve">is </w:t>
      </w:r>
      <w:r>
        <w:t>receive</w:t>
      </w:r>
      <w:r w:rsidR="009915BE">
        <w:t>d</w:t>
      </w:r>
      <w:r>
        <w:t xml:space="preserve"> </w:t>
      </w:r>
      <w:r w:rsidR="00386752">
        <w:t xml:space="preserve">to the </w:t>
      </w:r>
      <w:r w:rsidR="00094EFA">
        <w:t xml:space="preserve">interface board </w:t>
      </w:r>
      <w:r w:rsidR="00B40AB0">
        <w:t>firmware</w:t>
      </w:r>
      <w:r w:rsidR="00500249">
        <w:t>,</w:t>
      </w:r>
      <w:r w:rsidR="00386752">
        <w:t xml:space="preserve"> it</w:t>
      </w:r>
      <w:r>
        <w:t xml:space="preserve"> switch</w:t>
      </w:r>
      <w:r w:rsidR="00E01C3B">
        <w:t>es</w:t>
      </w:r>
      <w:r>
        <w:t xml:space="preserve"> to bridge mode depend</w:t>
      </w:r>
      <w:r w:rsidR="002B1AB2">
        <w:t xml:space="preserve">ing on the </w:t>
      </w:r>
      <w:r>
        <w:t>command.</w:t>
      </w:r>
    </w:p>
    <w:p w14:paraId="6500426C" w14:textId="56010864" w:rsidR="006B6699" w:rsidRDefault="006B6699" w:rsidP="003E5C39">
      <w:pPr>
        <w:pStyle w:val="Body"/>
      </w:pPr>
    </w:p>
    <w:p w14:paraId="00ABD865" w14:textId="77C4BE34" w:rsidR="006B6699" w:rsidRDefault="008E56C8" w:rsidP="003E5C39">
      <w:pPr>
        <w:pStyle w:val="Body"/>
      </w:pPr>
      <w:r>
        <w:t xml:space="preserve">The general </w:t>
      </w:r>
      <w:r w:rsidR="0033779A">
        <w:t>bridge command format is</w:t>
      </w:r>
      <w:r w:rsidR="001D0A26">
        <w:t xml:space="preserve"> as follows</w:t>
      </w:r>
      <w:r w:rsidR="0033779A">
        <w:t>:</w:t>
      </w:r>
    </w:p>
    <w:p w14:paraId="3E3C3B1D" w14:textId="33A19671" w:rsidR="003E5C39" w:rsidRDefault="0033779A" w:rsidP="003E5C39">
      <w:pPr>
        <w:pStyle w:val="Body"/>
      </w:pPr>
      <w:r>
        <w:t>Magic</w:t>
      </w:r>
      <w:r w:rsidR="00AE5B42">
        <w:t xml:space="preserve"> </w:t>
      </w:r>
      <w:r>
        <w:t>(8 bytes) + Len (1 byte) + Group Code (1 byte) + Command (Len-1 bytes)</w:t>
      </w:r>
    </w:p>
    <w:p w14:paraId="23601FA9" w14:textId="32F32F0E" w:rsidR="0033779A" w:rsidRDefault="0033779A" w:rsidP="003E5C39">
      <w:pPr>
        <w:pStyle w:val="Body"/>
      </w:pPr>
      <w:r>
        <w:t xml:space="preserve">Magic word (8 bytes): </w:t>
      </w:r>
      <w:r w:rsidRPr="0033779A">
        <w:rPr>
          <w:lang w:eastAsia="en-US"/>
        </w:rPr>
        <w:t>DE</w:t>
      </w:r>
      <w:r>
        <w:t xml:space="preserve"> </w:t>
      </w:r>
      <w:r w:rsidRPr="0033779A">
        <w:rPr>
          <w:lang w:eastAsia="en-US"/>
        </w:rPr>
        <w:t>EF</w:t>
      </w:r>
      <w:r>
        <w:t xml:space="preserve"> </w:t>
      </w:r>
      <w:r w:rsidRPr="0033779A">
        <w:rPr>
          <w:lang w:eastAsia="en-US"/>
        </w:rPr>
        <w:t>AA</w:t>
      </w:r>
      <w:r>
        <w:t xml:space="preserve"> </w:t>
      </w:r>
      <w:r w:rsidRPr="0033779A">
        <w:rPr>
          <w:lang w:eastAsia="en-US"/>
        </w:rPr>
        <w:t>55</w:t>
      </w:r>
      <w:r>
        <w:t xml:space="preserve"> </w:t>
      </w:r>
      <w:r w:rsidRPr="0033779A">
        <w:rPr>
          <w:lang w:eastAsia="en-US"/>
        </w:rPr>
        <w:t>23</w:t>
      </w:r>
      <w:r>
        <w:t xml:space="preserve"> </w:t>
      </w:r>
      <w:r w:rsidRPr="0033779A">
        <w:rPr>
          <w:lang w:eastAsia="en-US"/>
        </w:rPr>
        <w:t>41</w:t>
      </w:r>
      <w:r>
        <w:t xml:space="preserve"> </w:t>
      </w:r>
      <w:r w:rsidRPr="0033779A">
        <w:rPr>
          <w:lang w:eastAsia="en-US"/>
        </w:rPr>
        <w:t>16</w:t>
      </w:r>
      <w:r>
        <w:t xml:space="preserve"> </w:t>
      </w:r>
      <w:r w:rsidRPr="0033779A">
        <w:rPr>
          <w:lang w:eastAsia="en-US"/>
        </w:rPr>
        <w:t>D</w:t>
      </w:r>
      <w:r>
        <w:t>C</w:t>
      </w:r>
    </w:p>
    <w:p w14:paraId="673B8DB4" w14:textId="5E36CE52" w:rsidR="0033779A" w:rsidRDefault="0033779A" w:rsidP="003E5C39">
      <w:pPr>
        <w:pStyle w:val="Body"/>
      </w:pPr>
    </w:p>
    <w:p w14:paraId="779605EA" w14:textId="16F38F13" w:rsidR="00664009" w:rsidRDefault="00664009" w:rsidP="00501FD8">
      <w:pPr>
        <w:pStyle w:val="H4-Heading"/>
      </w:pPr>
      <w:bookmarkStart w:id="113" w:name="_Toc84517894"/>
      <w:bookmarkStart w:id="114" w:name="_Toc87525300"/>
      <w:r>
        <w:t xml:space="preserve">Switch </w:t>
      </w:r>
      <w:r w:rsidR="009F6356">
        <w:t xml:space="preserve">Mode </w:t>
      </w:r>
      <w:r>
        <w:t>Commands</w:t>
      </w:r>
      <w:r w:rsidR="00BB53FF">
        <w:t xml:space="preserve"> Detail</w:t>
      </w:r>
      <w:bookmarkEnd w:id="113"/>
      <w:bookmarkEnd w:id="114"/>
    </w:p>
    <w:p w14:paraId="18C497CF" w14:textId="77777777" w:rsidR="00BB53FF" w:rsidRDefault="00BB53FF" w:rsidP="00BB53FF">
      <w:pPr>
        <w:pStyle w:val="Body"/>
      </w:pPr>
    </w:p>
    <w:p w14:paraId="59051982" w14:textId="5121F335" w:rsidR="001C6CCF" w:rsidRPr="00AE0D56" w:rsidRDefault="001C6CCF" w:rsidP="00501FD8">
      <w:pPr>
        <w:pStyle w:val="TableTitle"/>
      </w:pPr>
      <w:bookmarkStart w:id="115" w:name="_Toc87525342"/>
      <w:r w:rsidRPr="00AE0D56">
        <w:t xml:space="preserve">Table </w:t>
      </w:r>
      <w:r w:rsidR="00742398">
        <w:fldChar w:fldCharType="begin"/>
      </w:r>
      <w:r w:rsidR="00742398">
        <w:instrText xml:space="preserve"> SEQ Table \* ARABIC </w:instrText>
      </w:r>
      <w:r w:rsidR="00742398">
        <w:fldChar w:fldCharType="separate"/>
      </w:r>
      <w:r w:rsidR="00072265">
        <w:rPr>
          <w:noProof/>
        </w:rPr>
        <w:t>1</w:t>
      </w:r>
      <w:r w:rsidR="00742398">
        <w:rPr>
          <w:noProof/>
        </w:rPr>
        <w:fldChar w:fldCharType="end"/>
      </w:r>
      <w:r w:rsidRPr="00AE0D56">
        <w:t>. Switch Mode Commands</w:t>
      </w:r>
      <w:bookmarkEnd w:id="115"/>
    </w:p>
    <w:tbl>
      <w:tblPr>
        <w:tblW w:w="9067" w:type="dxa"/>
        <w:tblCellMar>
          <w:left w:w="70" w:type="dxa"/>
          <w:right w:w="70" w:type="dxa"/>
        </w:tblCellMar>
        <w:tblLook w:val="04A0" w:firstRow="1" w:lastRow="0" w:firstColumn="1" w:lastColumn="0" w:noHBand="0" w:noVBand="1"/>
      </w:tblPr>
      <w:tblGrid>
        <w:gridCol w:w="1664"/>
        <w:gridCol w:w="1450"/>
        <w:gridCol w:w="5953"/>
      </w:tblGrid>
      <w:tr w:rsidR="00144B23" w:rsidRPr="004B2D0F" w14:paraId="737F16F3" w14:textId="77777777" w:rsidTr="00144B23">
        <w:trPr>
          <w:trHeight w:hRule="exact" w:val="704"/>
        </w:trPr>
        <w:tc>
          <w:tcPr>
            <w:tcW w:w="1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E041A5" w14:textId="77777777" w:rsidR="00144B23" w:rsidRPr="0096458E" w:rsidRDefault="00144B23" w:rsidP="0096458E">
            <w:pPr>
              <w:pStyle w:val="TableHeader"/>
              <w:rPr>
                <w:caps/>
                <w:lang w:val="tr-TR" w:eastAsia="tr-TR"/>
              </w:rPr>
            </w:pPr>
            <w:r w:rsidRPr="0096458E">
              <w:rPr>
                <w:caps/>
                <w:lang w:eastAsia="tr-TR"/>
              </w:rPr>
              <w:t>Group Code</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14:paraId="2A4311E9" w14:textId="77777777" w:rsidR="00144B23" w:rsidRPr="0096458E" w:rsidRDefault="00144B23" w:rsidP="0096458E">
            <w:pPr>
              <w:pStyle w:val="TableHeader"/>
              <w:rPr>
                <w:caps/>
                <w:lang w:val="tr-TR" w:eastAsia="tr-TR"/>
              </w:rPr>
            </w:pPr>
            <w:r w:rsidRPr="0096458E">
              <w:rPr>
                <w:caps/>
                <w:lang w:eastAsia="tr-TR"/>
              </w:rPr>
              <w:t>Command</w:t>
            </w:r>
          </w:p>
        </w:tc>
        <w:tc>
          <w:tcPr>
            <w:tcW w:w="5953" w:type="dxa"/>
            <w:tcBorders>
              <w:top w:val="single" w:sz="4" w:space="0" w:color="auto"/>
              <w:left w:val="nil"/>
              <w:bottom w:val="single" w:sz="4" w:space="0" w:color="auto"/>
              <w:right w:val="single" w:sz="4" w:space="0" w:color="auto"/>
            </w:tcBorders>
            <w:shd w:val="clear" w:color="auto" w:fill="auto"/>
            <w:vAlign w:val="center"/>
            <w:hideMark/>
          </w:tcPr>
          <w:p w14:paraId="6A12EF9C" w14:textId="77777777" w:rsidR="00144B23" w:rsidRPr="0096458E" w:rsidRDefault="00144B23" w:rsidP="0096458E">
            <w:pPr>
              <w:pStyle w:val="TableHeader"/>
              <w:rPr>
                <w:caps/>
                <w:lang w:val="tr-TR" w:eastAsia="tr-TR"/>
              </w:rPr>
            </w:pPr>
            <w:r w:rsidRPr="0096458E">
              <w:rPr>
                <w:caps/>
                <w:lang w:eastAsia="tr-TR"/>
              </w:rPr>
              <w:t>Detail</w:t>
            </w:r>
          </w:p>
        </w:tc>
      </w:tr>
      <w:tr w:rsidR="00144B23" w:rsidRPr="00144B23" w14:paraId="068AEC04" w14:textId="77777777" w:rsidTr="00144B23">
        <w:trPr>
          <w:trHeight w:hRule="exact" w:val="572"/>
        </w:trPr>
        <w:tc>
          <w:tcPr>
            <w:tcW w:w="1664" w:type="dxa"/>
            <w:vMerge w:val="restart"/>
            <w:tcBorders>
              <w:top w:val="nil"/>
              <w:left w:val="single" w:sz="4" w:space="0" w:color="auto"/>
              <w:bottom w:val="single" w:sz="4" w:space="0" w:color="auto"/>
              <w:right w:val="single" w:sz="4" w:space="0" w:color="auto"/>
            </w:tcBorders>
            <w:shd w:val="clear" w:color="auto" w:fill="auto"/>
            <w:vAlign w:val="center"/>
            <w:hideMark/>
          </w:tcPr>
          <w:p w14:paraId="6DA05BF7" w14:textId="77777777" w:rsidR="00144B23" w:rsidRPr="00144B23" w:rsidRDefault="00144B23" w:rsidP="00144B23">
            <w:pPr>
              <w:rPr>
                <w:lang w:val="tr-TR" w:eastAsia="tr-TR"/>
              </w:rPr>
            </w:pPr>
            <w:r w:rsidRPr="00144B23">
              <w:rPr>
                <w:lang w:eastAsia="tr-TR"/>
              </w:rPr>
              <w:t xml:space="preserve">        B</w:t>
            </w:r>
          </w:p>
        </w:tc>
        <w:tc>
          <w:tcPr>
            <w:tcW w:w="1450" w:type="dxa"/>
            <w:tcBorders>
              <w:top w:val="nil"/>
              <w:left w:val="nil"/>
              <w:bottom w:val="single" w:sz="4" w:space="0" w:color="auto"/>
              <w:right w:val="single" w:sz="4" w:space="0" w:color="auto"/>
            </w:tcBorders>
            <w:shd w:val="clear" w:color="auto" w:fill="auto"/>
            <w:vAlign w:val="center"/>
            <w:hideMark/>
          </w:tcPr>
          <w:p w14:paraId="3BF4FDF4" w14:textId="4DB05CCC" w:rsidR="00144B23" w:rsidRPr="00144B23" w:rsidRDefault="00144B23" w:rsidP="00144B23">
            <w:pPr>
              <w:rPr>
                <w:lang w:val="tr-TR" w:eastAsia="tr-TR"/>
              </w:rPr>
            </w:pPr>
            <w:r w:rsidRPr="00144B23">
              <w:rPr>
                <w:lang w:eastAsia="tr-TR"/>
              </w:rPr>
              <w:t>I</w:t>
            </w:r>
            <w:r w:rsidR="00A61BB8">
              <w:rPr>
                <w:lang w:eastAsia="tr-TR"/>
              </w:rPr>
              <w:t>2C</w:t>
            </w:r>
          </w:p>
        </w:tc>
        <w:tc>
          <w:tcPr>
            <w:tcW w:w="5953" w:type="dxa"/>
            <w:tcBorders>
              <w:top w:val="nil"/>
              <w:left w:val="nil"/>
              <w:bottom w:val="single" w:sz="4" w:space="0" w:color="auto"/>
              <w:right w:val="single" w:sz="4" w:space="0" w:color="auto"/>
            </w:tcBorders>
            <w:shd w:val="clear" w:color="auto" w:fill="auto"/>
            <w:vAlign w:val="center"/>
            <w:hideMark/>
          </w:tcPr>
          <w:p w14:paraId="40BF50C8" w14:textId="77777777" w:rsidR="00144B23" w:rsidRPr="00144B23" w:rsidRDefault="00144B23" w:rsidP="00144B23">
            <w:pPr>
              <w:rPr>
                <w:lang w:val="tr-TR" w:eastAsia="tr-TR"/>
              </w:rPr>
            </w:pPr>
            <w:r w:rsidRPr="00144B23">
              <w:rPr>
                <w:lang w:eastAsia="tr-TR"/>
              </w:rPr>
              <w:t>Switch to I</w:t>
            </w:r>
            <w:r w:rsidRPr="0096458E">
              <w:rPr>
                <w:vertAlign w:val="superscript"/>
                <w:lang w:eastAsia="tr-TR"/>
              </w:rPr>
              <w:t>2</w:t>
            </w:r>
            <w:r w:rsidRPr="00144B23">
              <w:rPr>
                <w:lang w:eastAsia="tr-TR"/>
              </w:rPr>
              <w:t>C bridge mode</w:t>
            </w:r>
          </w:p>
        </w:tc>
      </w:tr>
      <w:tr w:rsidR="00144B23" w:rsidRPr="00144B23" w14:paraId="1A03293F"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1A8D0363"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2EC7ADB4" w14:textId="77777777" w:rsidR="00144B23" w:rsidRPr="00144B23" w:rsidRDefault="00144B23" w:rsidP="00144B23">
            <w:pPr>
              <w:rPr>
                <w:lang w:val="tr-TR" w:eastAsia="tr-TR"/>
              </w:rPr>
            </w:pPr>
            <w:r w:rsidRPr="00144B23">
              <w:rPr>
                <w:lang w:eastAsia="tr-TR"/>
              </w:rPr>
              <w:t>SPI</w:t>
            </w:r>
          </w:p>
        </w:tc>
        <w:tc>
          <w:tcPr>
            <w:tcW w:w="5953" w:type="dxa"/>
            <w:tcBorders>
              <w:top w:val="nil"/>
              <w:left w:val="nil"/>
              <w:bottom w:val="single" w:sz="4" w:space="0" w:color="auto"/>
              <w:right w:val="single" w:sz="4" w:space="0" w:color="auto"/>
            </w:tcBorders>
            <w:shd w:val="clear" w:color="auto" w:fill="auto"/>
            <w:vAlign w:val="center"/>
            <w:hideMark/>
          </w:tcPr>
          <w:p w14:paraId="3D5FA9D5" w14:textId="77777777" w:rsidR="00144B23" w:rsidRPr="00144B23" w:rsidRDefault="00144B23" w:rsidP="00144B23">
            <w:pPr>
              <w:rPr>
                <w:lang w:val="tr-TR" w:eastAsia="tr-TR"/>
              </w:rPr>
            </w:pPr>
            <w:r w:rsidRPr="00144B23">
              <w:rPr>
                <w:lang w:eastAsia="tr-TR"/>
              </w:rPr>
              <w:t>Switch to SPI bridge mode</w:t>
            </w:r>
          </w:p>
        </w:tc>
      </w:tr>
      <w:tr w:rsidR="00144B23" w:rsidRPr="00144B23" w14:paraId="6FBB5E9E"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065219B3"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16B0AA44" w14:textId="77777777" w:rsidR="00144B23" w:rsidRPr="00144B23" w:rsidRDefault="00144B23" w:rsidP="00144B23">
            <w:pPr>
              <w:rPr>
                <w:lang w:val="tr-TR" w:eastAsia="tr-TR"/>
              </w:rPr>
            </w:pPr>
            <w:r w:rsidRPr="00144B23">
              <w:rPr>
                <w:lang w:eastAsia="tr-TR"/>
              </w:rPr>
              <w:t>UART</w:t>
            </w:r>
          </w:p>
        </w:tc>
        <w:tc>
          <w:tcPr>
            <w:tcW w:w="5953" w:type="dxa"/>
            <w:tcBorders>
              <w:top w:val="nil"/>
              <w:left w:val="nil"/>
              <w:bottom w:val="single" w:sz="4" w:space="0" w:color="auto"/>
              <w:right w:val="single" w:sz="4" w:space="0" w:color="auto"/>
            </w:tcBorders>
            <w:shd w:val="clear" w:color="auto" w:fill="auto"/>
            <w:vAlign w:val="center"/>
            <w:hideMark/>
          </w:tcPr>
          <w:p w14:paraId="1280BC10" w14:textId="62E6B451" w:rsidR="00144B23" w:rsidRPr="00144B23" w:rsidRDefault="00144B23" w:rsidP="00144B23">
            <w:pPr>
              <w:rPr>
                <w:lang w:val="tr-TR" w:eastAsia="tr-TR"/>
              </w:rPr>
            </w:pPr>
            <w:r w:rsidRPr="00144B23">
              <w:rPr>
                <w:lang w:eastAsia="tr-TR"/>
              </w:rPr>
              <w:t xml:space="preserve">Switch to UART bridge mode (Use current </w:t>
            </w:r>
            <w:r>
              <w:t>U</w:t>
            </w:r>
            <w:r w:rsidRPr="00144B23">
              <w:rPr>
                <w:lang w:eastAsia="tr-TR"/>
              </w:rPr>
              <w:t>ART)</w:t>
            </w:r>
          </w:p>
        </w:tc>
      </w:tr>
      <w:tr w:rsidR="00144B23" w:rsidRPr="00144B23" w14:paraId="1CAE672B"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0229C512"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1779E5C9" w14:textId="77777777" w:rsidR="00144B23" w:rsidRPr="00144B23" w:rsidRDefault="00144B23" w:rsidP="00144B23">
            <w:pPr>
              <w:rPr>
                <w:lang w:val="tr-TR" w:eastAsia="tr-TR"/>
              </w:rPr>
            </w:pPr>
            <w:r w:rsidRPr="00144B23">
              <w:rPr>
                <w:lang w:eastAsia="tr-TR"/>
              </w:rPr>
              <w:t>UART0</w:t>
            </w:r>
          </w:p>
        </w:tc>
        <w:tc>
          <w:tcPr>
            <w:tcW w:w="5953" w:type="dxa"/>
            <w:tcBorders>
              <w:top w:val="nil"/>
              <w:left w:val="nil"/>
              <w:bottom w:val="single" w:sz="4" w:space="0" w:color="auto"/>
              <w:right w:val="single" w:sz="4" w:space="0" w:color="auto"/>
            </w:tcBorders>
            <w:shd w:val="clear" w:color="auto" w:fill="auto"/>
            <w:vAlign w:val="center"/>
            <w:hideMark/>
          </w:tcPr>
          <w:p w14:paraId="3A7103DF" w14:textId="77777777" w:rsidR="00144B23" w:rsidRPr="00144B23" w:rsidRDefault="00144B23" w:rsidP="00144B23">
            <w:pPr>
              <w:rPr>
                <w:lang w:val="tr-TR" w:eastAsia="tr-TR"/>
              </w:rPr>
            </w:pPr>
            <w:r w:rsidRPr="00144B23">
              <w:rPr>
                <w:lang w:eastAsia="tr-TR"/>
              </w:rPr>
              <w:t>Switch to UART bridge mode (Use UART0)</w:t>
            </w:r>
          </w:p>
        </w:tc>
      </w:tr>
      <w:tr w:rsidR="00144B23" w:rsidRPr="00144B23" w14:paraId="72C10A64"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69B89856"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69B91287" w14:textId="77777777" w:rsidR="00144B23" w:rsidRPr="00144B23" w:rsidRDefault="00144B23" w:rsidP="00144B23">
            <w:pPr>
              <w:rPr>
                <w:lang w:val="tr-TR" w:eastAsia="tr-TR"/>
              </w:rPr>
            </w:pPr>
            <w:r w:rsidRPr="00144B23">
              <w:rPr>
                <w:lang w:eastAsia="tr-TR"/>
              </w:rPr>
              <w:t>UART2</w:t>
            </w:r>
          </w:p>
        </w:tc>
        <w:tc>
          <w:tcPr>
            <w:tcW w:w="5953" w:type="dxa"/>
            <w:tcBorders>
              <w:top w:val="nil"/>
              <w:left w:val="nil"/>
              <w:bottom w:val="single" w:sz="4" w:space="0" w:color="auto"/>
              <w:right w:val="single" w:sz="4" w:space="0" w:color="auto"/>
            </w:tcBorders>
            <w:shd w:val="clear" w:color="auto" w:fill="auto"/>
            <w:vAlign w:val="center"/>
            <w:hideMark/>
          </w:tcPr>
          <w:p w14:paraId="7C08A579" w14:textId="77777777" w:rsidR="00144B23" w:rsidRPr="00144B23" w:rsidRDefault="00144B23" w:rsidP="00144B23">
            <w:pPr>
              <w:rPr>
                <w:lang w:val="tr-TR" w:eastAsia="tr-TR"/>
              </w:rPr>
            </w:pPr>
            <w:r w:rsidRPr="00144B23">
              <w:rPr>
                <w:lang w:eastAsia="tr-TR"/>
              </w:rPr>
              <w:t>Switch to UART bridge mode (Use UART2)</w:t>
            </w:r>
          </w:p>
        </w:tc>
      </w:tr>
    </w:tbl>
    <w:p w14:paraId="3789032E" w14:textId="322A51BE" w:rsidR="00975039" w:rsidRDefault="00975039" w:rsidP="00144B23">
      <w:pPr>
        <w:pStyle w:val="Body"/>
      </w:pPr>
    </w:p>
    <w:p w14:paraId="6D6A779A" w14:textId="7E057D4A" w:rsidR="003E5C39" w:rsidRDefault="00E01C3B" w:rsidP="003E5C39">
      <w:pPr>
        <w:pStyle w:val="Body"/>
      </w:pPr>
      <w:r>
        <w:t xml:space="preserve">Request and </w:t>
      </w:r>
      <w:r w:rsidR="003A080C">
        <w:t xml:space="preserve">Response </w:t>
      </w:r>
      <w:r>
        <w:t xml:space="preserve">packet format </w:t>
      </w:r>
      <w:r w:rsidR="004B2D0F">
        <w:t xml:space="preserve">are </w:t>
      </w:r>
      <w:r>
        <w:t xml:space="preserve">listed </w:t>
      </w:r>
      <w:r w:rsidR="004B2D0F">
        <w:t>in the following</w:t>
      </w:r>
      <w:r>
        <w:t xml:space="preserve"> figures:</w:t>
      </w:r>
    </w:p>
    <w:p w14:paraId="39EF90B0" w14:textId="4E13761B" w:rsidR="00E01C3B" w:rsidRDefault="00404B52" w:rsidP="003E5C39">
      <w:pPr>
        <w:pStyle w:val="Body"/>
      </w:pPr>
      <w:r w:rsidRPr="00404B52">
        <w:rPr>
          <w:noProof/>
        </w:rPr>
        <w:drawing>
          <wp:anchor distT="0" distB="0" distL="114300" distR="114300" simplePos="0" relativeHeight="251661312" behindDoc="0" locked="0" layoutInCell="1" allowOverlap="1" wp14:anchorId="2339E247" wp14:editId="7767EF3C">
            <wp:simplePos x="0" y="0"/>
            <wp:positionH relativeFrom="margin">
              <wp:align>left</wp:align>
            </wp:positionH>
            <wp:positionV relativeFrom="paragraph">
              <wp:posOffset>279400</wp:posOffset>
            </wp:positionV>
            <wp:extent cx="4699000" cy="1324610"/>
            <wp:effectExtent l="0" t="0" r="635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9000"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3268EF" w14:textId="54D61302" w:rsidR="00E01C3B" w:rsidRDefault="00DC378C" w:rsidP="00E01C3B">
      <w:pPr>
        <w:pStyle w:val="Caption-Figure"/>
      </w:pPr>
      <w:bookmarkStart w:id="116" w:name="_Toc80896600"/>
      <w:bookmarkStart w:id="117" w:name="_Toc87525336"/>
      <w:r>
        <w:t xml:space="preserve">Figure </w:t>
      </w:r>
      <w:r w:rsidR="00742398">
        <w:fldChar w:fldCharType="begin"/>
      </w:r>
      <w:r w:rsidR="00742398">
        <w:instrText xml:space="preserve"> SEQ Figure \* ARABIC </w:instrText>
      </w:r>
      <w:r w:rsidR="00742398">
        <w:fldChar w:fldCharType="separate"/>
      </w:r>
      <w:r w:rsidR="00072265">
        <w:rPr>
          <w:noProof/>
        </w:rPr>
        <w:t>31</w:t>
      </w:r>
      <w:r w:rsidR="00742398">
        <w:rPr>
          <w:noProof/>
        </w:rPr>
        <w:fldChar w:fldCharType="end"/>
      </w:r>
      <w:r w:rsidRPr="002049A4">
        <w:t>.</w:t>
      </w:r>
      <w:r>
        <w:t xml:space="preserve"> </w:t>
      </w:r>
      <w:r w:rsidR="00E01C3B">
        <w:t xml:space="preserve">Request packet (from PC to </w:t>
      </w:r>
      <w:r w:rsidR="00E51FA6">
        <w:t>interface board</w:t>
      </w:r>
      <w:r w:rsidR="00E01C3B">
        <w:t>)</w:t>
      </w:r>
      <w:bookmarkEnd w:id="116"/>
      <w:r>
        <w:t>.</w:t>
      </w:r>
      <w:bookmarkEnd w:id="117"/>
    </w:p>
    <w:p w14:paraId="30E99265" w14:textId="35A15033" w:rsidR="00A216FD" w:rsidRDefault="00A216FD" w:rsidP="003E5C39">
      <w:pPr>
        <w:pStyle w:val="Body"/>
      </w:pPr>
      <w:r w:rsidRPr="00A216FD">
        <w:rPr>
          <w:noProof/>
        </w:rPr>
        <w:lastRenderedPageBreak/>
        <w:drawing>
          <wp:anchor distT="0" distB="0" distL="114300" distR="114300" simplePos="0" relativeHeight="251677696" behindDoc="0" locked="0" layoutInCell="1" allowOverlap="1" wp14:anchorId="350EEA18" wp14:editId="30C9AD92">
            <wp:simplePos x="0" y="0"/>
            <wp:positionH relativeFrom="margin">
              <wp:posOffset>0</wp:posOffset>
            </wp:positionH>
            <wp:positionV relativeFrom="paragraph">
              <wp:posOffset>168275</wp:posOffset>
            </wp:positionV>
            <wp:extent cx="5678805" cy="8851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5797" cy="887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90275" w14:textId="73011DDC" w:rsidR="00E01C3B" w:rsidRDefault="00DC378C" w:rsidP="00E01C3B">
      <w:pPr>
        <w:pStyle w:val="Caption-Figure"/>
      </w:pPr>
      <w:bookmarkStart w:id="118" w:name="_Toc80896601"/>
      <w:bookmarkStart w:id="119" w:name="_Toc87525337"/>
      <w:r>
        <w:t xml:space="preserve">Figure </w:t>
      </w:r>
      <w:r w:rsidR="00742398">
        <w:fldChar w:fldCharType="begin"/>
      </w:r>
      <w:r w:rsidR="00742398">
        <w:instrText xml:space="preserve"> SEQ Figure \* ARABIC </w:instrText>
      </w:r>
      <w:r w:rsidR="00742398">
        <w:fldChar w:fldCharType="separate"/>
      </w:r>
      <w:r w:rsidR="00072265">
        <w:rPr>
          <w:noProof/>
        </w:rPr>
        <w:t>32</w:t>
      </w:r>
      <w:r w:rsidR="00742398">
        <w:rPr>
          <w:noProof/>
        </w:rPr>
        <w:fldChar w:fldCharType="end"/>
      </w:r>
      <w:r w:rsidRPr="002049A4">
        <w:t>.</w:t>
      </w:r>
      <w:r>
        <w:t xml:space="preserve"> </w:t>
      </w:r>
      <w:r w:rsidR="00E01C3B">
        <w:t xml:space="preserve">Response packet (from </w:t>
      </w:r>
      <w:r w:rsidR="001B6274">
        <w:t xml:space="preserve">bootloader programmer board </w:t>
      </w:r>
      <w:r w:rsidR="00E01C3B">
        <w:t>to PC)</w:t>
      </w:r>
      <w:bookmarkEnd w:id="118"/>
      <w:r>
        <w:t>.</w:t>
      </w:r>
      <w:bookmarkEnd w:id="119"/>
    </w:p>
    <w:p w14:paraId="3E3CFCCA" w14:textId="77777777" w:rsidR="00E01C3B" w:rsidRDefault="00E01C3B" w:rsidP="003E5C39">
      <w:pPr>
        <w:pStyle w:val="Body"/>
      </w:pPr>
    </w:p>
    <w:p w14:paraId="4497FFC3" w14:textId="08DAF30D" w:rsidR="00404B52" w:rsidRDefault="00E01C3B" w:rsidP="003E5C39">
      <w:pPr>
        <w:pStyle w:val="Body"/>
      </w:pPr>
      <w:r>
        <w:t xml:space="preserve">On </w:t>
      </w:r>
      <w:r w:rsidR="008E56C8">
        <w:t>the switch-</w:t>
      </w:r>
      <w:r>
        <w:t>mode response command</w:t>
      </w:r>
      <w:r w:rsidR="008E56C8">
        <w:t>,</w:t>
      </w:r>
      <w:r>
        <w:t xml:space="preserve"> </w:t>
      </w:r>
      <w:r w:rsidR="0007019B">
        <w:t xml:space="preserve">the interface board </w:t>
      </w:r>
      <w:r>
        <w:t>send</w:t>
      </w:r>
      <w:r w:rsidR="008E56C8">
        <w:t>s</w:t>
      </w:r>
      <w:r>
        <w:t xml:space="preserve"> its </w:t>
      </w:r>
      <w:proofErr w:type="gramStart"/>
      <w:r>
        <w:t>current status</w:t>
      </w:r>
      <w:proofErr w:type="gramEnd"/>
      <w:r>
        <w:t xml:space="preserve"> and firmware version. </w:t>
      </w:r>
    </w:p>
    <w:p w14:paraId="3055C951" w14:textId="52AAE195" w:rsidR="00296595" w:rsidRDefault="00296595" w:rsidP="003E5C39">
      <w:pPr>
        <w:pStyle w:val="Body"/>
      </w:pPr>
      <w:proofErr w:type="spellStart"/>
      <w:r>
        <w:t>RetVal</w:t>
      </w:r>
      <w:proofErr w:type="spellEnd"/>
      <w:r>
        <w:t xml:space="preserve"> is 4 bytes</w:t>
      </w:r>
      <w:r w:rsidR="00E01C3B">
        <w:t xml:space="preserve">, </w:t>
      </w:r>
      <w:r>
        <w:t>0</w:t>
      </w:r>
      <w:r w:rsidR="007E5982">
        <w:t xml:space="preserve"> (zero)</w:t>
      </w:r>
      <w:r>
        <w:t xml:space="preserve"> means SUCCESS nonzero means fail.</w:t>
      </w:r>
    </w:p>
    <w:p w14:paraId="2DCB2009" w14:textId="77777777" w:rsidR="005E2E70" w:rsidRDefault="005E2E70" w:rsidP="003E5C39">
      <w:pPr>
        <w:pStyle w:val="Body"/>
      </w:pPr>
    </w:p>
    <w:p w14:paraId="205E67C7" w14:textId="1DEF4F93" w:rsidR="00144B23" w:rsidRDefault="00296595" w:rsidP="003E5C39">
      <w:pPr>
        <w:pStyle w:val="Body"/>
      </w:pPr>
      <w:r>
        <w:t>Request and response</w:t>
      </w:r>
      <w:r w:rsidR="00E01C3B">
        <w:t xml:space="preserve"> packet example</w:t>
      </w:r>
      <w:r w:rsidR="004B2D0F">
        <w:t xml:space="preserve"> is as follows</w:t>
      </w:r>
      <w:r w:rsidR="00E01C3B">
        <w:t>:</w:t>
      </w:r>
    </w:p>
    <w:p w14:paraId="08ADD44C" w14:textId="6FC4A2EE" w:rsidR="00404B52" w:rsidRDefault="00404B52" w:rsidP="005E2E70">
      <w:pPr>
        <w:pStyle w:val="Bullet"/>
      </w:pPr>
      <w:r>
        <w:t>Request (</w:t>
      </w:r>
      <w:r w:rsidR="00296595">
        <w:t>h</w:t>
      </w:r>
      <w:r>
        <w:t xml:space="preserve">ex): </w:t>
      </w:r>
      <w:r w:rsidR="00296595">
        <w:t xml:space="preserve"> </w:t>
      </w:r>
      <w:r w:rsidRPr="00404B52">
        <w:t>DE</w:t>
      </w:r>
      <w:r>
        <w:t xml:space="preserve"> </w:t>
      </w:r>
      <w:r w:rsidRPr="00404B52">
        <w:t>EF</w:t>
      </w:r>
      <w:r>
        <w:t xml:space="preserve"> </w:t>
      </w:r>
      <w:r w:rsidRPr="00404B52">
        <w:t>AA</w:t>
      </w:r>
      <w:r>
        <w:t xml:space="preserve"> </w:t>
      </w:r>
      <w:r w:rsidRPr="00404B52">
        <w:t>55</w:t>
      </w:r>
      <w:r>
        <w:t xml:space="preserve"> </w:t>
      </w:r>
      <w:r w:rsidRPr="00404B52">
        <w:t>23</w:t>
      </w:r>
      <w:r>
        <w:t xml:space="preserve"> </w:t>
      </w:r>
      <w:r w:rsidRPr="00404B52">
        <w:t>41</w:t>
      </w:r>
      <w:r>
        <w:t xml:space="preserve"> </w:t>
      </w:r>
      <w:r w:rsidRPr="00404B52">
        <w:t>16</w:t>
      </w:r>
      <w:r>
        <w:t xml:space="preserve"> </w:t>
      </w:r>
      <w:r w:rsidRPr="00404B52">
        <w:t>D</w:t>
      </w:r>
      <w:r>
        <w:t xml:space="preserve">C 04 42 49 32 43 </w:t>
      </w:r>
    </w:p>
    <w:p w14:paraId="2E31A889" w14:textId="78B65D99" w:rsidR="00296595" w:rsidRDefault="00296595" w:rsidP="005E2E70">
      <w:pPr>
        <w:pStyle w:val="Bullet"/>
      </w:pPr>
      <w:r>
        <w:t xml:space="preserve">Response: </w:t>
      </w:r>
      <w:r w:rsidR="007E5982">
        <w:t xml:space="preserve">00 1A </w:t>
      </w:r>
      <w:r>
        <w:t>00 00 00 00 Mode:1</w:t>
      </w:r>
      <w:r w:rsidR="00E467C3">
        <w:t>,</w:t>
      </w:r>
      <w:r>
        <w:t xml:space="preserve"> Version:v0.0.2</w:t>
      </w:r>
    </w:p>
    <w:p w14:paraId="0731C1E1" w14:textId="1AE77BA1" w:rsidR="00B40AB0" w:rsidRDefault="00B40AB0" w:rsidP="007E5982">
      <w:pPr>
        <w:pStyle w:val="Body"/>
      </w:pPr>
    </w:p>
    <w:p w14:paraId="7E7BA6D0" w14:textId="77777777" w:rsidR="00A04397" w:rsidRDefault="00A04397" w:rsidP="00462962">
      <w:pPr>
        <w:pStyle w:val="StyleBefore0ptAfter0ptLinespacingsingle"/>
        <w:rPr>
          <w:szCs w:val="18"/>
        </w:rPr>
      </w:pPr>
      <w:r>
        <w:br w:type="page"/>
      </w:r>
    </w:p>
    <w:p w14:paraId="3D7E8D61" w14:textId="009D0340" w:rsidR="00B40AB0" w:rsidRPr="002F5914" w:rsidRDefault="00B40AB0" w:rsidP="00501FD8">
      <w:pPr>
        <w:pStyle w:val="H4-Heading"/>
      </w:pPr>
      <w:bookmarkStart w:id="120" w:name="_Toc84517895"/>
      <w:bookmarkStart w:id="121" w:name="_Toc87525301"/>
      <w:r w:rsidRPr="002F5914">
        <w:lastRenderedPageBreak/>
        <w:t xml:space="preserve">GPIO </w:t>
      </w:r>
      <w:r w:rsidR="004B2D0F">
        <w:t>C</w:t>
      </w:r>
      <w:r w:rsidRPr="002F5914">
        <w:t>ommands</w:t>
      </w:r>
      <w:bookmarkEnd w:id="120"/>
      <w:bookmarkEnd w:id="121"/>
    </w:p>
    <w:p w14:paraId="76E6C571" w14:textId="5BF18F7E" w:rsidR="00B40AB0" w:rsidRDefault="00B40AB0" w:rsidP="007E5982">
      <w:pPr>
        <w:pStyle w:val="Body"/>
      </w:pPr>
      <w:r>
        <w:t xml:space="preserve">There are two </w:t>
      </w:r>
      <w:r w:rsidR="008E56C8">
        <w:t>general-</w:t>
      </w:r>
      <w:r>
        <w:t>purpose GPIO</w:t>
      </w:r>
      <w:r w:rsidR="00070F34">
        <w:t xml:space="preserve">s </w:t>
      </w:r>
      <w:r>
        <w:t xml:space="preserve">on </w:t>
      </w:r>
      <w:r w:rsidR="008E56C8">
        <w:t xml:space="preserve">the </w:t>
      </w:r>
      <w:r w:rsidR="00DD1CEA">
        <w:t xml:space="preserve">interface </w:t>
      </w:r>
      <w:r>
        <w:t>board</w:t>
      </w:r>
      <w:r w:rsidR="004B2D0F">
        <w:t>.</w:t>
      </w:r>
      <w:r>
        <w:t xml:space="preserve"> </w:t>
      </w:r>
      <w:r w:rsidR="004B2D0F">
        <w:t>T</w:t>
      </w:r>
      <w:r>
        <w:t>hese GPIO</w:t>
      </w:r>
      <w:r w:rsidR="004B2D0F">
        <w:t>s</w:t>
      </w:r>
      <w:r>
        <w:t xml:space="preserve"> can be set, clear</w:t>
      </w:r>
      <w:r w:rsidR="004B2D0F">
        <w:t>,</w:t>
      </w:r>
      <w:r w:rsidR="00086A4D">
        <w:t xml:space="preserve"> or read.</w:t>
      </w:r>
    </w:p>
    <w:p w14:paraId="55BC1120" w14:textId="671EE6DF" w:rsidR="003A22B5" w:rsidRDefault="004B2D0F" w:rsidP="007E5982">
      <w:pPr>
        <w:pStyle w:val="Body"/>
      </w:pPr>
      <w:r>
        <w:t>Two</w:t>
      </w:r>
      <w:r w:rsidR="000845ED">
        <w:t xml:space="preserve"> GPIO</w:t>
      </w:r>
      <w:r w:rsidR="009F6356">
        <w:t>s are</w:t>
      </w:r>
      <w:r w:rsidR="000845ED">
        <w:t xml:space="preserve"> managed by 1 byte, </w:t>
      </w:r>
      <w:r w:rsidR="008E56C8">
        <w:t xml:space="preserve">which </w:t>
      </w:r>
      <w:r w:rsidR="009F6356">
        <w:t xml:space="preserve">means </w:t>
      </w:r>
      <w:r w:rsidR="000845ED">
        <w:t>for each GPIO 4</w:t>
      </w:r>
      <w:r>
        <w:t xml:space="preserve"> </w:t>
      </w:r>
      <w:r w:rsidR="000845ED">
        <w:t>bit</w:t>
      </w:r>
      <w:r w:rsidR="009F6356">
        <w:t>s</w:t>
      </w:r>
      <w:r w:rsidR="000845ED">
        <w:t xml:space="preserve"> </w:t>
      </w:r>
      <w:r w:rsidR="009F6356">
        <w:t>are</w:t>
      </w:r>
      <w:r w:rsidR="000845ED">
        <w:t xml:space="preserve"> used to set/clear/configure or read.</w:t>
      </w:r>
      <w:r w:rsidR="001552C3">
        <w:t xml:space="preserve"> </w:t>
      </w:r>
    </w:p>
    <w:p w14:paraId="3D3BA3BE" w14:textId="3F54CB1E" w:rsidR="003A22B5" w:rsidRDefault="001552C3" w:rsidP="007E5982">
      <w:pPr>
        <w:pStyle w:val="Body"/>
      </w:pPr>
      <w:r>
        <w:t>7-4 bits</w:t>
      </w:r>
      <w:r w:rsidR="003A22B5">
        <w:t xml:space="preserve"> of 1 byte </w:t>
      </w:r>
      <w:r w:rsidR="008E56C8">
        <w:t xml:space="preserve">are </w:t>
      </w:r>
      <w:r>
        <w:t>used for GP</w:t>
      </w:r>
      <w:r w:rsidR="003A22B5">
        <w:t>I</w:t>
      </w:r>
      <w:r>
        <w:t>O1</w:t>
      </w:r>
      <w:r w:rsidR="003A22B5">
        <w:t>.</w:t>
      </w:r>
    </w:p>
    <w:p w14:paraId="0D1FAD37" w14:textId="4E096789" w:rsidR="000845ED" w:rsidRDefault="001552C3" w:rsidP="007E5982">
      <w:pPr>
        <w:pStyle w:val="Body"/>
      </w:pPr>
      <w:r>
        <w:t xml:space="preserve">0-3 bits </w:t>
      </w:r>
      <w:r w:rsidR="003A22B5">
        <w:t xml:space="preserve">of 1 byte </w:t>
      </w:r>
      <w:r w:rsidR="008E56C8">
        <w:t xml:space="preserve">are </w:t>
      </w:r>
      <w:r>
        <w:t>used for GPIO0.</w:t>
      </w:r>
    </w:p>
    <w:p w14:paraId="5586BCFC" w14:textId="77777777" w:rsidR="003A22B5" w:rsidRDefault="003A22B5" w:rsidP="003E5C39">
      <w:pPr>
        <w:pStyle w:val="Body"/>
      </w:pPr>
    </w:p>
    <w:p w14:paraId="27D5E191" w14:textId="6929432E" w:rsidR="001C6CCF" w:rsidRDefault="001C6CCF" w:rsidP="00501FD8">
      <w:pPr>
        <w:pStyle w:val="TableTitle"/>
      </w:pPr>
      <w:bookmarkStart w:id="122" w:name="_Toc87525343"/>
      <w:bookmarkStart w:id="123" w:name="_Toc466557395"/>
      <w:r w:rsidRPr="00AE0D56">
        <w:t xml:space="preserve">Table </w:t>
      </w:r>
      <w:r w:rsidR="00742398">
        <w:fldChar w:fldCharType="begin"/>
      </w:r>
      <w:r w:rsidR="00742398">
        <w:instrText xml:space="preserve"> SEQ Table \* ARABIC </w:instrText>
      </w:r>
      <w:r w:rsidR="00742398">
        <w:fldChar w:fldCharType="separate"/>
      </w:r>
      <w:r w:rsidR="00072265">
        <w:rPr>
          <w:noProof/>
        </w:rPr>
        <w:t>2</w:t>
      </w:r>
      <w:r w:rsidR="00742398">
        <w:rPr>
          <w:noProof/>
        </w:rPr>
        <w:fldChar w:fldCharType="end"/>
      </w:r>
      <w:r w:rsidRPr="00AE0D56">
        <w:t xml:space="preserve">. </w:t>
      </w:r>
      <w:r>
        <w:t>GPIO Commands</w:t>
      </w:r>
      <w:bookmarkEnd w:id="122"/>
      <w:r w:rsidRPr="002049A4">
        <w:t xml:space="preserve"> </w:t>
      </w:r>
      <w:bookmarkEnd w:id="123"/>
    </w:p>
    <w:tbl>
      <w:tblPr>
        <w:tblW w:w="9208" w:type="dxa"/>
        <w:tblCellMar>
          <w:left w:w="70" w:type="dxa"/>
          <w:right w:w="70" w:type="dxa"/>
        </w:tblCellMar>
        <w:tblLook w:val="04A0" w:firstRow="1" w:lastRow="0" w:firstColumn="1" w:lastColumn="0" w:noHBand="0" w:noVBand="1"/>
      </w:tblPr>
      <w:tblGrid>
        <w:gridCol w:w="1510"/>
        <w:gridCol w:w="1207"/>
        <w:gridCol w:w="6519"/>
      </w:tblGrid>
      <w:tr w:rsidR="00144B23" w:rsidRPr="004B2D0F" w14:paraId="6D1178F8" w14:textId="77777777" w:rsidTr="0096458E">
        <w:trPr>
          <w:trHeight w:val="300"/>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B4C80" w14:textId="77777777" w:rsidR="00144B23" w:rsidRPr="0096458E" w:rsidRDefault="00144B23" w:rsidP="0096458E">
            <w:pPr>
              <w:pStyle w:val="TableHeader"/>
              <w:rPr>
                <w:caps/>
                <w:lang w:val="tr-TR" w:eastAsia="tr-TR"/>
              </w:rPr>
            </w:pPr>
            <w:r w:rsidRPr="0096458E">
              <w:rPr>
                <w:caps/>
                <w:lang w:val="tr-TR" w:eastAsia="tr-TR"/>
              </w:rPr>
              <w:t>Group Code</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68D291FB" w14:textId="77777777" w:rsidR="00144B23" w:rsidRPr="0096458E" w:rsidRDefault="00144B23" w:rsidP="0096458E">
            <w:pPr>
              <w:pStyle w:val="TableHeader"/>
              <w:rPr>
                <w:caps/>
                <w:lang w:val="tr-TR" w:eastAsia="tr-TR"/>
              </w:rPr>
            </w:pPr>
            <w:r w:rsidRPr="0096458E">
              <w:rPr>
                <w:caps/>
                <w:lang w:val="tr-TR" w:eastAsia="tr-TR"/>
              </w:rPr>
              <w:t>Command</w:t>
            </w:r>
          </w:p>
        </w:tc>
        <w:tc>
          <w:tcPr>
            <w:tcW w:w="6519" w:type="dxa"/>
            <w:tcBorders>
              <w:top w:val="single" w:sz="4" w:space="0" w:color="auto"/>
              <w:left w:val="nil"/>
              <w:bottom w:val="single" w:sz="4" w:space="0" w:color="auto"/>
              <w:right w:val="single" w:sz="4" w:space="0" w:color="auto"/>
            </w:tcBorders>
            <w:shd w:val="clear" w:color="auto" w:fill="auto"/>
            <w:noWrap/>
            <w:vAlign w:val="bottom"/>
            <w:hideMark/>
          </w:tcPr>
          <w:p w14:paraId="71372EF6" w14:textId="77777777" w:rsidR="00144B23" w:rsidRPr="0096458E" w:rsidRDefault="00144B23" w:rsidP="0096458E">
            <w:pPr>
              <w:pStyle w:val="TableHeader"/>
              <w:rPr>
                <w:caps/>
                <w:lang w:val="tr-TR" w:eastAsia="tr-TR"/>
              </w:rPr>
            </w:pPr>
            <w:r w:rsidRPr="0096458E">
              <w:rPr>
                <w:caps/>
                <w:lang w:val="tr-TR" w:eastAsia="tr-TR"/>
              </w:rPr>
              <w:t>Detail</w:t>
            </w:r>
          </w:p>
        </w:tc>
      </w:tr>
      <w:tr w:rsidR="00144B23" w:rsidRPr="00144B23" w14:paraId="668948F0" w14:textId="77777777" w:rsidTr="0096458E">
        <w:trPr>
          <w:trHeight w:val="4800"/>
        </w:trPr>
        <w:tc>
          <w:tcPr>
            <w:tcW w:w="15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5AA79F" w14:textId="3A6FB0D8" w:rsidR="00144B23" w:rsidRPr="00144B23" w:rsidRDefault="00144B23" w:rsidP="00144B23">
            <w:pPr>
              <w:rPr>
                <w:lang w:val="tr-TR" w:eastAsia="tr-TR"/>
              </w:rPr>
            </w:pPr>
            <w:r>
              <w:t xml:space="preserve">      </w:t>
            </w:r>
            <w:r w:rsidRPr="00144B23">
              <w:rPr>
                <w:lang w:val="tr-TR" w:eastAsia="tr-TR"/>
              </w:rPr>
              <w:t>G</w:t>
            </w:r>
          </w:p>
        </w:tc>
        <w:tc>
          <w:tcPr>
            <w:tcW w:w="1179" w:type="dxa"/>
            <w:tcBorders>
              <w:top w:val="nil"/>
              <w:left w:val="nil"/>
              <w:bottom w:val="single" w:sz="4" w:space="0" w:color="auto"/>
              <w:right w:val="single" w:sz="4" w:space="0" w:color="auto"/>
            </w:tcBorders>
            <w:shd w:val="clear" w:color="auto" w:fill="auto"/>
            <w:noWrap/>
            <w:vAlign w:val="center"/>
            <w:hideMark/>
          </w:tcPr>
          <w:p w14:paraId="7ADD5D65" w14:textId="1E8C6FD2" w:rsidR="00144B23" w:rsidRPr="00144B23" w:rsidRDefault="00144B23" w:rsidP="00144B23">
            <w:pPr>
              <w:rPr>
                <w:lang w:val="tr-TR" w:eastAsia="tr-TR"/>
              </w:rPr>
            </w:pPr>
            <w:r>
              <w:t xml:space="preserve">   </w:t>
            </w:r>
            <w:r w:rsidRPr="00144B23">
              <w:rPr>
                <w:lang w:val="tr-TR" w:eastAsia="tr-TR"/>
              </w:rPr>
              <w:t>0x00</w:t>
            </w:r>
          </w:p>
        </w:tc>
        <w:tc>
          <w:tcPr>
            <w:tcW w:w="6519" w:type="dxa"/>
            <w:tcBorders>
              <w:top w:val="nil"/>
              <w:left w:val="nil"/>
              <w:bottom w:val="single" w:sz="4" w:space="0" w:color="auto"/>
              <w:right w:val="single" w:sz="4" w:space="0" w:color="auto"/>
            </w:tcBorders>
            <w:shd w:val="clear" w:color="auto" w:fill="auto"/>
            <w:vAlign w:val="bottom"/>
            <w:hideMark/>
          </w:tcPr>
          <w:p w14:paraId="63372E93" w14:textId="703CD2AC" w:rsidR="00144B23" w:rsidRDefault="00144B23" w:rsidP="00144B23">
            <w:pPr>
              <w:rPr>
                <w:lang w:val="tr-TR" w:eastAsia="tr-TR"/>
              </w:rPr>
            </w:pPr>
            <w:r w:rsidRPr="00144B23">
              <w:rPr>
                <w:lang w:val="tr-TR" w:eastAsia="tr-TR"/>
              </w:rPr>
              <w:t xml:space="preserve">Configure GPIOs padding </w:t>
            </w:r>
            <w:r w:rsidRPr="00144B23">
              <w:rPr>
                <w:lang w:val="tr-TR" w:eastAsia="tr-TR"/>
              </w:rPr>
              <w:br/>
            </w:r>
            <w:r w:rsidRPr="00144B23">
              <w:rPr>
                <w:lang w:val="tr-TR" w:eastAsia="tr-TR"/>
              </w:rPr>
              <w:br/>
              <w:t>GPIO padding</w:t>
            </w:r>
            <w:r w:rsidR="0053442C">
              <w:t xml:space="preserve"> can be</w:t>
            </w:r>
            <w:r w:rsidRPr="00144B23">
              <w:rPr>
                <w:lang w:val="tr-TR" w:eastAsia="tr-TR"/>
              </w:rPr>
              <w:t xml:space="preserve">: </w:t>
            </w:r>
            <w:r w:rsidRPr="00144B23">
              <w:rPr>
                <w:lang w:val="tr-TR" w:eastAsia="tr-TR"/>
              </w:rPr>
              <w:br/>
              <w:t>0: Set pad to high impedance, weak pullup</w:t>
            </w:r>
            <w:r w:rsidRPr="00144B23">
              <w:rPr>
                <w:lang w:val="tr-TR" w:eastAsia="tr-TR"/>
              </w:rPr>
              <w:br/>
              <w:t>1: Set pad to open-drain with high impedance input buffer</w:t>
            </w:r>
            <w:r w:rsidR="00500249">
              <w:rPr>
                <w:lang w:val="tr-TR" w:eastAsia="tr-TR"/>
              </w:rPr>
              <w:t xml:space="preserve"> enabled</w:t>
            </w:r>
            <w:r w:rsidRPr="00144B23">
              <w:rPr>
                <w:lang w:val="tr-TR" w:eastAsia="tr-TR"/>
              </w:rPr>
              <w:br/>
              <w:t>2: Set pad to open-drain with weak pullup</w:t>
            </w:r>
            <w:r w:rsidRPr="00144B23">
              <w:rPr>
                <w:lang w:val="tr-TR" w:eastAsia="tr-TR"/>
              </w:rPr>
              <w:br/>
              <w:t>3: Set pad to high impedance, input buffer enabled</w:t>
            </w:r>
            <w:r w:rsidRPr="00144B23">
              <w:rPr>
                <w:lang w:val="tr-TR" w:eastAsia="tr-TR"/>
              </w:rPr>
              <w:br/>
              <w:t>4: Set pad to normal drive mode for high an</w:t>
            </w:r>
            <w:r w:rsidR="005F5C84">
              <w:rPr>
                <w:lang w:val="tr-TR" w:eastAsia="tr-TR"/>
              </w:rPr>
              <w:t>d</w:t>
            </w:r>
            <w:r w:rsidRPr="00144B23">
              <w:rPr>
                <w:lang w:val="tr-TR" w:eastAsia="tr-TR"/>
              </w:rPr>
              <w:t xml:space="preserve"> low output</w:t>
            </w:r>
            <w:r w:rsidRPr="00144B23">
              <w:rPr>
                <w:lang w:val="tr-TR" w:eastAsia="tr-TR"/>
              </w:rPr>
              <w:br/>
              <w:t>5: Set pad to slow</w:t>
            </w:r>
            <w:r w:rsidR="008D1D87">
              <w:rPr>
                <w:lang w:val="tr-TR" w:eastAsia="tr-TR"/>
              </w:rPr>
              <w:t>-</w:t>
            </w:r>
            <w:r w:rsidRPr="00144B23">
              <w:rPr>
                <w:lang w:val="tr-TR" w:eastAsia="tr-TR"/>
              </w:rPr>
              <w:t xml:space="preserve">drive mode, which is </w:t>
            </w:r>
            <w:r w:rsidR="005F5C84">
              <w:rPr>
                <w:lang w:val="tr-TR" w:eastAsia="tr-TR"/>
              </w:rPr>
              <w:t xml:space="preserve">the </w:t>
            </w:r>
            <w:r w:rsidRPr="00144B23">
              <w:rPr>
                <w:lang w:val="tr-TR" w:eastAsia="tr-TR"/>
              </w:rPr>
              <w:t>normal mode with negative feedback to slow edge transitions</w:t>
            </w:r>
            <w:r w:rsidRPr="00144B23">
              <w:rPr>
                <w:lang w:val="tr-TR" w:eastAsia="tr-TR"/>
              </w:rPr>
              <w:br/>
              <w:t xml:space="preserve">6: Set pad to flash drive mode, which is </w:t>
            </w:r>
            <w:r w:rsidR="005F5C84">
              <w:rPr>
                <w:lang w:val="tr-TR" w:eastAsia="tr-TR"/>
              </w:rPr>
              <w:t xml:space="preserve">the </w:t>
            </w:r>
            <w:r w:rsidRPr="00144B23">
              <w:rPr>
                <w:lang w:val="tr-TR" w:eastAsia="tr-TR"/>
              </w:rPr>
              <w:t>normal mode with a transistor drive to drive fast high</w:t>
            </w:r>
            <w:r w:rsidR="005F5C84">
              <w:rPr>
                <w:lang w:val="tr-TR" w:eastAsia="tr-TR"/>
              </w:rPr>
              <w:t>,</w:t>
            </w:r>
            <w:r w:rsidRPr="00144B23">
              <w:rPr>
                <w:lang w:val="tr-TR" w:eastAsia="tr-TR"/>
              </w:rPr>
              <w:t xml:space="preserve"> and low</w:t>
            </w:r>
            <w:r w:rsidRPr="00144B23">
              <w:rPr>
                <w:lang w:val="tr-TR" w:eastAsia="tr-TR"/>
              </w:rPr>
              <w:br/>
              <w:t>7: Set pad to weak pulldown mode</w:t>
            </w:r>
            <w:r w:rsidRPr="00144B23">
              <w:rPr>
                <w:lang w:val="tr-TR" w:eastAsia="tr-TR"/>
              </w:rPr>
              <w:br/>
              <w:t>8: Set pad to open</w:t>
            </w:r>
            <w:r w:rsidR="008D1D87">
              <w:rPr>
                <w:lang w:val="tr-TR" w:eastAsia="tr-TR"/>
              </w:rPr>
              <w:t>-</w:t>
            </w:r>
            <w:r w:rsidRPr="00144B23">
              <w:rPr>
                <w:lang w:val="tr-TR" w:eastAsia="tr-TR"/>
              </w:rPr>
              <w:t>source mode, transistor drive to high</w:t>
            </w:r>
            <w:r w:rsidRPr="00144B23">
              <w:rPr>
                <w:lang w:val="tr-TR" w:eastAsia="tr-TR"/>
              </w:rPr>
              <w:br/>
              <w:t>9: Set pad to open</w:t>
            </w:r>
            <w:r w:rsidR="008D1D87">
              <w:rPr>
                <w:lang w:val="tr-TR" w:eastAsia="tr-TR"/>
              </w:rPr>
              <w:t>-</w:t>
            </w:r>
            <w:r w:rsidRPr="00144B23">
              <w:rPr>
                <w:lang w:val="tr-TR" w:eastAsia="tr-TR"/>
              </w:rPr>
              <w:t>source with weak pulldown mode, transistor drive to high, weak pulldown to GND for low</w:t>
            </w:r>
          </w:p>
          <w:p w14:paraId="1954D558" w14:textId="6EF5FB79" w:rsidR="003A22B5" w:rsidRPr="00144B23" w:rsidRDefault="003A22B5" w:rsidP="00144B23">
            <w:pPr>
              <w:rPr>
                <w:lang w:val="tr-TR" w:eastAsia="tr-TR"/>
              </w:rPr>
            </w:pPr>
            <w:r>
              <w:t xml:space="preserve">Other values </w:t>
            </w:r>
            <w:r w:rsidR="005F5C84">
              <w:t>do not a</w:t>
            </w:r>
            <w:r w:rsidR="0069151E">
              <w:t>ffect</w:t>
            </w:r>
            <w:r>
              <w:t>.</w:t>
            </w:r>
          </w:p>
        </w:tc>
      </w:tr>
      <w:tr w:rsidR="00144B23" w:rsidRPr="00144B23" w14:paraId="15E187E9" w14:textId="77777777" w:rsidTr="0096458E">
        <w:trPr>
          <w:trHeight w:val="300"/>
        </w:trPr>
        <w:tc>
          <w:tcPr>
            <w:tcW w:w="1510" w:type="dxa"/>
            <w:vMerge/>
            <w:tcBorders>
              <w:top w:val="nil"/>
              <w:left w:val="single" w:sz="4" w:space="0" w:color="auto"/>
              <w:bottom w:val="single" w:sz="4" w:space="0" w:color="auto"/>
              <w:right w:val="single" w:sz="4" w:space="0" w:color="auto"/>
            </w:tcBorders>
            <w:vAlign w:val="center"/>
            <w:hideMark/>
          </w:tcPr>
          <w:p w14:paraId="3BC01354" w14:textId="77777777" w:rsidR="00144B23" w:rsidRPr="00144B23" w:rsidRDefault="00144B23" w:rsidP="00144B23">
            <w:pPr>
              <w:rPr>
                <w:lang w:val="tr-TR" w:eastAsia="tr-TR"/>
              </w:rPr>
            </w:pPr>
          </w:p>
        </w:tc>
        <w:tc>
          <w:tcPr>
            <w:tcW w:w="1179" w:type="dxa"/>
            <w:tcBorders>
              <w:top w:val="nil"/>
              <w:left w:val="nil"/>
              <w:bottom w:val="single" w:sz="4" w:space="0" w:color="auto"/>
              <w:right w:val="single" w:sz="4" w:space="0" w:color="auto"/>
            </w:tcBorders>
            <w:shd w:val="clear" w:color="auto" w:fill="auto"/>
            <w:noWrap/>
            <w:vAlign w:val="center"/>
            <w:hideMark/>
          </w:tcPr>
          <w:p w14:paraId="52B245D2" w14:textId="07714CFA" w:rsidR="00144B23" w:rsidRPr="00144B23" w:rsidRDefault="00144B23" w:rsidP="00144B23">
            <w:pPr>
              <w:rPr>
                <w:lang w:val="tr-TR" w:eastAsia="tr-TR"/>
              </w:rPr>
            </w:pPr>
            <w:r>
              <w:t xml:space="preserve">  </w:t>
            </w:r>
            <w:r w:rsidRPr="00144B23">
              <w:rPr>
                <w:lang w:val="tr-TR" w:eastAsia="tr-TR"/>
              </w:rPr>
              <w:t>0x01</w:t>
            </w:r>
          </w:p>
        </w:tc>
        <w:tc>
          <w:tcPr>
            <w:tcW w:w="6519" w:type="dxa"/>
            <w:tcBorders>
              <w:top w:val="nil"/>
              <w:left w:val="nil"/>
              <w:bottom w:val="single" w:sz="4" w:space="0" w:color="auto"/>
              <w:right w:val="single" w:sz="4" w:space="0" w:color="auto"/>
            </w:tcBorders>
            <w:shd w:val="clear" w:color="auto" w:fill="auto"/>
            <w:noWrap/>
            <w:vAlign w:val="bottom"/>
            <w:hideMark/>
          </w:tcPr>
          <w:p w14:paraId="1C2D6DFF" w14:textId="77777777" w:rsidR="00144B23" w:rsidRPr="00144B23" w:rsidRDefault="00144B23" w:rsidP="00144B23">
            <w:pPr>
              <w:rPr>
                <w:lang w:val="tr-TR" w:eastAsia="tr-TR"/>
              </w:rPr>
            </w:pPr>
            <w:r w:rsidRPr="00144B23">
              <w:rPr>
                <w:lang w:val="tr-TR" w:eastAsia="tr-TR"/>
              </w:rPr>
              <w:t>Set/Clear GPIOs</w:t>
            </w:r>
          </w:p>
        </w:tc>
      </w:tr>
      <w:tr w:rsidR="00144B23" w:rsidRPr="00144B23" w14:paraId="0B86DBFE" w14:textId="77777777" w:rsidTr="0096458E">
        <w:trPr>
          <w:trHeight w:val="300"/>
        </w:trPr>
        <w:tc>
          <w:tcPr>
            <w:tcW w:w="1510" w:type="dxa"/>
            <w:vMerge/>
            <w:tcBorders>
              <w:top w:val="nil"/>
              <w:left w:val="single" w:sz="4" w:space="0" w:color="auto"/>
              <w:bottom w:val="single" w:sz="4" w:space="0" w:color="auto"/>
              <w:right w:val="single" w:sz="4" w:space="0" w:color="auto"/>
            </w:tcBorders>
            <w:vAlign w:val="center"/>
            <w:hideMark/>
          </w:tcPr>
          <w:p w14:paraId="0827B8EF" w14:textId="77777777" w:rsidR="00144B23" w:rsidRPr="00144B23" w:rsidRDefault="00144B23" w:rsidP="00144B23">
            <w:pPr>
              <w:rPr>
                <w:lang w:val="tr-TR" w:eastAsia="tr-TR"/>
              </w:rPr>
            </w:pPr>
          </w:p>
        </w:tc>
        <w:tc>
          <w:tcPr>
            <w:tcW w:w="1179" w:type="dxa"/>
            <w:tcBorders>
              <w:top w:val="nil"/>
              <w:left w:val="nil"/>
              <w:bottom w:val="single" w:sz="4" w:space="0" w:color="auto"/>
              <w:right w:val="single" w:sz="4" w:space="0" w:color="auto"/>
            </w:tcBorders>
            <w:shd w:val="clear" w:color="auto" w:fill="auto"/>
            <w:noWrap/>
            <w:vAlign w:val="center"/>
            <w:hideMark/>
          </w:tcPr>
          <w:p w14:paraId="76EE60A5" w14:textId="20AC5720" w:rsidR="00144B23" w:rsidRPr="00144B23" w:rsidRDefault="00144B23" w:rsidP="00144B23">
            <w:pPr>
              <w:rPr>
                <w:lang w:val="tr-TR" w:eastAsia="tr-TR"/>
              </w:rPr>
            </w:pPr>
            <w:r>
              <w:t xml:space="preserve">  </w:t>
            </w:r>
            <w:r w:rsidRPr="00144B23">
              <w:rPr>
                <w:lang w:val="tr-TR" w:eastAsia="tr-TR"/>
              </w:rPr>
              <w:t>0x02</w:t>
            </w:r>
          </w:p>
        </w:tc>
        <w:tc>
          <w:tcPr>
            <w:tcW w:w="6519" w:type="dxa"/>
            <w:tcBorders>
              <w:top w:val="nil"/>
              <w:left w:val="nil"/>
              <w:bottom w:val="single" w:sz="4" w:space="0" w:color="auto"/>
              <w:right w:val="single" w:sz="4" w:space="0" w:color="auto"/>
            </w:tcBorders>
            <w:shd w:val="clear" w:color="auto" w:fill="auto"/>
            <w:noWrap/>
            <w:vAlign w:val="bottom"/>
            <w:hideMark/>
          </w:tcPr>
          <w:p w14:paraId="31FE8025" w14:textId="77777777" w:rsidR="00144B23" w:rsidRPr="00144B23" w:rsidRDefault="00144B23" w:rsidP="00144B23">
            <w:pPr>
              <w:rPr>
                <w:lang w:val="tr-TR" w:eastAsia="tr-TR"/>
              </w:rPr>
            </w:pPr>
            <w:r w:rsidRPr="00144B23">
              <w:rPr>
                <w:lang w:val="tr-TR" w:eastAsia="tr-TR"/>
              </w:rPr>
              <w:t>Get GPIOs status</w:t>
            </w:r>
          </w:p>
        </w:tc>
      </w:tr>
    </w:tbl>
    <w:p w14:paraId="515196EA" w14:textId="4409B271" w:rsidR="00086A4D" w:rsidRDefault="00086A4D" w:rsidP="003E5C39">
      <w:pPr>
        <w:pStyle w:val="Body"/>
      </w:pPr>
    </w:p>
    <w:p w14:paraId="7F985BF6" w14:textId="6BD71CF8" w:rsidR="005E2E70" w:rsidRDefault="00B97B31" w:rsidP="003E5C39">
      <w:pPr>
        <w:pStyle w:val="Body"/>
      </w:pPr>
      <w:r w:rsidRPr="005E2E70">
        <w:rPr>
          <w:noProof/>
        </w:rPr>
        <w:drawing>
          <wp:anchor distT="0" distB="0" distL="114300" distR="114300" simplePos="0" relativeHeight="251686912" behindDoc="0" locked="0" layoutInCell="1" allowOverlap="1" wp14:anchorId="220D00E0" wp14:editId="61779311">
            <wp:simplePos x="0" y="0"/>
            <wp:positionH relativeFrom="margin">
              <wp:align>left</wp:align>
            </wp:positionH>
            <wp:positionV relativeFrom="paragraph">
              <wp:posOffset>428625</wp:posOffset>
            </wp:positionV>
            <wp:extent cx="5125085" cy="5842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6691" cy="58779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Interface board </w:t>
      </w:r>
      <w:r w:rsidR="00E51FA6">
        <w:t>r</w:t>
      </w:r>
      <w:r w:rsidR="003A22B5">
        <w:t>esponse format</w:t>
      </w:r>
      <w:r w:rsidR="005E2E70">
        <w:t xml:space="preserve"> (same for all bridge commands):</w:t>
      </w:r>
    </w:p>
    <w:p w14:paraId="41FA469F" w14:textId="77777777" w:rsidR="00377593" w:rsidRDefault="00377593" w:rsidP="00377593">
      <w:pPr>
        <w:pStyle w:val="Caption-Figure"/>
      </w:pPr>
    </w:p>
    <w:p w14:paraId="6669FBFD" w14:textId="3D1822C1" w:rsidR="005E2E70" w:rsidRDefault="00DC378C" w:rsidP="00377593">
      <w:pPr>
        <w:pStyle w:val="Caption-Figure"/>
      </w:pPr>
      <w:bookmarkStart w:id="124" w:name="_Toc80896602"/>
      <w:bookmarkStart w:id="125" w:name="_Toc87525338"/>
      <w:r>
        <w:t xml:space="preserve">Figure </w:t>
      </w:r>
      <w:r w:rsidR="00742398">
        <w:fldChar w:fldCharType="begin"/>
      </w:r>
      <w:r w:rsidR="00742398">
        <w:instrText xml:space="preserve"> SEQ Figure \* ARABIC </w:instrText>
      </w:r>
      <w:r w:rsidR="00742398">
        <w:fldChar w:fldCharType="separate"/>
      </w:r>
      <w:r w:rsidR="00072265">
        <w:rPr>
          <w:noProof/>
        </w:rPr>
        <w:t>33</w:t>
      </w:r>
      <w:r w:rsidR="00742398">
        <w:rPr>
          <w:noProof/>
        </w:rPr>
        <w:fldChar w:fldCharType="end"/>
      </w:r>
      <w:r w:rsidRPr="002049A4">
        <w:t>.</w:t>
      </w:r>
      <w:r>
        <w:t xml:space="preserve"> </w:t>
      </w:r>
      <w:r w:rsidR="00377593">
        <w:t>Adapter response for GPIO commands.</w:t>
      </w:r>
      <w:bookmarkEnd w:id="124"/>
      <w:bookmarkEnd w:id="125"/>
    </w:p>
    <w:p w14:paraId="33F52FE8" w14:textId="77777777" w:rsidR="00377593" w:rsidRDefault="00377593" w:rsidP="003E5C39">
      <w:pPr>
        <w:pStyle w:val="Body"/>
      </w:pPr>
    </w:p>
    <w:p w14:paraId="430F62EE" w14:textId="399AC77B" w:rsidR="00144B23" w:rsidRDefault="005E2E70" w:rsidP="003E5C39">
      <w:pPr>
        <w:pStyle w:val="Body"/>
      </w:pPr>
      <w:r>
        <w:t>Data</w:t>
      </w:r>
      <w:r w:rsidR="00865514">
        <w:t xml:space="preserve"> </w:t>
      </w:r>
      <w:r w:rsidR="002D64AB">
        <w:t>part</w:t>
      </w:r>
      <w:r w:rsidR="003A22B5">
        <w:t xml:space="preserve"> </w:t>
      </w:r>
      <w:r w:rsidR="00865514">
        <w:t>does</w:t>
      </w:r>
      <w:r>
        <w:t xml:space="preserve"> not exist for </w:t>
      </w:r>
      <w:r w:rsidR="005F5C84">
        <w:t>configur</w:t>
      </w:r>
      <w:r w:rsidR="000C2B0B">
        <w:t>e</w:t>
      </w:r>
      <w:r>
        <w:t>, set/cl</w:t>
      </w:r>
      <w:r w:rsidR="008D1D87">
        <w:t>ea</w:t>
      </w:r>
      <w:r>
        <w:t xml:space="preserve">r </w:t>
      </w:r>
      <w:r w:rsidR="002D64AB">
        <w:t>response packet</w:t>
      </w:r>
      <w:r>
        <w:t xml:space="preserve">, it is 1 byte for </w:t>
      </w:r>
      <w:r w:rsidR="00AE4F53">
        <w:t>g</w:t>
      </w:r>
      <w:r>
        <w:t>et</w:t>
      </w:r>
      <w:r w:rsidR="008D1D87">
        <w:t>ting the</w:t>
      </w:r>
      <w:r>
        <w:t xml:space="preserve"> GPIO status</w:t>
      </w:r>
      <w:r w:rsidR="00AE4F53">
        <w:t xml:space="preserve"> command</w:t>
      </w:r>
      <w:r>
        <w:t>.</w:t>
      </w:r>
    </w:p>
    <w:p w14:paraId="13E77DA1" w14:textId="01E39480" w:rsidR="005E2E70" w:rsidRDefault="007D1AF7" w:rsidP="00940E53">
      <w:pPr>
        <w:pStyle w:val="Body"/>
      </w:pPr>
      <w:r>
        <w:lastRenderedPageBreak/>
        <w:t xml:space="preserve">GPIO set/clear request packet should be as </w:t>
      </w:r>
      <w:r w:rsidR="008D1D87">
        <w:t>follows:</w:t>
      </w:r>
    </w:p>
    <w:p w14:paraId="52CB1027" w14:textId="4E07648C" w:rsidR="005E2E70" w:rsidRDefault="005E2E70" w:rsidP="00940E53">
      <w:pPr>
        <w:pStyle w:val="Body"/>
      </w:pPr>
      <w:r w:rsidRPr="005E2E70">
        <w:rPr>
          <w:noProof/>
        </w:rPr>
        <w:drawing>
          <wp:anchor distT="0" distB="0" distL="114300" distR="114300" simplePos="0" relativeHeight="251683840" behindDoc="0" locked="0" layoutInCell="1" allowOverlap="1" wp14:anchorId="0CA92ACD" wp14:editId="14E3216B">
            <wp:simplePos x="0" y="0"/>
            <wp:positionH relativeFrom="margin">
              <wp:align>left</wp:align>
            </wp:positionH>
            <wp:positionV relativeFrom="paragraph">
              <wp:posOffset>220345</wp:posOffset>
            </wp:positionV>
            <wp:extent cx="5521960" cy="537210"/>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1960" cy="53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689D5" w14:textId="6EE36E4F" w:rsidR="005E2E70" w:rsidRDefault="00DC378C" w:rsidP="00F559C4">
      <w:pPr>
        <w:pStyle w:val="Caption-Figure"/>
      </w:pPr>
      <w:bookmarkStart w:id="126" w:name="_Toc80896603"/>
      <w:bookmarkStart w:id="127" w:name="_Toc87525339"/>
      <w:r>
        <w:t xml:space="preserve">Figure </w:t>
      </w:r>
      <w:r w:rsidR="00742398">
        <w:fldChar w:fldCharType="begin"/>
      </w:r>
      <w:r w:rsidR="00742398">
        <w:instrText xml:space="preserve"> SEQ Figure \* ARABIC </w:instrText>
      </w:r>
      <w:r w:rsidR="00742398">
        <w:fldChar w:fldCharType="separate"/>
      </w:r>
      <w:r w:rsidR="00072265">
        <w:rPr>
          <w:noProof/>
        </w:rPr>
        <w:t>34</w:t>
      </w:r>
      <w:r w:rsidR="00742398">
        <w:rPr>
          <w:noProof/>
        </w:rPr>
        <w:fldChar w:fldCharType="end"/>
      </w:r>
      <w:r w:rsidRPr="002049A4">
        <w:t>.</w:t>
      </w:r>
      <w:r>
        <w:t xml:space="preserve"> </w:t>
      </w:r>
      <w:r w:rsidR="00F559C4">
        <w:t>GPIO set/clear command request.</w:t>
      </w:r>
      <w:bookmarkEnd w:id="126"/>
      <w:bookmarkEnd w:id="127"/>
    </w:p>
    <w:p w14:paraId="2F7E4FA4" w14:textId="77777777" w:rsidR="00BB53FF" w:rsidRDefault="00BB53FF" w:rsidP="00F559C4">
      <w:pPr>
        <w:pStyle w:val="Body"/>
      </w:pPr>
    </w:p>
    <w:p w14:paraId="1906BB98" w14:textId="62705B74" w:rsidR="00F559C4" w:rsidRDefault="00F559C4" w:rsidP="00F559C4">
      <w:pPr>
        <w:pStyle w:val="Body"/>
      </w:pPr>
      <w:r>
        <w:t xml:space="preserve">As mentioned </w:t>
      </w:r>
      <w:r w:rsidR="008D1D87">
        <w:t>earlier,</w:t>
      </w:r>
      <w:r>
        <w:t xml:space="preserve"> each GPIO pin </w:t>
      </w:r>
      <w:r w:rsidR="008D1D87">
        <w:t xml:space="preserve">is </w:t>
      </w:r>
      <w:r>
        <w:t>manage</w:t>
      </w:r>
      <w:r w:rsidR="008D1D87">
        <w:t>d</w:t>
      </w:r>
      <w:r>
        <w:t xml:space="preserve"> by 4</w:t>
      </w:r>
      <w:r w:rsidR="008D1D87">
        <w:t xml:space="preserve"> </w:t>
      </w:r>
      <w:r>
        <w:t>bits</w:t>
      </w:r>
      <w:r w:rsidR="008D1D87">
        <w:t>;</w:t>
      </w:r>
      <w:r>
        <w:t xml:space="preserve"> for set/clear case</w:t>
      </w:r>
      <w:r w:rsidR="008D1D87">
        <w:t>,</w:t>
      </w:r>
      <w:r>
        <w:t xml:space="preserve"> if nibble </w:t>
      </w:r>
      <w:r w:rsidR="000C2B0B">
        <w:t xml:space="preserve">is </w:t>
      </w:r>
      <w:r>
        <w:t>0 it means clear</w:t>
      </w:r>
      <w:r w:rsidR="00F84F0B">
        <w:t xml:space="preserve"> and</w:t>
      </w:r>
      <w:r>
        <w:t xml:space="preserve"> if it </w:t>
      </w:r>
      <w:r w:rsidR="000C2B0B">
        <w:t xml:space="preserve">is </w:t>
      </w:r>
      <w:r>
        <w:t xml:space="preserve">1 it means set. </w:t>
      </w:r>
      <w:r w:rsidR="00F84F0B">
        <w:t xml:space="preserve">The </w:t>
      </w:r>
      <w:r w:rsidR="009508FC">
        <w:t>0x0</w:t>
      </w:r>
      <w:r>
        <w:t>F (15) means do not touch it, leave it as it is.</w:t>
      </w:r>
    </w:p>
    <w:p w14:paraId="5BAD9EB0" w14:textId="77777777" w:rsidR="00F559C4" w:rsidRDefault="00F559C4" w:rsidP="00F559C4">
      <w:pPr>
        <w:pStyle w:val="Body"/>
      </w:pPr>
    </w:p>
    <w:p w14:paraId="2EF86628" w14:textId="0A73E259" w:rsidR="00940E53" w:rsidRDefault="00940E53" w:rsidP="00940E53">
      <w:pPr>
        <w:pStyle w:val="Body"/>
      </w:pPr>
    </w:p>
    <w:p w14:paraId="1ABF1B1E" w14:textId="77777777" w:rsidR="00940E53" w:rsidRDefault="00940E53" w:rsidP="00940E53">
      <w:pPr>
        <w:pStyle w:val="Body"/>
      </w:pPr>
    </w:p>
    <w:p w14:paraId="6701E2A3" w14:textId="2195AD8A" w:rsidR="00D45A6D" w:rsidRDefault="00D45A6D" w:rsidP="005D02B3">
      <w:pPr>
        <w:pStyle w:val="Body"/>
      </w:pPr>
    </w:p>
    <w:p w14:paraId="062F5271" w14:textId="607A5B37" w:rsidR="007E4C19" w:rsidRDefault="007E4C19" w:rsidP="005D02B3">
      <w:pPr>
        <w:pStyle w:val="Body"/>
      </w:pPr>
    </w:p>
    <w:p w14:paraId="510A4697" w14:textId="1242E121" w:rsidR="007E4C19" w:rsidRDefault="007E4C19" w:rsidP="005D02B3">
      <w:pPr>
        <w:pStyle w:val="Body"/>
      </w:pPr>
    </w:p>
    <w:p w14:paraId="2AC37366" w14:textId="272EE3AD" w:rsidR="007E4C19" w:rsidRDefault="007E4C19" w:rsidP="005D02B3">
      <w:pPr>
        <w:pStyle w:val="Body"/>
      </w:pPr>
    </w:p>
    <w:p w14:paraId="4CE13299" w14:textId="765EEDBF" w:rsidR="007E4C19" w:rsidRDefault="007E4C19" w:rsidP="005D02B3">
      <w:pPr>
        <w:pStyle w:val="Body"/>
      </w:pPr>
    </w:p>
    <w:p w14:paraId="32D3B43F" w14:textId="7EB6921A" w:rsidR="007E4C19" w:rsidRDefault="007E4C19" w:rsidP="005D02B3">
      <w:pPr>
        <w:pStyle w:val="Body"/>
      </w:pPr>
    </w:p>
    <w:p w14:paraId="3D0FD8A5" w14:textId="23F70CAE" w:rsidR="007E4C19" w:rsidRDefault="007E4C19" w:rsidP="005D02B3">
      <w:pPr>
        <w:pStyle w:val="Body"/>
      </w:pPr>
    </w:p>
    <w:p w14:paraId="57AE47C6" w14:textId="54046B98" w:rsidR="007E4C19" w:rsidRDefault="007E4C19" w:rsidP="005D02B3">
      <w:pPr>
        <w:pStyle w:val="Body"/>
      </w:pPr>
    </w:p>
    <w:p w14:paraId="48A078F0" w14:textId="4F4C7D68" w:rsidR="007E4C19" w:rsidRDefault="007E4C19" w:rsidP="005D02B3">
      <w:pPr>
        <w:pStyle w:val="Body"/>
      </w:pPr>
    </w:p>
    <w:p w14:paraId="4473E00A" w14:textId="2C66B0A2" w:rsidR="007E4C19" w:rsidRDefault="007E4C19" w:rsidP="005D02B3">
      <w:pPr>
        <w:pStyle w:val="Body"/>
      </w:pPr>
    </w:p>
    <w:p w14:paraId="7A92F7E3" w14:textId="733CB2C7" w:rsidR="007E4C19" w:rsidRDefault="007E4C19" w:rsidP="005D02B3">
      <w:pPr>
        <w:pStyle w:val="Body"/>
      </w:pPr>
    </w:p>
    <w:p w14:paraId="7AA36B1C" w14:textId="6A5103E3" w:rsidR="007E4C19" w:rsidRDefault="007E4C19" w:rsidP="005D02B3">
      <w:pPr>
        <w:pStyle w:val="Body"/>
      </w:pPr>
    </w:p>
    <w:p w14:paraId="410EF8E7" w14:textId="766F7CCC" w:rsidR="007E4C19" w:rsidRDefault="007E4C19" w:rsidP="005D02B3">
      <w:pPr>
        <w:pStyle w:val="Body"/>
      </w:pPr>
    </w:p>
    <w:p w14:paraId="2E1397DF" w14:textId="40B5FFEE" w:rsidR="007E4C19" w:rsidRDefault="007E4C19" w:rsidP="005D02B3">
      <w:pPr>
        <w:pStyle w:val="Body"/>
      </w:pPr>
    </w:p>
    <w:p w14:paraId="212836F6" w14:textId="1ED14B9E" w:rsidR="007E4C19" w:rsidRDefault="007E4C19" w:rsidP="005D02B3">
      <w:pPr>
        <w:pStyle w:val="Body"/>
      </w:pPr>
    </w:p>
    <w:p w14:paraId="5E4EB47A" w14:textId="0C6EA27C" w:rsidR="007E4C19" w:rsidRDefault="007E4C19" w:rsidP="005D02B3">
      <w:pPr>
        <w:pStyle w:val="Body"/>
      </w:pPr>
    </w:p>
    <w:p w14:paraId="0B5C33AF" w14:textId="6B3782BC" w:rsidR="007E4C19" w:rsidRDefault="007E4C19" w:rsidP="005D02B3">
      <w:pPr>
        <w:pStyle w:val="Body"/>
      </w:pPr>
    </w:p>
    <w:p w14:paraId="4B9F4F0C" w14:textId="39A856CD" w:rsidR="007E4C19" w:rsidRDefault="007E4C19" w:rsidP="005D02B3">
      <w:pPr>
        <w:pStyle w:val="Body"/>
      </w:pPr>
    </w:p>
    <w:p w14:paraId="0A16CF57" w14:textId="281D006B" w:rsidR="007E4C19" w:rsidRDefault="007E4C19" w:rsidP="005D02B3">
      <w:pPr>
        <w:pStyle w:val="Body"/>
      </w:pPr>
    </w:p>
    <w:p w14:paraId="7BA5CB1B" w14:textId="226DBA87" w:rsidR="007E4C19" w:rsidRDefault="007E4C19" w:rsidP="005D02B3">
      <w:pPr>
        <w:pStyle w:val="Body"/>
      </w:pPr>
    </w:p>
    <w:p w14:paraId="6699A049" w14:textId="2EA70928" w:rsidR="007E4C19" w:rsidRDefault="007E4C19" w:rsidP="005D02B3">
      <w:pPr>
        <w:pStyle w:val="Body"/>
      </w:pPr>
    </w:p>
    <w:p w14:paraId="591707F1" w14:textId="63987C2B" w:rsidR="007E4C19" w:rsidRDefault="007E4C19" w:rsidP="005D02B3">
      <w:pPr>
        <w:pStyle w:val="Body"/>
      </w:pPr>
    </w:p>
    <w:p w14:paraId="6BE072BB" w14:textId="1C9E6C78" w:rsidR="007E4C19" w:rsidRDefault="007E4C19" w:rsidP="005D02B3">
      <w:pPr>
        <w:pStyle w:val="Body"/>
      </w:pPr>
    </w:p>
    <w:p w14:paraId="04B3E6E1" w14:textId="04ACEA75" w:rsidR="007E4C19" w:rsidRDefault="007E4C19" w:rsidP="005D02B3">
      <w:pPr>
        <w:pStyle w:val="Body"/>
      </w:pPr>
    </w:p>
    <w:p w14:paraId="78AB3E20" w14:textId="7EBB78E6" w:rsidR="00F4227C" w:rsidRDefault="00F4227C">
      <w:pPr>
        <w:spacing w:before="0" w:after="0" w:line="240" w:lineRule="auto"/>
        <w:rPr>
          <w:rFonts w:eastAsia="SimSun"/>
          <w:szCs w:val="19"/>
          <w:lang w:eastAsia="zh-CN"/>
        </w:rPr>
      </w:pPr>
      <w:r>
        <w:br w:type="page"/>
      </w:r>
    </w:p>
    <w:p w14:paraId="5DA38A57" w14:textId="4D49263B" w:rsidR="004C3BB1" w:rsidRDefault="007046AF" w:rsidP="00501FD8">
      <w:pPr>
        <w:pStyle w:val="H4-Heading"/>
      </w:pPr>
      <w:bookmarkStart w:id="128" w:name="_Toc84517896"/>
      <w:bookmarkStart w:id="129" w:name="_Toc87525302"/>
      <w:r>
        <w:lastRenderedPageBreak/>
        <w:t>I</w:t>
      </w:r>
      <w:r w:rsidRPr="0096458E">
        <w:rPr>
          <w:vertAlign w:val="superscript"/>
        </w:rPr>
        <w:t>2</w:t>
      </w:r>
      <w:r>
        <w:t xml:space="preserve">C/SPI </w:t>
      </w:r>
      <w:r w:rsidR="00E86CFD">
        <w:t xml:space="preserve">Bridge Mode </w:t>
      </w:r>
      <w:r>
        <w:t>Packet Format</w:t>
      </w:r>
      <w:bookmarkEnd w:id="128"/>
      <w:bookmarkEnd w:id="129"/>
    </w:p>
    <w:p w14:paraId="25BBBD13" w14:textId="4575066A" w:rsidR="007046AF" w:rsidRDefault="007046AF" w:rsidP="00174A80">
      <w:pPr>
        <w:pStyle w:val="Body"/>
      </w:pPr>
      <w:r>
        <w:t xml:space="preserve">After </w:t>
      </w:r>
      <w:r w:rsidR="004A7737">
        <w:t xml:space="preserve">the </w:t>
      </w:r>
      <w:r w:rsidR="00F9367D">
        <w:t xml:space="preserve">interface board </w:t>
      </w:r>
      <w:r>
        <w:t>switche</w:t>
      </w:r>
      <w:r w:rsidR="008B2E60">
        <w:t>s</w:t>
      </w:r>
      <w:r>
        <w:t xml:space="preserve"> to bridge mode for I</w:t>
      </w:r>
      <w:r w:rsidRPr="0096458E">
        <w:rPr>
          <w:vertAlign w:val="superscript"/>
        </w:rPr>
        <w:t>2</w:t>
      </w:r>
      <w:r>
        <w:t xml:space="preserve">C </w:t>
      </w:r>
      <w:r w:rsidR="00255003">
        <w:t>or</w:t>
      </w:r>
      <w:r>
        <w:t xml:space="preserve"> SPI</w:t>
      </w:r>
      <w:r w:rsidR="008B2E60">
        <w:t>,</w:t>
      </w:r>
      <w:r>
        <w:t xml:space="preserve"> each request should be </w:t>
      </w:r>
      <w:r w:rsidR="004A7737">
        <w:t xml:space="preserve">sent </w:t>
      </w:r>
      <w:r w:rsidR="008B2E60">
        <w:t>in the following</w:t>
      </w:r>
      <w:r w:rsidR="00E208F7">
        <w:t xml:space="preserve"> format:</w:t>
      </w:r>
      <w:r>
        <w:t xml:space="preserve"> </w:t>
      </w:r>
    </w:p>
    <w:p w14:paraId="69336E28" w14:textId="2C8924AA" w:rsidR="00D53A0F" w:rsidRDefault="00D53A0F" w:rsidP="00462962">
      <w:pPr>
        <w:pStyle w:val="Style14ptBoldBefore0ptAfter0ptLinespacingsing"/>
      </w:pPr>
    </w:p>
    <w:p w14:paraId="245058FD" w14:textId="1F38EDB2" w:rsidR="00D53A0F" w:rsidRDefault="00D53A0F" w:rsidP="00462962">
      <w:pPr>
        <w:pStyle w:val="Style14ptBoldBefore0ptAfter0ptLinespacingsing"/>
      </w:pPr>
      <w:r>
        <w:rPr>
          <w:noProof/>
        </w:rPr>
        <w:drawing>
          <wp:inline distT="0" distB="0" distL="0" distR="0" wp14:anchorId="439533ED" wp14:editId="5C5DCB72">
            <wp:extent cx="5931535" cy="517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517525"/>
                    </a:xfrm>
                    <a:prstGeom prst="rect">
                      <a:avLst/>
                    </a:prstGeom>
                    <a:noFill/>
                    <a:ln>
                      <a:noFill/>
                    </a:ln>
                  </pic:spPr>
                </pic:pic>
              </a:graphicData>
            </a:graphic>
          </wp:inline>
        </w:drawing>
      </w:r>
    </w:p>
    <w:p w14:paraId="66037804" w14:textId="33F0F095" w:rsidR="00D53A0F" w:rsidRDefault="00DC378C" w:rsidP="00255003">
      <w:pPr>
        <w:pStyle w:val="Caption-Figure"/>
        <w:rPr>
          <w:b/>
          <w:sz w:val="28"/>
          <w:szCs w:val="18"/>
        </w:rPr>
      </w:pPr>
      <w:bookmarkStart w:id="130" w:name="_Toc80896604"/>
      <w:bookmarkStart w:id="131" w:name="_Toc87525340"/>
      <w:r>
        <w:t xml:space="preserve">Figure </w:t>
      </w:r>
      <w:r w:rsidR="00742398">
        <w:fldChar w:fldCharType="begin"/>
      </w:r>
      <w:r w:rsidR="00742398">
        <w:instrText xml:space="preserve"> SEQ Figure \* ARABIC </w:instrText>
      </w:r>
      <w:r w:rsidR="00742398">
        <w:fldChar w:fldCharType="separate"/>
      </w:r>
      <w:r w:rsidR="00072265">
        <w:rPr>
          <w:noProof/>
        </w:rPr>
        <w:t>35</w:t>
      </w:r>
      <w:r w:rsidR="00742398">
        <w:rPr>
          <w:noProof/>
        </w:rPr>
        <w:fldChar w:fldCharType="end"/>
      </w:r>
      <w:r w:rsidRPr="002049A4">
        <w:t>.</w:t>
      </w:r>
      <w:r>
        <w:t xml:space="preserve"> </w:t>
      </w:r>
      <w:r w:rsidR="00255003">
        <w:t>I</w:t>
      </w:r>
      <w:r w:rsidR="00255003" w:rsidRPr="0096458E">
        <w:rPr>
          <w:vertAlign w:val="superscript"/>
        </w:rPr>
        <w:t>2</w:t>
      </w:r>
      <w:r w:rsidR="00255003">
        <w:t>C/SPI read/write request packet.</w:t>
      </w:r>
      <w:bookmarkEnd w:id="130"/>
      <w:bookmarkEnd w:id="131"/>
    </w:p>
    <w:p w14:paraId="64E7D2A6" w14:textId="77777777" w:rsidR="00D53A0F" w:rsidRDefault="00D53A0F" w:rsidP="00462962">
      <w:pPr>
        <w:pStyle w:val="Style14ptBoldBefore0ptAfter0ptLinespacingsing"/>
      </w:pPr>
    </w:p>
    <w:p w14:paraId="0C5E038F" w14:textId="3E23007A" w:rsidR="00D53A0F" w:rsidRDefault="00D53A0F" w:rsidP="00D53A0F">
      <w:pPr>
        <w:pStyle w:val="BodyIndent-TextSmallBullet"/>
      </w:pPr>
      <w:r>
        <w:t>Each request sh</w:t>
      </w:r>
      <w:r w:rsidR="008B2E60">
        <w:t>ould</w:t>
      </w:r>
      <w:r>
        <w:t xml:space="preserve"> start with 'S' and end with 'P' character.</w:t>
      </w:r>
    </w:p>
    <w:p w14:paraId="30A388D3" w14:textId="3342C394" w:rsidR="00D53A0F" w:rsidRDefault="00D53A0F" w:rsidP="00D53A0F">
      <w:pPr>
        <w:pStyle w:val="BodyIndent-TextSmallBullet"/>
      </w:pPr>
      <w:r>
        <w:t>After 'S'</w:t>
      </w:r>
      <w:r w:rsidR="00255003">
        <w:t>,</w:t>
      </w:r>
      <w:r>
        <w:t xml:space="preserve"> address byte</w:t>
      </w:r>
      <w:r w:rsidR="00174A80">
        <w:t xml:space="preserve"> (I2C address)</w:t>
      </w:r>
      <w:r>
        <w:t xml:space="preserve"> sh</w:t>
      </w:r>
      <w:r w:rsidR="008B2E60">
        <w:t>ould</w:t>
      </w:r>
      <w:r>
        <w:t xml:space="preserve"> be provide</w:t>
      </w:r>
      <w:r w:rsidR="004A7737">
        <w:t>d</w:t>
      </w:r>
      <w:r>
        <w:t xml:space="preserve"> </w:t>
      </w:r>
      <w:r w:rsidR="008B2E60">
        <w:t xml:space="preserve">The </w:t>
      </w:r>
      <w:r>
        <w:t>LSB bit of address indicates read or write, 0:Write, 1:Read</w:t>
      </w:r>
      <w:r w:rsidR="008B2E60">
        <w:t>.</w:t>
      </w:r>
    </w:p>
    <w:p w14:paraId="488D965B" w14:textId="692905ED" w:rsidR="00D53A0F" w:rsidRDefault="00D53A0F" w:rsidP="00255003">
      <w:pPr>
        <w:pStyle w:val="BodyIndent-TextSmallBullet"/>
      </w:pPr>
      <w:r>
        <w:t>After address bytes</w:t>
      </w:r>
      <w:r w:rsidR="00C432D6">
        <w:t>,</w:t>
      </w:r>
      <w:r>
        <w:t xml:space="preserve"> 2 bytes length sh</w:t>
      </w:r>
      <w:r w:rsidR="008B2E60">
        <w:t>ould</w:t>
      </w:r>
      <w:r>
        <w:t xml:space="preserve"> be sen</w:t>
      </w:r>
      <w:r w:rsidR="008B2E60">
        <w:t>t</w:t>
      </w:r>
      <w:r w:rsidR="00255003">
        <w:t xml:space="preserve"> (</w:t>
      </w:r>
      <w:r w:rsidR="00C432D6">
        <w:t>big-</w:t>
      </w:r>
      <w:r w:rsidR="00255003">
        <w:t>endian format)</w:t>
      </w:r>
      <w:r w:rsidR="008B2E60">
        <w:t>.</w:t>
      </w:r>
    </w:p>
    <w:p w14:paraId="46103217" w14:textId="568B5612" w:rsidR="00D53A0F" w:rsidRDefault="00D53A0F" w:rsidP="00174A80">
      <w:pPr>
        <w:pStyle w:val="Body"/>
      </w:pPr>
      <w:r>
        <w:t xml:space="preserve">The read and write commands are </w:t>
      </w:r>
      <w:r w:rsidR="00C432D6">
        <w:t xml:space="preserve">the </w:t>
      </w:r>
      <w:r>
        <w:t>same</w:t>
      </w:r>
      <w:r w:rsidR="008B2E60">
        <w:t>;</w:t>
      </w:r>
      <w:r>
        <w:t xml:space="preserve"> to read data from </w:t>
      </w:r>
      <w:r w:rsidR="00C432D6">
        <w:t xml:space="preserve">the </w:t>
      </w:r>
      <w:r>
        <w:t xml:space="preserve">target bootloader </w:t>
      </w:r>
      <w:r w:rsidR="008B2E60">
        <w:t xml:space="preserve">the </w:t>
      </w:r>
      <w:r>
        <w:t>LSB bit of address byte sh</w:t>
      </w:r>
      <w:r w:rsidR="008B2E60">
        <w:t>ould</w:t>
      </w:r>
      <w:r>
        <w:t xml:space="preserve"> be set to 1</w:t>
      </w:r>
      <w:r w:rsidR="008B2E60">
        <w:t>;</w:t>
      </w:r>
      <w:r>
        <w:t xml:space="preserve"> and </w:t>
      </w:r>
      <w:r w:rsidR="00255003">
        <w:t xml:space="preserve">for </w:t>
      </w:r>
      <w:r>
        <w:t>read command length bytes indicate the number of bytes that will be read</w:t>
      </w:r>
      <w:r w:rsidR="00255003">
        <w:t xml:space="preserve"> from bootloader</w:t>
      </w:r>
      <w:r>
        <w:t>.</w:t>
      </w:r>
    </w:p>
    <w:p w14:paraId="4A841157" w14:textId="77777777" w:rsidR="00E86CFD" w:rsidRDefault="00E86CFD" w:rsidP="00462962">
      <w:pPr>
        <w:pStyle w:val="StyleBefore0ptAfter0ptLinespacingsingle"/>
      </w:pPr>
    </w:p>
    <w:p w14:paraId="6FF40017" w14:textId="36F09B26" w:rsidR="00E86CFD" w:rsidRDefault="00E86CFD" w:rsidP="00462962">
      <w:pPr>
        <w:pStyle w:val="StyleBefore0ptAfter0ptLinespacingsingle"/>
      </w:pPr>
      <w:r>
        <w:t>Response packet format:</w:t>
      </w:r>
    </w:p>
    <w:p w14:paraId="477CE3C9" w14:textId="77777777" w:rsidR="00E86CFD" w:rsidRDefault="00E86CFD" w:rsidP="00462962">
      <w:pPr>
        <w:pStyle w:val="StyleBefore0ptAfter0ptLinespacingsingle"/>
      </w:pPr>
    </w:p>
    <w:p w14:paraId="7B9DDE8D" w14:textId="282B1E65" w:rsidR="00E86CFD" w:rsidRDefault="00E86CFD" w:rsidP="00462962">
      <w:pPr>
        <w:pStyle w:val="StyleBefore0ptAfter0ptLinespacingsingle"/>
      </w:pPr>
      <w:r>
        <w:rPr>
          <w:noProof/>
        </w:rPr>
        <w:drawing>
          <wp:inline distT="0" distB="0" distL="0" distR="0" wp14:anchorId="67B4F0E9" wp14:editId="1E5F54BE">
            <wp:extent cx="4271211" cy="48691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6878" cy="495538"/>
                    </a:xfrm>
                    <a:prstGeom prst="rect">
                      <a:avLst/>
                    </a:prstGeom>
                    <a:noFill/>
                    <a:ln>
                      <a:noFill/>
                    </a:ln>
                  </pic:spPr>
                </pic:pic>
              </a:graphicData>
            </a:graphic>
          </wp:inline>
        </w:drawing>
      </w:r>
    </w:p>
    <w:p w14:paraId="1939CEAD" w14:textId="2A32766F" w:rsidR="00255003" w:rsidRDefault="00DC378C" w:rsidP="001B143F">
      <w:pPr>
        <w:pStyle w:val="Caption-Figure"/>
      </w:pPr>
      <w:bookmarkStart w:id="132" w:name="_Toc80896605"/>
      <w:bookmarkStart w:id="133" w:name="_Toc87525341"/>
      <w:r>
        <w:t xml:space="preserve">Figure </w:t>
      </w:r>
      <w:r w:rsidR="00742398">
        <w:fldChar w:fldCharType="begin"/>
      </w:r>
      <w:r w:rsidR="00742398">
        <w:instrText xml:space="preserve"> SEQ Figure \* ARABIC </w:instrText>
      </w:r>
      <w:r w:rsidR="00742398">
        <w:fldChar w:fldCharType="separate"/>
      </w:r>
      <w:r w:rsidR="00072265">
        <w:rPr>
          <w:noProof/>
        </w:rPr>
        <w:t>36</w:t>
      </w:r>
      <w:r w:rsidR="00742398">
        <w:rPr>
          <w:noProof/>
        </w:rPr>
        <w:fldChar w:fldCharType="end"/>
      </w:r>
      <w:r w:rsidRPr="002049A4">
        <w:t>.</w:t>
      </w:r>
      <w:r>
        <w:t xml:space="preserve"> </w:t>
      </w:r>
      <w:r w:rsidR="00255003">
        <w:t>I</w:t>
      </w:r>
      <w:r w:rsidR="00255003" w:rsidRPr="0096458E">
        <w:rPr>
          <w:vertAlign w:val="superscript"/>
        </w:rPr>
        <w:t>2</w:t>
      </w:r>
      <w:r w:rsidR="00255003">
        <w:t>C/SPI read/write response packet.</w:t>
      </w:r>
      <w:bookmarkEnd w:id="132"/>
      <w:bookmarkEnd w:id="133"/>
    </w:p>
    <w:p w14:paraId="461A08B8" w14:textId="77777777" w:rsidR="00E86CFD" w:rsidRDefault="00E86CFD" w:rsidP="00462962">
      <w:pPr>
        <w:pStyle w:val="StyleBefore0ptAfter0ptLinespacingsingle"/>
      </w:pPr>
    </w:p>
    <w:p w14:paraId="7A584E83" w14:textId="77777777" w:rsidR="00E86CFD" w:rsidRDefault="00E86CFD" w:rsidP="00462962">
      <w:pPr>
        <w:pStyle w:val="StyleBefore0ptAfter0ptLinespacingsingle"/>
      </w:pPr>
      <w:r>
        <w:t xml:space="preserve">On response, </w:t>
      </w:r>
    </w:p>
    <w:p w14:paraId="18DF53ED" w14:textId="12040BF3" w:rsidR="00E86CFD" w:rsidRDefault="00E86CFD" w:rsidP="00E86CFD">
      <w:pPr>
        <w:pStyle w:val="BodyIndent-TextSmallBullet"/>
      </w:pPr>
      <w:r>
        <w:t xml:space="preserve">Len is data </w:t>
      </w:r>
      <w:proofErr w:type="spellStart"/>
      <w:r>
        <w:t>len</w:t>
      </w:r>
      <w:proofErr w:type="spellEnd"/>
      <w:r>
        <w:t xml:space="preserve"> + 4 bytes (for </w:t>
      </w:r>
      <w:proofErr w:type="spellStart"/>
      <w:r>
        <w:t>RetVal</w:t>
      </w:r>
      <w:proofErr w:type="spellEnd"/>
      <w:r>
        <w:t>),</w:t>
      </w:r>
    </w:p>
    <w:p w14:paraId="45EAAB89" w14:textId="32DD2476" w:rsidR="00E86CFD" w:rsidRDefault="00E86CFD" w:rsidP="00E86CFD">
      <w:pPr>
        <w:pStyle w:val="BodyIndent-TextSmallBullet"/>
      </w:pPr>
      <w:r>
        <w:t xml:space="preserve">The </w:t>
      </w:r>
      <w:proofErr w:type="spellStart"/>
      <w:r>
        <w:t>RetVal</w:t>
      </w:r>
      <w:proofErr w:type="spellEnd"/>
      <w:r>
        <w:t xml:space="preserve"> is the number of data that read or write by adapt</w:t>
      </w:r>
      <w:r w:rsidR="00255003">
        <w:t>e</w:t>
      </w:r>
      <w:r>
        <w:t>r</w:t>
      </w:r>
      <w:r w:rsidR="00255003">
        <w:t xml:space="preserve"> over I</w:t>
      </w:r>
      <w:r w:rsidR="00255003" w:rsidRPr="0096458E">
        <w:rPr>
          <w:vertAlign w:val="superscript"/>
        </w:rPr>
        <w:t>2</w:t>
      </w:r>
      <w:r w:rsidR="00255003">
        <w:t>C or SPI</w:t>
      </w:r>
      <w:r>
        <w:t>.</w:t>
      </w:r>
    </w:p>
    <w:p w14:paraId="202A20CB" w14:textId="0B989789" w:rsidR="00E86CFD" w:rsidRDefault="00E86CFD" w:rsidP="00E86CFD">
      <w:pPr>
        <w:pStyle w:val="BodyIndent-TextSmallBullet"/>
      </w:pPr>
      <w:r>
        <w:t>Data section valid for read command, for write request this section does not exist</w:t>
      </w:r>
      <w:r w:rsidR="001B143F">
        <w:t xml:space="preserve"> on response packet</w:t>
      </w:r>
      <w:r>
        <w:t xml:space="preserve">. </w:t>
      </w:r>
    </w:p>
    <w:p w14:paraId="1AADE3A6" w14:textId="77777777" w:rsidR="00E86CFD" w:rsidRDefault="00E86CFD" w:rsidP="00E86CFD">
      <w:pPr>
        <w:pStyle w:val="BodyIndent-TextSmallBullet"/>
        <w:numPr>
          <w:ilvl w:val="0"/>
          <w:numId w:val="0"/>
        </w:numPr>
      </w:pPr>
    </w:p>
    <w:p w14:paraId="13CE85E3" w14:textId="77777777" w:rsidR="00E86CFD" w:rsidRDefault="00E86CFD" w:rsidP="00501FD8">
      <w:pPr>
        <w:pStyle w:val="H4-Heading"/>
      </w:pPr>
      <w:bookmarkStart w:id="134" w:name="_Toc84517897"/>
      <w:bookmarkStart w:id="135" w:name="_Toc87525303"/>
      <w:r>
        <w:t>UART Bridge Mode Packet Format</w:t>
      </w:r>
      <w:bookmarkEnd w:id="134"/>
      <w:bookmarkEnd w:id="135"/>
    </w:p>
    <w:p w14:paraId="2C05F03C" w14:textId="35582ABD" w:rsidR="00F5769E" w:rsidRDefault="00174A80" w:rsidP="00E86CFD">
      <w:pPr>
        <w:pStyle w:val="Body"/>
      </w:pPr>
      <w:r>
        <w:t xml:space="preserve">There is no protocol for UART bridge </w:t>
      </w:r>
      <w:proofErr w:type="gramStart"/>
      <w:r>
        <w:t>mode</w:t>
      </w:r>
      <w:proofErr w:type="gramEnd"/>
      <w:r>
        <w:t xml:space="preserve"> </w:t>
      </w:r>
      <w:r w:rsidR="00E86E10">
        <w:t xml:space="preserve">and </w:t>
      </w:r>
      <w:r w:rsidR="00F5769E">
        <w:t>the adapt</w:t>
      </w:r>
      <w:r w:rsidR="007F2C60">
        <w:t>e</w:t>
      </w:r>
      <w:r w:rsidR="00F5769E">
        <w:t>r directly send</w:t>
      </w:r>
      <w:r w:rsidR="00121E45">
        <w:t>s</w:t>
      </w:r>
      <w:r w:rsidR="00F5769E">
        <w:t xml:space="preserve"> </w:t>
      </w:r>
      <w:r w:rsidR="008B2E60">
        <w:t xml:space="preserve">and </w:t>
      </w:r>
      <w:r w:rsidR="00F5769E">
        <w:t>receive</w:t>
      </w:r>
      <w:r w:rsidR="008B2E60">
        <w:t>s</w:t>
      </w:r>
      <w:r w:rsidR="00F5769E">
        <w:t xml:space="preserve"> the data that it read over UART.</w:t>
      </w:r>
    </w:p>
    <w:p w14:paraId="6368A0F0" w14:textId="3FF30F99" w:rsidR="005F0A0C" w:rsidRDefault="005F0A0C" w:rsidP="00501FD8">
      <w:pPr>
        <w:pStyle w:val="Body"/>
      </w:pPr>
    </w:p>
    <w:p w14:paraId="79FE034B" w14:textId="77777777" w:rsidR="005F0A0C" w:rsidRDefault="005F0A0C" w:rsidP="00501FD8">
      <w:pPr>
        <w:pStyle w:val="Body"/>
      </w:pPr>
    </w:p>
    <w:p w14:paraId="19654B3F" w14:textId="77777777" w:rsidR="005F0A0C" w:rsidRDefault="005F0A0C" w:rsidP="00501FD8">
      <w:pPr>
        <w:pStyle w:val="Body"/>
      </w:pPr>
    </w:p>
    <w:p w14:paraId="6D7D5AB2" w14:textId="77777777" w:rsidR="001C6CCF" w:rsidRDefault="001C6CCF" w:rsidP="00501FD8">
      <w:pPr>
        <w:pStyle w:val="Body"/>
      </w:pPr>
      <w:bookmarkStart w:id="136" w:name="_Toc84517898"/>
    </w:p>
    <w:p w14:paraId="0FD894F0" w14:textId="7D0D453D" w:rsidR="005F0A0C" w:rsidRDefault="005F0A0C" w:rsidP="00501FD8">
      <w:pPr>
        <w:pStyle w:val="H2-Heading"/>
      </w:pPr>
      <w:bookmarkStart w:id="137" w:name="_Toc87525304"/>
      <w:r>
        <w:lastRenderedPageBreak/>
        <w:t>Trademarks</w:t>
      </w:r>
      <w:bookmarkEnd w:id="136"/>
      <w:bookmarkEnd w:id="137"/>
      <w:r>
        <w:t xml:space="preserve"> </w:t>
      </w:r>
    </w:p>
    <w:p w14:paraId="6F696C72" w14:textId="07A365B9" w:rsidR="00F43559" w:rsidRPr="00F43559" w:rsidRDefault="00F43559" w:rsidP="006000D1">
      <w:pPr>
        <w:pStyle w:val="Body"/>
      </w:pPr>
      <w:r w:rsidRPr="0096458E">
        <w:rPr>
          <w:rStyle w:val="coveo-highlight"/>
        </w:rPr>
        <w:t>Windows</w:t>
      </w:r>
      <w:r w:rsidRPr="0096458E">
        <w:t> </w:t>
      </w:r>
      <w:r w:rsidRPr="0096458E">
        <w:rPr>
          <w:rStyle w:val="coveo-highlight"/>
        </w:rPr>
        <w:t>is</w:t>
      </w:r>
      <w:r w:rsidRPr="0096458E">
        <w:t> </w:t>
      </w:r>
      <w:r w:rsidRPr="0096458E">
        <w:rPr>
          <w:rStyle w:val="coveo-highlight"/>
        </w:rPr>
        <w:t>a</w:t>
      </w:r>
      <w:r w:rsidRPr="0096458E">
        <w:t> </w:t>
      </w:r>
      <w:r w:rsidRPr="0096458E">
        <w:rPr>
          <w:rStyle w:val="coveo-highlight"/>
        </w:rPr>
        <w:t>registered</w:t>
      </w:r>
      <w:r w:rsidRPr="0096458E">
        <w:t> trademark and </w:t>
      </w:r>
      <w:r w:rsidRPr="0096458E">
        <w:rPr>
          <w:rStyle w:val="coveo-highlight"/>
        </w:rPr>
        <w:t>registered</w:t>
      </w:r>
      <w:r w:rsidRPr="0096458E">
        <w:t> service mark of Microsoft Corporation.</w:t>
      </w:r>
    </w:p>
    <w:p w14:paraId="0F023541" w14:textId="4592CE6C" w:rsidR="00386650" w:rsidRPr="00D53A0F" w:rsidRDefault="00386650" w:rsidP="00E86CFD">
      <w:pPr>
        <w:pStyle w:val="Body"/>
      </w:pPr>
      <w:r>
        <w:br w:type="page"/>
      </w:r>
    </w:p>
    <w:p w14:paraId="15E36629" w14:textId="68653DD6" w:rsidR="00146B64" w:rsidRPr="00080848" w:rsidRDefault="00146B64" w:rsidP="00501FD8">
      <w:pPr>
        <w:pStyle w:val="H2-Heading"/>
      </w:pPr>
      <w:bookmarkStart w:id="138" w:name="_Toc84517899"/>
      <w:bookmarkStart w:id="139" w:name="_Toc87525305"/>
      <w:r w:rsidRPr="00080848">
        <w:lastRenderedPageBreak/>
        <w:t>Revision History</w:t>
      </w:r>
      <w:bookmarkEnd w:id="138"/>
      <w:bookmarkEnd w:id="139"/>
      <w:r w:rsidR="00634454" w:rsidRPr="00080848">
        <w:t xml:space="preserve"> </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1172"/>
        <w:gridCol w:w="1172"/>
        <w:gridCol w:w="5609"/>
        <w:gridCol w:w="1623"/>
      </w:tblGrid>
      <w:tr w:rsidR="00146B64" w:rsidRPr="002049A4" w14:paraId="53D3FE43" w14:textId="77777777" w:rsidTr="0077623C">
        <w:trPr>
          <w:trHeight w:val="547"/>
          <w:jc w:val="center"/>
        </w:trPr>
        <w:tc>
          <w:tcPr>
            <w:tcW w:w="1172" w:type="dxa"/>
            <w:shd w:val="clear" w:color="auto" w:fill="auto"/>
            <w:vAlign w:val="center"/>
          </w:tcPr>
          <w:p w14:paraId="4FD2F43B" w14:textId="77777777" w:rsidR="00146B64" w:rsidRPr="002760FB" w:rsidRDefault="00146B64" w:rsidP="002760FB">
            <w:pPr>
              <w:pStyle w:val="TableHeader"/>
            </w:pPr>
            <w:r w:rsidRPr="002049A4">
              <w:t>REVISION NUMBER</w:t>
            </w:r>
          </w:p>
        </w:tc>
        <w:tc>
          <w:tcPr>
            <w:tcW w:w="1172" w:type="dxa"/>
            <w:shd w:val="clear" w:color="auto" w:fill="auto"/>
            <w:vAlign w:val="center"/>
          </w:tcPr>
          <w:p w14:paraId="6AF06442" w14:textId="77777777" w:rsidR="00146B64" w:rsidRPr="002760FB" w:rsidRDefault="00146B64" w:rsidP="002760FB">
            <w:pPr>
              <w:pStyle w:val="TableHeader"/>
            </w:pPr>
            <w:r w:rsidRPr="002049A4">
              <w:t>REVISION DATE</w:t>
            </w:r>
          </w:p>
        </w:tc>
        <w:tc>
          <w:tcPr>
            <w:tcW w:w="5609" w:type="dxa"/>
            <w:vAlign w:val="center"/>
          </w:tcPr>
          <w:p w14:paraId="2343163D" w14:textId="77777777" w:rsidR="00146B64" w:rsidRPr="002760FB" w:rsidRDefault="00146B64" w:rsidP="002760FB">
            <w:pPr>
              <w:pStyle w:val="TableHeader"/>
            </w:pPr>
            <w:r w:rsidRPr="002049A4">
              <w:t>DESCRIPTION</w:t>
            </w:r>
          </w:p>
        </w:tc>
        <w:tc>
          <w:tcPr>
            <w:tcW w:w="1623" w:type="dxa"/>
            <w:vAlign w:val="center"/>
          </w:tcPr>
          <w:p w14:paraId="5FB8E91E" w14:textId="77777777" w:rsidR="00146B64" w:rsidRPr="002760FB" w:rsidRDefault="00146B64" w:rsidP="002760FB">
            <w:pPr>
              <w:pStyle w:val="TableHeader"/>
            </w:pPr>
            <w:r w:rsidRPr="002049A4">
              <w:t>PAGES CHANGED</w:t>
            </w:r>
          </w:p>
        </w:tc>
      </w:tr>
      <w:tr w:rsidR="00146B64" w:rsidRPr="002049A4" w14:paraId="15367D53" w14:textId="77777777" w:rsidTr="0077623C">
        <w:trPr>
          <w:trHeight w:val="547"/>
          <w:jc w:val="center"/>
        </w:trPr>
        <w:tc>
          <w:tcPr>
            <w:tcW w:w="1172" w:type="dxa"/>
            <w:shd w:val="clear" w:color="auto" w:fill="auto"/>
            <w:vAlign w:val="center"/>
          </w:tcPr>
          <w:p w14:paraId="06CE2C6E" w14:textId="77777777" w:rsidR="00146B64" w:rsidRPr="00664F3B" w:rsidRDefault="00146B64" w:rsidP="002760FB">
            <w:pPr>
              <w:pStyle w:val="TableHeader"/>
              <w:rPr>
                <w:b w:val="0"/>
                <w:bCs/>
              </w:rPr>
            </w:pPr>
            <w:r w:rsidRPr="00664F3B">
              <w:rPr>
                <w:b w:val="0"/>
                <w:bCs/>
              </w:rPr>
              <w:t>0</w:t>
            </w:r>
          </w:p>
        </w:tc>
        <w:tc>
          <w:tcPr>
            <w:tcW w:w="1172" w:type="dxa"/>
            <w:shd w:val="clear" w:color="auto" w:fill="auto"/>
            <w:vAlign w:val="center"/>
          </w:tcPr>
          <w:p w14:paraId="2E8B3481" w14:textId="615F4D7D" w:rsidR="00146B64" w:rsidRPr="002760FB" w:rsidRDefault="00620D58" w:rsidP="002760FB">
            <w:pPr>
              <w:pStyle w:val="TableText"/>
            </w:pPr>
            <w:r>
              <w:t>10</w:t>
            </w:r>
            <w:r w:rsidR="00146B64" w:rsidRPr="002049A4">
              <w:t>/</w:t>
            </w:r>
            <w:r w:rsidR="006B2A09">
              <w:t>21</w:t>
            </w:r>
          </w:p>
        </w:tc>
        <w:tc>
          <w:tcPr>
            <w:tcW w:w="5609" w:type="dxa"/>
            <w:vAlign w:val="center"/>
          </w:tcPr>
          <w:p w14:paraId="2D6A09B6" w14:textId="77777777" w:rsidR="00146B64" w:rsidRPr="002760FB" w:rsidRDefault="00146B64" w:rsidP="002760FB">
            <w:pPr>
              <w:pStyle w:val="TableText"/>
            </w:pPr>
            <w:r w:rsidRPr="00F36445">
              <w:t>Initial release</w:t>
            </w:r>
          </w:p>
        </w:tc>
        <w:tc>
          <w:tcPr>
            <w:tcW w:w="1623" w:type="dxa"/>
            <w:vAlign w:val="center"/>
          </w:tcPr>
          <w:p w14:paraId="58036495" w14:textId="77777777" w:rsidR="00146B64" w:rsidRPr="002760FB" w:rsidRDefault="00146B64" w:rsidP="002760FB">
            <w:pPr>
              <w:pStyle w:val="TableTextCenter"/>
            </w:pPr>
            <w:r w:rsidRPr="00F36445">
              <w:t>—</w:t>
            </w:r>
          </w:p>
        </w:tc>
      </w:tr>
      <w:tr w:rsidR="00F4227C" w:rsidRPr="002049A4" w14:paraId="4E103366" w14:textId="77777777" w:rsidTr="0077623C">
        <w:trPr>
          <w:trHeight w:val="547"/>
          <w:jc w:val="center"/>
        </w:trPr>
        <w:tc>
          <w:tcPr>
            <w:tcW w:w="1172" w:type="dxa"/>
            <w:shd w:val="clear" w:color="auto" w:fill="auto"/>
            <w:vAlign w:val="center"/>
          </w:tcPr>
          <w:p w14:paraId="6672A0C8" w14:textId="35526715" w:rsidR="00F4227C" w:rsidRPr="00F4227C" w:rsidRDefault="00F4227C" w:rsidP="00F4227C">
            <w:pPr>
              <w:pStyle w:val="TableHeader"/>
              <w:rPr>
                <w:b w:val="0"/>
                <w:bCs/>
              </w:rPr>
            </w:pPr>
            <w:r w:rsidRPr="00F4227C">
              <w:rPr>
                <w:b w:val="0"/>
                <w:bCs/>
              </w:rPr>
              <w:t>1</w:t>
            </w:r>
          </w:p>
        </w:tc>
        <w:tc>
          <w:tcPr>
            <w:tcW w:w="1172" w:type="dxa"/>
            <w:shd w:val="clear" w:color="auto" w:fill="auto"/>
            <w:vAlign w:val="center"/>
          </w:tcPr>
          <w:p w14:paraId="568F0B5F" w14:textId="16BB6378" w:rsidR="00F4227C" w:rsidRPr="00CE1A5F" w:rsidRDefault="00F4227C" w:rsidP="00F4227C">
            <w:pPr>
              <w:pStyle w:val="TableText"/>
            </w:pPr>
            <w:r>
              <w:t>1</w:t>
            </w:r>
            <w:r w:rsidR="008902C4">
              <w:t>1</w:t>
            </w:r>
            <w:r w:rsidRPr="002049A4">
              <w:t>/</w:t>
            </w:r>
            <w:r>
              <w:t>21</w:t>
            </w:r>
          </w:p>
        </w:tc>
        <w:tc>
          <w:tcPr>
            <w:tcW w:w="5609" w:type="dxa"/>
            <w:vAlign w:val="center"/>
          </w:tcPr>
          <w:p w14:paraId="48B418DF" w14:textId="01663A91" w:rsidR="00F4227C" w:rsidRPr="00CE1A5F" w:rsidRDefault="008902C4" w:rsidP="00F4227C">
            <w:pPr>
              <w:pStyle w:val="TableText"/>
            </w:pPr>
            <w:r>
              <w:t>Improve readability</w:t>
            </w:r>
          </w:p>
        </w:tc>
        <w:tc>
          <w:tcPr>
            <w:tcW w:w="1623" w:type="dxa"/>
            <w:vAlign w:val="center"/>
          </w:tcPr>
          <w:p w14:paraId="402B094A" w14:textId="2831D07F" w:rsidR="00F4227C" w:rsidRPr="002049A4" w:rsidRDefault="00F4227C" w:rsidP="00F4227C">
            <w:pPr>
              <w:pStyle w:val="TableTextCenter"/>
            </w:pPr>
            <w:r w:rsidRPr="00F36445">
              <w:t>—</w:t>
            </w:r>
          </w:p>
        </w:tc>
      </w:tr>
      <w:tr w:rsidR="000C2C29" w:rsidRPr="002049A4" w14:paraId="422328D9" w14:textId="77777777" w:rsidTr="0077623C">
        <w:trPr>
          <w:trHeight w:val="547"/>
          <w:jc w:val="center"/>
        </w:trPr>
        <w:tc>
          <w:tcPr>
            <w:tcW w:w="1172" w:type="dxa"/>
            <w:shd w:val="clear" w:color="auto" w:fill="auto"/>
            <w:vAlign w:val="center"/>
          </w:tcPr>
          <w:p w14:paraId="60842120" w14:textId="08D7991A" w:rsidR="000C2C29" w:rsidRPr="00F4227C" w:rsidRDefault="000C2C29" w:rsidP="00F4227C">
            <w:pPr>
              <w:pStyle w:val="TableHeader"/>
              <w:rPr>
                <w:b w:val="0"/>
                <w:bCs/>
              </w:rPr>
            </w:pPr>
            <w:r>
              <w:rPr>
                <w:b w:val="0"/>
                <w:bCs/>
              </w:rPr>
              <w:t>1.1</w:t>
            </w:r>
          </w:p>
        </w:tc>
        <w:tc>
          <w:tcPr>
            <w:tcW w:w="1172" w:type="dxa"/>
            <w:shd w:val="clear" w:color="auto" w:fill="auto"/>
            <w:vAlign w:val="center"/>
          </w:tcPr>
          <w:p w14:paraId="47F7A5C3" w14:textId="27CC0CE7" w:rsidR="000C2C29" w:rsidRDefault="000C2C29" w:rsidP="00F4227C">
            <w:pPr>
              <w:pStyle w:val="TableText"/>
            </w:pPr>
            <w:r>
              <w:t>11/21</w:t>
            </w:r>
          </w:p>
        </w:tc>
        <w:tc>
          <w:tcPr>
            <w:tcW w:w="5609" w:type="dxa"/>
            <w:vAlign w:val="center"/>
          </w:tcPr>
          <w:p w14:paraId="27147465" w14:textId="77777777" w:rsidR="000C2C29" w:rsidRDefault="000C2C29" w:rsidP="00F4227C">
            <w:pPr>
              <w:pStyle w:val="TableText"/>
            </w:pPr>
            <w:r>
              <w:t>General improvements</w:t>
            </w:r>
          </w:p>
          <w:p w14:paraId="029EFB37" w14:textId="5140E574" w:rsidR="0077623C" w:rsidRDefault="000C2C29" w:rsidP="00F4227C">
            <w:pPr>
              <w:pStyle w:val="TableText"/>
            </w:pPr>
            <w:r>
              <w:t>Update logo</w:t>
            </w:r>
          </w:p>
        </w:tc>
        <w:tc>
          <w:tcPr>
            <w:tcW w:w="1623" w:type="dxa"/>
            <w:vAlign w:val="center"/>
          </w:tcPr>
          <w:p w14:paraId="28182A80" w14:textId="77777777" w:rsidR="000C2C29" w:rsidRPr="00F36445" w:rsidRDefault="000C2C29" w:rsidP="00F4227C">
            <w:pPr>
              <w:pStyle w:val="TableTextCenter"/>
            </w:pPr>
          </w:p>
        </w:tc>
      </w:tr>
    </w:tbl>
    <w:p w14:paraId="0BB9DC41" w14:textId="77777777" w:rsidR="00640857" w:rsidRDefault="00640857" w:rsidP="007227F7">
      <w:pPr>
        <w:pStyle w:val="Body"/>
      </w:pPr>
    </w:p>
    <w:p w14:paraId="7443578B" w14:textId="77777777" w:rsidR="00CE1A5F" w:rsidRDefault="00CE1A5F" w:rsidP="007227F7">
      <w:pPr>
        <w:pStyle w:val="Body"/>
      </w:pPr>
    </w:p>
    <w:p w14:paraId="56825699" w14:textId="77777777" w:rsidR="00CE1A5F" w:rsidRDefault="00CE1A5F" w:rsidP="007227F7">
      <w:pPr>
        <w:pStyle w:val="Body"/>
      </w:pPr>
    </w:p>
    <w:p w14:paraId="61410306" w14:textId="77777777" w:rsidR="00CE1A5F" w:rsidRDefault="00CE1A5F" w:rsidP="007227F7">
      <w:pPr>
        <w:pStyle w:val="Body"/>
      </w:pPr>
    </w:p>
    <w:p w14:paraId="161DD60C" w14:textId="653254F2" w:rsidR="00CE1A5F" w:rsidRDefault="00CE1A5F" w:rsidP="007227F7">
      <w:pPr>
        <w:pStyle w:val="Body"/>
      </w:pPr>
    </w:p>
    <w:p w14:paraId="11A94E2C" w14:textId="77777777" w:rsidR="00CE1A5F" w:rsidRDefault="00CE1A5F" w:rsidP="007227F7">
      <w:pPr>
        <w:pStyle w:val="Body"/>
      </w:pPr>
    </w:p>
    <w:p w14:paraId="2728B039" w14:textId="77777777" w:rsidR="00CE1A5F" w:rsidRDefault="00CE1A5F" w:rsidP="007227F7">
      <w:pPr>
        <w:pStyle w:val="Body"/>
      </w:pPr>
    </w:p>
    <w:p w14:paraId="5EFD440F" w14:textId="77777777" w:rsidR="00CE1A5F" w:rsidRDefault="00CE1A5F" w:rsidP="007227F7">
      <w:pPr>
        <w:pStyle w:val="Body"/>
      </w:pPr>
    </w:p>
    <w:p w14:paraId="3528ECFC" w14:textId="77777777" w:rsidR="00CE1A5F" w:rsidRDefault="00CE1A5F" w:rsidP="007227F7">
      <w:pPr>
        <w:pStyle w:val="Body"/>
      </w:pPr>
    </w:p>
    <w:p w14:paraId="7E184AD9" w14:textId="77777777" w:rsidR="00CE1A5F" w:rsidRDefault="00CE1A5F" w:rsidP="007227F7">
      <w:pPr>
        <w:pStyle w:val="Body"/>
      </w:pPr>
    </w:p>
    <w:p w14:paraId="04FC55BB" w14:textId="77777777" w:rsidR="00CE1A5F" w:rsidRDefault="00CE1A5F" w:rsidP="007227F7">
      <w:pPr>
        <w:pStyle w:val="Body"/>
      </w:pPr>
    </w:p>
    <w:p w14:paraId="5F7193D0" w14:textId="77777777" w:rsidR="00CE1A5F" w:rsidRDefault="00CE1A5F" w:rsidP="007227F7">
      <w:pPr>
        <w:pStyle w:val="Body"/>
      </w:pPr>
    </w:p>
    <w:p w14:paraId="23408B33" w14:textId="77777777" w:rsidR="00CE1A5F" w:rsidRDefault="00CE1A5F" w:rsidP="007227F7">
      <w:pPr>
        <w:pStyle w:val="Body"/>
      </w:pPr>
    </w:p>
    <w:p w14:paraId="7E28E7EF" w14:textId="77777777" w:rsidR="00CE1A5F" w:rsidRDefault="00CE1A5F" w:rsidP="007227F7">
      <w:pPr>
        <w:pStyle w:val="Body"/>
      </w:pPr>
    </w:p>
    <w:p w14:paraId="0256B5D0" w14:textId="77777777" w:rsidR="00CE1A5F" w:rsidRDefault="00CE1A5F" w:rsidP="007227F7">
      <w:pPr>
        <w:pStyle w:val="Body"/>
      </w:pPr>
    </w:p>
    <w:p w14:paraId="538994F3" w14:textId="77777777" w:rsidR="00CE1A5F" w:rsidRDefault="00CE1A5F" w:rsidP="007227F7">
      <w:pPr>
        <w:pStyle w:val="Body"/>
      </w:pPr>
    </w:p>
    <w:p w14:paraId="60240472" w14:textId="77777777" w:rsidR="00CE1A5F" w:rsidRDefault="00CE1A5F" w:rsidP="007227F7">
      <w:pPr>
        <w:pStyle w:val="Body"/>
      </w:pPr>
    </w:p>
    <w:p w14:paraId="60CB75E9" w14:textId="77777777" w:rsidR="00CE1A5F" w:rsidRDefault="00CE1A5F" w:rsidP="007227F7">
      <w:pPr>
        <w:pStyle w:val="Body"/>
      </w:pPr>
    </w:p>
    <w:p w14:paraId="78774614" w14:textId="77777777" w:rsidR="00CE1A5F" w:rsidRDefault="00CE1A5F" w:rsidP="007227F7">
      <w:pPr>
        <w:pStyle w:val="Body"/>
      </w:pPr>
    </w:p>
    <w:p w14:paraId="12C876B0" w14:textId="77777777" w:rsidR="00CE1A5F" w:rsidRDefault="00CE1A5F" w:rsidP="007227F7">
      <w:pPr>
        <w:pStyle w:val="Body"/>
      </w:pPr>
    </w:p>
    <w:p w14:paraId="2F7DF682" w14:textId="77777777" w:rsidR="00CE1A5F" w:rsidRDefault="00CE1A5F" w:rsidP="007227F7">
      <w:pPr>
        <w:pStyle w:val="Body"/>
      </w:pPr>
    </w:p>
    <w:p w14:paraId="0E66B864" w14:textId="77777777" w:rsidR="00CE1A5F" w:rsidRPr="007227F7" w:rsidRDefault="00CE1A5F" w:rsidP="007227F7">
      <w:pPr>
        <w:pStyle w:val="Body"/>
      </w:pPr>
    </w:p>
    <w:p w14:paraId="15BC7BAB" w14:textId="77777777" w:rsidR="006148B6" w:rsidRPr="002049A4" w:rsidRDefault="006148B6" w:rsidP="006148B6">
      <w:pPr>
        <w:pStyle w:val="LastPageFooter"/>
      </w:pPr>
    </w:p>
    <w:p w14:paraId="7AE11075" w14:textId="068036F7" w:rsidR="006148B6" w:rsidRPr="002049A4" w:rsidRDefault="00512F71" w:rsidP="002E19AA">
      <w:pPr>
        <w:pStyle w:val="LastPageFooter"/>
      </w:pPr>
      <w:r w:rsidRPr="002049A4">
        <w:t>©20</w:t>
      </w:r>
      <w:r w:rsidR="00440016">
        <w:t>21</w:t>
      </w:r>
      <w:r w:rsidRPr="002049A4">
        <w:t xml:space="preserve"> by Maxim Integrated Products, Inc. All rights reserved. Information in this publication concerning the devices, applications, or technology described is intended to suggest possible uses and may be superseded. MAXIM INTEGRATED PRODUCTS, INC. DOES NOT ASSUME LIABILITY FOR OR PROVIDE A REPRESENTATION OF ACCURACY OF THE INFORMATION, DEVICES, OR TECHNOLOGY DESCRIBED IN THIS DOCUMENT. MAXIM ALSO DOES NOT ASSUME LIABILITY FOR INTELLECTUAL PROPERTY INFRINGEMENT RELATED IN ANY MANNER TO USE OF INFORMATION, DEVICES, OR TECHNOLOGY DESCRIBED HEREIN OR OTHERWISE. The information contained within this document has been verified according to the general principles of electrical and mechanical engineering or registered trademarks of Maxim Integrated Products, Inc. All other product or service names are the property of their respective owners.</w:t>
      </w:r>
    </w:p>
    <w:sectPr w:rsidR="006148B6" w:rsidRPr="002049A4" w:rsidSect="00AC2E67">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648" w:footer="18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2C39B" w14:textId="77777777" w:rsidR="00742398" w:rsidRPr="003669A8" w:rsidRDefault="00742398" w:rsidP="003669A8">
      <w:r>
        <w:separator/>
      </w:r>
    </w:p>
  </w:endnote>
  <w:endnote w:type="continuationSeparator" w:id="0">
    <w:p w14:paraId="45EDFF64" w14:textId="77777777" w:rsidR="00742398" w:rsidRPr="003669A8" w:rsidRDefault="00742398" w:rsidP="00366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hitney Book">
    <w:altName w:val="Arial"/>
    <w:panose1 w:val="00000000000000000000"/>
    <w:charset w:val="00"/>
    <w:family w:val="modern"/>
    <w:notTrueType/>
    <w:pitch w:val="variable"/>
    <w:sig w:usb0="A10002FF" w:usb1="4000005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Whitney Bold">
    <w:altName w:val="Arial"/>
    <w:panose1 w:val="00000000000000000000"/>
    <w:charset w:val="00"/>
    <w:family w:val="modern"/>
    <w:notTrueType/>
    <w:pitch w:val="variable"/>
    <w:sig w:usb0="A10002FF" w:usb1="4000005B" w:usb2="00000000" w:usb3="00000000" w:csb0="0000009F" w:csb1="00000000"/>
  </w:font>
  <w:font w:name="ArialNarrow">
    <w:altName w:val="Arial Narrow"/>
    <w:charset w:val="00"/>
    <w:family w:val="auto"/>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05"/>
      <w:gridCol w:w="6745"/>
    </w:tblGrid>
    <w:tr w:rsidR="00A80EF7" w:rsidRPr="00A80EF7" w14:paraId="7B543B32" w14:textId="77777777" w:rsidTr="0064378F">
      <w:tc>
        <w:tcPr>
          <w:tcW w:w="2605" w:type="dxa"/>
        </w:tcPr>
        <w:p w14:paraId="50DFF1DF" w14:textId="77777777" w:rsidR="00A80EF7" w:rsidRPr="00A80EF7" w:rsidRDefault="00A80EF7" w:rsidP="00A80EF7">
          <w:pPr>
            <w:tabs>
              <w:tab w:val="left" w:pos="185"/>
              <w:tab w:val="right" w:pos="1620"/>
              <w:tab w:val="center" w:pos="2229"/>
              <w:tab w:val="right" w:pos="9360"/>
            </w:tabs>
            <w:spacing w:before="0" w:after="0" w:line="240" w:lineRule="auto"/>
            <w:jc w:val="both"/>
            <w:rPr>
              <w:b/>
              <w:bCs/>
              <w:color w:val="838686"/>
            </w:rPr>
          </w:pPr>
          <w:r w:rsidRPr="00A80EF7">
            <w:rPr>
              <w:b/>
              <w:bCs/>
              <w:color w:val="838686"/>
            </w:rPr>
            <w:fldChar w:fldCharType="begin"/>
          </w:r>
          <w:r w:rsidRPr="00A80EF7">
            <w:rPr>
              <w:b/>
              <w:bCs/>
              <w:color w:val="838686"/>
            </w:rPr>
            <w:instrText xml:space="preserve"> PAGE   \* MERGEFORMAT </w:instrText>
          </w:r>
          <w:r w:rsidRPr="00A80EF7">
            <w:rPr>
              <w:b/>
              <w:bCs/>
              <w:color w:val="838686"/>
            </w:rPr>
            <w:fldChar w:fldCharType="separate"/>
          </w:r>
          <w:r w:rsidRPr="00A80EF7">
            <w:rPr>
              <w:b/>
              <w:bCs/>
              <w:noProof/>
              <w:color w:val="838686"/>
            </w:rPr>
            <w:t>2</w:t>
          </w:r>
          <w:r w:rsidRPr="00A80EF7">
            <w:rPr>
              <w:b/>
              <w:bCs/>
              <w:noProof/>
              <w:color w:val="838686"/>
            </w:rPr>
            <w:fldChar w:fldCharType="end"/>
          </w:r>
        </w:p>
      </w:tc>
      <w:tc>
        <w:tcPr>
          <w:tcW w:w="6745" w:type="dxa"/>
        </w:tcPr>
        <w:p w14:paraId="3A4EC7D0" w14:textId="77777777" w:rsidR="00A80EF7" w:rsidRPr="00A80EF7" w:rsidRDefault="00742398" w:rsidP="00A80EF7">
          <w:pPr>
            <w:tabs>
              <w:tab w:val="right" w:pos="1620"/>
              <w:tab w:val="right" w:pos="9360"/>
            </w:tabs>
            <w:spacing w:before="0" w:after="0" w:line="240" w:lineRule="auto"/>
            <w:jc w:val="right"/>
            <w:rPr>
              <w:b/>
              <w:bCs/>
              <w:color w:val="838686"/>
            </w:rPr>
          </w:pPr>
          <w:sdt>
            <w:sdtPr>
              <w:rPr>
                <w:color w:val="838686"/>
                <w:sz w:val="20"/>
                <w:szCs w:val="20"/>
              </w:rPr>
              <w:alias w:val="Confidentiality"/>
              <w:tag w:val="Confidentiality"/>
              <w:id w:val="-573123825"/>
              <w:comboBox>
                <w:listItem w:value="Choose an item."/>
                <w:listItem w:displayText="©2019 Analog Devices, Inc. All rights reserved. " w:value="©2019 Analog Devices, Inc. All rights reserved. "/>
                <w:listItem w:displayText="Analog Devices Confidential Information. ©2019 Analog Devices, Inc. All rights reserved. " w:value="Analog Devices Confidential Information. ©2019 Analog Devices, Inc. All rights reserved. "/>
                <w:listItem w:displayText="Analog Devices Highly Confidential Information. ©2019 Analog Devices, Inc. All rights reserved." w:value="Analog Devices Highly Confidential Information. ©2019 Analog Devices, Inc. All rights reserved."/>
                <w:listItem w:displayText="Analog Devices Confidential Information—Not for External Distribution. ©2019 Analog Devices, Inc. All rights reserved." w:value="Analog Devices Confidential Information—Not for External Distribution. ©2019 Analog Devices, Inc. All rights reserved."/>
              </w:comboBox>
            </w:sdtPr>
            <w:sdtEndPr/>
            <w:sdtContent>
              <w:r w:rsidR="00A80EF7" w:rsidRPr="00A80EF7">
                <w:rPr>
                  <w:color w:val="838686"/>
                  <w:sz w:val="20"/>
                  <w:szCs w:val="20"/>
                </w:rPr>
                <w:t xml:space="preserve">©2021 Analog Devices, Inc. All rights reserved. </w:t>
              </w:r>
            </w:sdtContent>
          </w:sdt>
        </w:p>
      </w:tc>
    </w:tr>
  </w:tbl>
  <w:p w14:paraId="5C91C93C" w14:textId="06B46053" w:rsidR="00A80EF7" w:rsidRDefault="00A80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0"/>
      <w:gridCol w:w="2960"/>
    </w:tblGrid>
    <w:tr w:rsidR="00A80EF7" w:rsidRPr="00A80EF7" w14:paraId="0905C0A1" w14:textId="77777777" w:rsidTr="0064378F">
      <w:tc>
        <w:tcPr>
          <w:tcW w:w="6390" w:type="dxa"/>
        </w:tcPr>
        <w:p w14:paraId="6C4C84D0" w14:textId="77777777" w:rsidR="00A80EF7" w:rsidRPr="00A80EF7" w:rsidRDefault="00742398" w:rsidP="00A80EF7">
          <w:pPr>
            <w:spacing w:before="0" w:after="0" w:line="240" w:lineRule="auto"/>
            <w:rPr>
              <w:sz w:val="20"/>
              <w:szCs w:val="20"/>
            </w:rPr>
          </w:pPr>
          <w:sdt>
            <w:sdtPr>
              <w:rPr>
                <w:color w:val="838686"/>
                <w:sz w:val="20"/>
                <w:szCs w:val="20"/>
              </w:rPr>
              <w:alias w:val="Confidentiality"/>
              <w:tag w:val="Confidentiality"/>
              <w:id w:val="2014029309"/>
              <w:comboBox>
                <w:listItem w:value="Choose an item."/>
                <w:listItem w:displayText="©2019 Analog Devices, Inc. All rights reserved. " w:value="©2019 Analog Devices, Inc. All rights reserved. "/>
                <w:listItem w:displayText="Analog Devices Confidential Information. ©2019 Analog Devices, Inc. All rights reserved. " w:value="Analog Devices Confidential Information. ©2019 Analog Devices, Inc. All rights reserved. "/>
                <w:listItem w:displayText="Analog Devices Highly Confidential Information. ©2019 Analog Devices, Inc. All rights reserved." w:value="Analog Devices Highly Confidential Information. ©2019 Analog Devices, Inc. All rights reserved."/>
                <w:listItem w:displayText="Analog Devices Confidential Information—Not for External Distribution. ©2019 Analog Devices, Inc. All rights reserved." w:value="Analog Devices Confidential Information—Not for External Distribution. ©2019 Analog Devices, Inc. All rights reserved."/>
              </w:comboBox>
            </w:sdtPr>
            <w:sdtEndPr/>
            <w:sdtContent>
              <w:r w:rsidR="00A80EF7" w:rsidRPr="00A80EF7">
                <w:rPr>
                  <w:color w:val="838686"/>
                  <w:sz w:val="20"/>
                  <w:szCs w:val="20"/>
                </w:rPr>
                <w:t xml:space="preserve">©2021 Analog Devices, Inc. All rights reserved. </w:t>
              </w:r>
            </w:sdtContent>
          </w:sdt>
        </w:p>
      </w:tc>
      <w:tc>
        <w:tcPr>
          <w:tcW w:w="2960" w:type="dxa"/>
        </w:tcPr>
        <w:p w14:paraId="4E90186C" w14:textId="77777777" w:rsidR="00A80EF7" w:rsidRPr="00A80EF7" w:rsidRDefault="00A80EF7" w:rsidP="00A80EF7">
          <w:pPr>
            <w:spacing w:before="0" w:after="0" w:line="240" w:lineRule="auto"/>
            <w:jc w:val="right"/>
            <w:rPr>
              <w:sz w:val="20"/>
              <w:szCs w:val="20"/>
            </w:rPr>
          </w:pPr>
          <w:r w:rsidRPr="00A80EF7">
            <w:rPr>
              <w:b/>
              <w:bCs/>
              <w:color w:val="838686"/>
            </w:rPr>
            <w:fldChar w:fldCharType="begin"/>
          </w:r>
          <w:r w:rsidRPr="00A80EF7">
            <w:rPr>
              <w:b/>
              <w:bCs/>
              <w:color w:val="838686"/>
            </w:rPr>
            <w:instrText xml:space="preserve"> PAGE   \* MERGEFORMAT </w:instrText>
          </w:r>
          <w:r w:rsidRPr="00A80EF7">
            <w:rPr>
              <w:b/>
              <w:bCs/>
              <w:color w:val="838686"/>
            </w:rPr>
            <w:fldChar w:fldCharType="separate"/>
          </w:r>
          <w:r w:rsidRPr="00A80EF7">
            <w:rPr>
              <w:b/>
              <w:bCs/>
              <w:noProof/>
              <w:color w:val="838686"/>
            </w:rPr>
            <w:t>3</w:t>
          </w:r>
          <w:r w:rsidRPr="00A80EF7">
            <w:rPr>
              <w:b/>
              <w:bCs/>
              <w:noProof/>
              <w:color w:val="838686"/>
            </w:rPr>
            <w:fldChar w:fldCharType="end"/>
          </w:r>
        </w:p>
      </w:tc>
    </w:tr>
  </w:tbl>
  <w:p w14:paraId="1C9CE18B" w14:textId="6BE5DC97" w:rsidR="007E7AB6" w:rsidRPr="00A80EF7" w:rsidRDefault="007E7AB6" w:rsidP="00A80E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00"/>
      <w:gridCol w:w="2123"/>
      <w:gridCol w:w="923"/>
    </w:tblGrid>
    <w:tr w:rsidR="00A80EF7" w:rsidRPr="00A80EF7" w14:paraId="77005EEB" w14:textId="77777777" w:rsidTr="0064378F">
      <w:trPr>
        <w:trHeight w:val="102"/>
      </w:trPr>
      <w:tc>
        <w:tcPr>
          <w:tcW w:w="6300" w:type="dxa"/>
        </w:tcPr>
        <w:p w14:paraId="2D9B138D" w14:textId="77777777" w:rsidR="00A80EF7" w:rsidRPr="00A80EF7" w:rsidRDefault="00742398" w:rsidP="00A80EF7">
          <w:pPr>
            <w:spacing w:before="0" w:after="0" w:line="240" w:lineRule="auto"/>
            <w:rPr>
              <w:i/>
              <w:iCs/>
              <w:color w:val="838686"/>
              <w:sz w:val="20"/>
              <w:szCs w:val="20"/>
            </w:rPr>
          </w:pPr>
          <w:sdt>
            <w:sdtPr>
              <w:rPr>
                <w:color w:val="838686"/>
                <w:sz w:val="20"/>
                <w:szCs w:val="20"/>
              </w:rPr>
              <w:alias w:val="Confidentiality"/>
              <w:tag w:val="Confidentiality"/>
              <w:id w:val="1909877316"/>
              <w:comboBox>
                <w:listItem w:value="Choose an item."/>
                <w:listItem w:displayText="©2019 Analog Devices, Inc. All rights reserved. " w:value="©2019 Analog Devices, Inc. All rights reserved. "/>
                <w:listItem w:displayText="Analog Devices Confidential Information. ©2019 Analog Devices, Inc. All rights reserved. " w:value="Analog Devices Confidential Information. ©2019 Analog Devices, Inc. All rights reserved. "/>
                <w:listItem w:displayText="Analog Devices Highly Confidential Information. ©2019 Analog Devices, Inc. All rights reserved." w:value="Analog Devices Highly Confidential Information. ©2019 Analog Devices, Inc. All rights reserved."/>
                <w:listItem w:displayText="Analog Devices Confidential Information—Not for External Distribution. ©2019 Analog Devices, Inc. All rights reserved." w:value="Analog Devices Confidential Information—Not for External Distribution. ©2019 Analog Devices, Inc. All rights reserved."/>
              </w:comboBox>
            </w:sdtPr>
            <w:sdtEndPr/>
            <w:sdtContent>
              <w:r w:rsidR="00A80EF7" w:rsidRPr="00A80EF7">
                <w:rPr>
                  <w:color w:val="838686"/>
                  <w:sz w:val="20"/>
                  <w:szCs w:val="20"/>
                </w:rPr>
                <w:t xml:space="preserve">©2021 Analog Devices, Inc. All rights reserved. </w:t>
              </w:r>
            </w:sdtContent>
          </w:sdt>
        </w:p>
      </w:tc>
      <w:tc>
        <w:tcPr>
          <w:tcW w:w="2123" w:type="dxa"/>
        </w:tcPr>
        <w:p w14:paraId="3149E3C9" w14:textId="68331834" w:rsidR="00A80EF7" w:rsidRPr="00A80EF7" w:rsidRDefault="00A80EF7" w:rsidP="00A80EF7">
          <w:pPr>
            <w:spacing w:before="0" w:after="0" w:line="240" w:lineRule="auto"/>
            <w:jc w:val="right"/>
            <w:rPr>
              <w:i/>
              <w:iCs/>
              <w:color w:val="838686"/>
              <w:sz w:val="20"/>
              <w:szCs w:val="20"/>
            </w:rPr>
          </w:pPr>
          <w:r w:rsidRPr="00A80EF7">
            <w:rPr>
              <w:i/>
              <w:iCs/>
              <w:color w:val="838686"/>
              <w:sz w:val="20"/>
              <w:szCs w:val="20"/>
            </w:rPr>
            <w:fldChar w:fldCharType="begin"/>
          </w:r>
          <w:r w:rsidRPr="00A80EF7">
            <w:rPr>
              <w:i/>
              <w:iCs/>
              <w:color w:val="838686"/>
              <w:sz w:val="20"/>
              <w:szCs w:val="20"/>
            </w:rPr>
            <w:instrText xml:space="preserve"> DATE \@ "d MMMM yyyy" </w:instrText>
          </w:r>
          <w:r w:rsidRPr="00A80EF7">
            <w:rPr>
              <w:i/>
              <w:iCs/>
              <w:color w:val="838686"/>
              <w:sz w:val="20"/>
              <w:szCs w:val="20"/>
            </w:rPr>
            <w:fldChar w:fldCharType="separate"/>
          </w:r>
          <w:r w:rsidR="00072265">
            <w:rPr>
              <w:i/>
              <w:iCs/>
              <w:noProof/>
              <w:color w:val="838686"/>
              <w:sz w:val="20"/>
              <w:szCs w:val="20"/>
            </w:rPr>
            <w:t>12 November 2021</w:t>
          </w:r>
          <w:r w:rsidRPr="00A80EF7">
            <w:rPr>
              <w:i/>
              <w:iCs/>
              <w:color w:val="838686"/>
              <w:sz w:val="20"/>
              <w:szCs w:val="20"/>
            </w:rPr>
            <w:fldChar w:fldCharType="end"/>
          </w:r>
        </w:p>
      </w:tc>
      <w:tc>
        <w:tcPr>
          <w:tcW w:w="923" w:type="dxa"/>
        </w:tcPr>
        <w:p w14:paraId="7AB46E82" w14:textId="77777777" w:rsidR="00A80EF7" w:rsidRPr="00A80EF7" w:rsidRDefault="00A80EF7" w:rsidP="00A80EF7">
          <w:pPr>
            <w:spacing w:before="0" w:after="0" w:line="240" w:lineRule="auto"/>
            <w:jc w:val="right"/>
            <w:rPr>
              <w:i/>
              <w:iCs/>
              <w:color w:val="838686"/>
              <w:sz w:val="20"/>
              <w:szCs w:val="20"/>
            </w:rPr>
          </w:pPr>
          <w:r w:rsidRPr="00A80EF7">
            <w:rPr>
              <w:b/>
              <w:bCs/>
              <w:color w:val="838686"/>
            </w:rPr>
            <w:fldChar w:fldCharType="begin"/>
          </w:r>
          <w:r w:rsidRPr="00A80EF7">
            <w:rPr>
              <w:b/>
              <w:bCs/>
              <w:color w:val="838686"/>
            </w:rPr>
            <w:instrText xml:space="preserve"> PAGE   \* MERGEFORMAT </w:instrText>
          </w:r>
          <w:r w:rsidRPr="00A80EF7">
            <w:rPr>
              <w:b/>
              <w:bCs/>
              <w:color w:val="838686"/>
            </w:rPr>
            <w:fldChar w:fldCharType="separate"/>
          </w:r>
          <w:r w:rsidRPr="00A80EF7">
            <w:rPr>
              <w:b/>
              <w:bCs/>
              <w:noProof/>
              <w:color w:val="838686"/>
            </w:rPr>
            <w:t>1</w:t>
          </w:r>
          <w:r w:rsidRPr="00A80EF7">
            <w:rPr>
              <w:b/>
              <w:bCs/>
              <w:noProof/>
              <w:color w:val="838686"/>
            </w:rPr>
            <w:fldChar w:fldCharType="end"/>
          </w:r>
        </w:p>
      </w:tc>
    </w:tr>
  </w:tbl>
  <w:p w14:paraId="76E88A3D" w14:textId="7B9D8F0B" w:rsidR="00A80EF7" w:rsidRDefault="00A80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8EE0E" w14:textId="77777777" w:rsidR="00742398" w:rsidRPr="003669A8" w:rsidRDefault="00742398" w:rsidP="003669A8">
      <w:r>
        <w:separator/>
      </w:r>
    </w:p>
  </w:footnote>
  <w:footnote w:type="continuationSeparator" w:id="0">
    <w:p w14:paraId="3857A470" w14:textId="77777777" w:rsidR="00742398" w:rsidRPr="003669A8" w:rsidRDefault="00742398" w:rsidP="00366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B5DE8" w14:textId="297AE761" w:rsidR="007E7AB6" w:rsidRDefault="00434672">
    <w:pPr>
      <w:spacing w:before="0" w:after="0" w:line="240" w:lineRule="auto"/>
    </w:pPr>
    <w:r w:rsidRPr="000049A8">
      <w:rPr>
        <w:i/>
        <w:iCs/>
        <w:noProof/>
        <w:color w:val="AEAAAA" w:themeColor="background2" w:themeShade="BF"/>
      </w:rPr>
      <w:drawing>
        <wp:anchor distT="0" distB="0" distL="114300" distR="114300" simplePos="0" relativeHeight="251664384" behindDoc="0" locked="0" layoutInCell="1" allowOverlap="1" wp14:anchorId="6B0B3486" wp14:editId="2BBC05C7">
          <wp:simplePos x="0" y="0"/>
          <wp:positionH relativeFrom="column">
            <wp:align>left</wp:align>
          </wp:positionH>
          <wp:positionV relativeFrom="paragraph">
            <wp:posOffset>0</wp:posOffset>
          </wp:positionV>
          <wp:extent cx="1124712" cy="44805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I-Logo-AWP-Tag-Solid.emf"/>
                  <pic:cNvPicPr/>
                </pic:nvPicPr>
                <pic:blipFill>
                  <a:blip r:embed="rId1">
                    <a:extLst>
                      <a:ext uri="{28A0092B-C50C-407E-A947-70E740481C1C}">
                        <a14:useLocalDpi xmlns:a14="http://schemas.microsoft.com/office/drawing/2010/main" val="0"/>
                      </a:ext>
                    </a:extLst>
                  </a:blip>
                  <a:stretch>
                    <a:fillRect/>
                  </a:stretch>
                </pic:blipFill>
                <pic:spPr>
                  <a:xfrm>
                    <a:off x="0" y="0"/>
                    <a:ext cx="1124712" cy="448056"/>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2C2D8" w14:textId="191D9F28" w:rsidR="007E7AB6" w:rsidRDefault="00434672">
    <w:pPr>
      <w:spacing w:before="0" w:after="0" w:line="240" w:lineRule="auto"/>
    </w:pPr>
    <w:r w:rsidRPr="000049A8">
      <w:rPr>
        <w:i/>
        <w:iCs/>
        <w:noProof/>
        <w:color w:val="AEAAAA" w:themeColor="background2" w:themeShade="BF"/>
      </w:rPr>
      <w:drawing>
        <wp:anchor distT="0" distB="0" distL="114300" distR="114300" simplePos="0" relativeHeight="251678720" behindDoc="0" locked="0" layoutInCell="1" allowOverlap="1" wp14:anchorId="206F7E3A" wp14:editId="67367DA8">
          <wp:simplePos x="0" y="0"/>
          <wp:positionH relativeFrom="column">
            <wp:align>right</wp:align>
          </wp:positionH>
          <wp:positionV relativeFrom="paragraph">
            <wp:posOffset>0</wp:posOffset>
          </wp:positionV>
          <wp:extent cx="1124712" cy="448056"/>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I-Logo-AWP-Tag-Solid.emf"/>
                  <pic:cNvPicPr/>
                </pic:nvPicPr>
                <pic:blipFill>
                  <a:blip r:embed="rId1">
                    <a:extLst>
                      <a:ext uri="{28A0092B-C50C-407E-A947-70E740481C1C}">
                        <a14:useLocalDpi xmlns:a14="http://schemas.microsoft.com/office/drawing/2010/main" val="0"/>
                      </a:ext>
                    </a:extLst>
                  </a:blip>
                  <a:stretch>
                    <a:fillRect/>
                  </a:stretch>
                </pic:blipFill>
                <pic:spPr>
                  <a:xfrm>
                    <a:off x="0" y="0"/>
                    <a:ext cx="1124712" cy="448056"/>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25C5D" w14:textId="2F197917" w:rsidR="007E7AB6" w:rsidRDefault="00434672">
    <w:pPr>
      <w:spacing w:before="0" w:after="0" w:line="240" w:lineRule="auto"/>
    </w:pPr>
    <w:r>
      <w:rPr>
        <w:noProof/>
      </w:rPr>
      <w:drawing>
        <wp:anchor distT="0" distB="0" distL="114300" distR="114300" simplePos="0" relativeHeight="251650048" behindDoc="0" locked="1" layoutInCell="1" allowOverlap="0" wp14:anchorId="7F473EA5" wp14:editId="42244B86">
          <wp:simplePos x="0" y="0"/>
          <wp:positionH relativeFrom="column">
            <wp:posOffset>4645025</wp:posOffset>
          </wp:positionH>
          <wp:positionV relativeFrom="topMargin">
            <wp:posOffset>621665</wp:posOffset>
          </wp:positionV>
          <wp:extent cx="1298448" cy="521208"/>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I-Logo-AWP-Tag-KO.emf"/>
                  <pic:cNvPicPr/>
                </pic:nvPicPr>
                <pic:blipFill>
                  <a:blip r:embed="rId1">
                    <a:extLst>
                      <a:ext uri="{28A0092B-C50C-407E-A947-70E740481C1C}">
                        <a14:useLocalDpi xmlns:a14="http://schemas.microsoft.com/office/drawing/2010/main" val="0"/>
                      </a:ext>
                    </a:extLst>
                  </a:blip>
                  <a:stretch>
                    <a:fillRect/>
                  </a:stretch>
                </pic:blipFill>
                <pic:spPr bwMode="auto">
                  <a:xfrm>
                    <a:off x="0" y="0"/>
                    <a:ext cx="1298448" cy="521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9E63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D4084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CE3F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9EC94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A0083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F66A64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848B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1E808E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3A4A7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0A4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F7034"/>
    <w:multiLevelType w:val="hybridMultilevel"/>
    <w:tmpl w:val="EC6CA01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0925DE"/>
    <w:multiLevelType w:val="hybridMultilevel"/>
    <w:tmpl w:val="A9F6BF28"/>
    <w:lvl w:ilvl="0" w:tplc="0FF224B0">
      <w:start w:val="1"/>
      <w:numFmt w:val="lowerLetter"/>
      <w:pStyle w:val="BodyIndent-TextNumberingSmall"/>
      <w:lvlText w:val="%1."/>
      <w:lvlJc w:val="left"/>
      <w:pPr>
        <w:ind w:left="1800" w:hanging="360"/>
      </w:pPr>
      <w:rPr>
        <w:rFonts w:ascii="Arial" w:hAnsi="Arial" w:cs="Aria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DB641FE"/>
    <w:multiLevelType w:val="hybridMultilevel"/>
    <w:tmpl w:val="DA4C4CE2"/>
    <w:lvl w:ilvl="0" w:tplc="44142E6A">
      <w:start w:val="1"/>
      <w:numFmt w:val="bullet"/>
      <w:lvlText w:val=""/>
      <w:lvlJc w:val="left"/>
      <w:pPr>
        <w:ind w:left="747" w:hanging="360"/>
      </w:pPr>
      <w:rPr>
        <w:rFonts w:ascii="Symbol" w:hAnsi="Symbol" w:hint="default"/>
      </w:rPr>
    </w:lvl>
    <w:lvl w:ilvl="1" w:tplc="04090003" w:tentative="1">
      <w:start w:val="1"/>
      <w:numFmt w:val="bullet"/>
      <w:lvlText w:val="o"/>
      <w:lvlJc w:val="left"/>
      <w:pPr>
        <w:ind w:left="1467" w:hanging="360"/>
      </w:pPr>
      <w:rPr>
        <w:rFonts w:ascii="Courier New" w:hAnsi="Courier New" w:cs="Courier New" w:hint="default"/>
      </w:rPr>
    </w:lvl>
    <w:lvl w:ilvl="2" w:tplc="04090005" w:tentative="1">
      <w:start w:val="1"/>
      <w:numFmt w:val="bullet"/>
      <w:lvlText w:val=""/>
      <w:lvlJc w:val="left"/>
      <w:pPr>
        <w:ind w:left="2187" w:hanging="360"/>
      </w:pPr>
      <w:rPr>
        <w:rFonts w:ascii="Wingdings" w:hAnsi="Wingdings" w:hint="default"/>
      </w:rPr>
    </w:lvl>
    <w:lvl w:ilvl="3" w:tplc="04090001" w:tentative="1">
      <w:start w:val="1"/>
      <w:numFmt w:val="bullet"/>
      <w:lvlText w:val=""/>
      <w:lvlJc w:val="left"/>
      <w:pPr>
        <w:ind w:left="2907" w:hanging="360"/>
      </w:pPr>
      <w:rPr>
        <w:rFonts w:ascii="Symbol" w:hAnsi="Symbol" w:hint="default"/>
      </w:rPr>
    </w:lvl>
    <w:lvl w:ilvl="4" w:tplc="04090003" w:tentative="1">
      <w:start w:val="1"/>
      <w:numFmt w:val="bullet"/>
      <w:lvlText w:val="o"/>
      <w:lvlJc w:val="left"/>
      <w:pPr>
        <w:ind w:left="3627" w:hanging="360"/>
      </w:pPr>
      <w:rPr>
        <w:rFonts w:ascii="Courier New" w:hAnsi="Courier New" w:cs="Courier New" w:hint="default"/>
      </w:rPr>
    </w:lvl>
    <w:lvl w:ilvl="5" w:tplc="04090005" w:tentative="1">
      <w:start w:val="1"/>
      <w:numFmt w:val="bullet"/>
      <w:lvlText w:val=""/>
      <w:lvlJc w:val="left"/>
      <w:pPr>
        <w:ind w:left="4347" w:hanging="360"/>
      </w:pPr>
      <w:rPr>
        <w:rFonts w:ascii="Wingdings" w:hAnsi="Wingdings" w:hint="default"/>
      </w:rPr>
    </w:lvl>
    <w:lvl w:ilvl="6" w:tplc="04090001" w:tentative="1">
      <w:start w:val="1"/>
      <w:numFmt w:val="bullet"/>
      <w:lvlText w:val=""/>
      <w:lvlJc w:val="left"/>
      <w:pPr>
        <w:ind w:left="5067" w:hanging="360"/>
      </w:pPr>
      <w:rPr>
        <w:rFonts w:ascii="Symbol" w:hAnsi="Symbol" w:hint="default"/>
      </w:rPr>
    </w:lvl>
    <w:lvl w:ilvl="7" w:tplc="04090003" w:tentative="1">
      <w:start w:val="1"/>
      <w:numFmt w:val="bullet"/>
      <w:lvlText w:val="o"/>
      <w:lvlJc w:val="left"/>
      <w:pPr>
        <w:ind w:left="5787" w:hanging="360"/>
      </w:pPr>
      <w:rPr>
        <w:rFonts w:ascii="Courier New" w:hAnsi="Courier New" w:cs="Courier New" w:hint="default"/>
      </w:rPr>
    </w:lvl>
    <w:lvl w:ilvl="8" w:tplc="04090005" w:tentative="1">
      <w:start w:val="1"/>
      <w:numFmt w:val="bullet"/>
      <w:lvlText w:val=""/>
      <w:lvlJc w:val="left"/>
      <w:pPr>
        <w:ind w:left="6507" w:hanging="360"/>
      </w:pPr>
      <w:rPr>
        <w:rFonts w:ascii="Wingdings" w:hAnsi="Wingdings" w:hint="default"/>
      </w:rPr>
    </w:lvl>
  </w:abstractNum>
  <w:abstractNum w:abstractNumId="13" w15:restartNumberingAfterBreak="0">
    <w:nsid w:val="13CC3A32"/>
    <w:multiLevelType w:val="hybridMultilevel"/>
    <w:tmpl w:val="87B80C88"/>
    <w:lvl w:ilvl="0" w:tplc="40521182">
      <w:start w:val="1"/>
      <w:numFmt w:val="decimal"/>
      <w:pStyle w:val="BodyIndent-TextBold-Numbering"/>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364323"/>
    <w:multiLevelType w:val="hybridMultilevel"/>
    <w:tmpl w:val="4AA610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EE14B6"/>
    <w:multiLevelType w:val="hybridMultilevel"/>
    <w:tmpl w:val="906A9F1A"/>
    <w:lvl w:ilvl="0" w:tplc="1F3A3AB4">
      <w:start w:val="1"/>
      <w:numFmt w:val="decimal"/>
      <w:lvlText w:val="%1."/>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71B18"/>
    <w:multiLevelType w:val="hybridMultilevel"/>
    <w:tmpl w:val="4516DCB0"/>
    <w:lvl w:ilvl="0" w:tplc="0409000F">
      <w:start w:val="1"/>
      <w:numFmt w:val="decimal"/>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E6558B"/>
    <w:multiLevelType w:val="hybridMultilevel"/>
    <w:tmpl w:val="DDBE4372"/>
    <w:lvl w:ilvl="0" w:tplc="91C81C76">
      <w:numFmt w:val="bullet"/>
      <w:lvlText w:val="-"/>
      <w:lvlJc w:val="left"/>
      <w:pPr>
        <w:ind w:left="1400" w:hanging="360"/>
      </w:pPr>
      <w:rPr>
        <w:rFonts w:ascii="Arial" w:eastAsia="SimSun" w:hAnsi="Arial" w:cs="Aria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2B3F51E7"/>
    <w:multiLevelType w:val="hybridMultilevel"/>
    <w:tmpl w:val="D98A1A52"/>
    <w:lvl w:ilvl="0" w:tplc="2CC01BF4">
      <w:start w:val="1"/>
      <w:numFmt w:val="bullet"/>
      <w:pStyle w:val="Bullet"/>
      <w:lvlText w:val=""/>
      <w:lvlJc w:val="left"/>
      <w:pPr>
        <w:ind w:left="72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9F51FF"/>
    <w:multiLevelType w:val="hybridMultilevel"/>
    <w:tmpl w:val="EC6CA01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C478E3"/>
    <w:multiLevelType w:val="hybridMultilevel"/>
    <w:tmpl w:val="AD340F98"/>
    <w:lvl w:ilvl="0" w:tplc="773E1DB0">
      <w:start w:val="1"/>
      <w:numFmt w:val="decimal"/>
      <w:pStyle w:val="BodyIndent-TextNumber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D41345"/>
    <w:multiLevelType w:val="hybridMultilevel"/>
    <w:tmpl w:val="0360D300"/>
    <w:lvl w:ilvl="0" w:tplc="33A6F95E">
      <w:start w:val="1"/>
      <w:numFmt w:val="bullet"/>
      <w:pStyle w:val="BodyIndent-TextSmal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221221"/>
    <w:multiLevelType w:val="multilevel"/>
    <w:tmpl w:val="4C58328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3" w15:restartNumberingAfterBreak="0">
    <w:nsid w:val="3D62067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F6527D8"/>
    <w:multiLevelType w:val="hybridMultilevel"/>
    <w:tmpl w:val="14488206"/>
    <w:lvl w:ilvl="0" w:tplc="8012D0C0">
      <w:start w:val="1"/>
      <w:numFmt w:val="bullet"/>
      <w:pStyle w:val="Bullet-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2173FC"/>
    <w:multiLevelType w:val="hybridMultilevel"/>
    <w:tmpl w:val="C2EA12C8"/>
    <w:lvl w:ilvl="0" w:tplc="4E3CCB2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AB2FA1"/>
    <w:multiLevelType w:val="hybridMultilevel"/>
    <w:tmpl w:val="E932A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B9097F"/>
    <w:multiLevelType w:val="hybridMultilevel"/>
    <w:tmpl w:val="E806E4AE"/>
    <w:lvl w:ilvl="0" w:tplc="7C868F6A">
      <w:start w:val="1"/>
      <w:numFmt w:val="bullet"/>
      <w:lvlText w:val="•"/>
      <w:lvlJc w:val="left"/>
      <w:pPr>
        <w:ind w:left="1224" w:hanging="360"/>
      </w:pPr>
      <w:rPr>
        <w:rFonts w:ascii="Arial" w:hAnsi="Aria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8" w15:restartNumberingAfterBreak="0">
    <w:nsid w:val="64D34673"/>
    <w:multiLevelType w:val="hybridMultilevel"/>
    <w:tmpl w:val="83BA0EE2"/>
    <w:lvl w:ilvl="0" w:tplc="38EC28CA">
      <w:numFmt w:val="bullet"/>
      <w:lvlText w:val="●"/>
      <w:lvlJc w:val="lef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FA01D9"/>
    <w:multiLevelType w:val="hybridMultilevel"/>
    <w:tmpl w:val="38741624"/>
    <w:lvl w:ilvl="0" w:tplc="DC02E6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32FAC"/>
    <w:multiLevelType w:val="hybridMultilevel"/>
    <w:tmpl w:val="13BC773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844105C"/>
    <w:multiLevelType w:val="hybridMultilevel"/>
    <w:tmpl w:val="7A6C0192"/>
    <w:lvl w:ilvl="0" w:tplc="6FF2F3DA">
      <w:start w:val="1"/>
      <w:numFmt w:val="decimal"/>
      <w:pStyle w:val="BodyIndent-NumberBold"/>
      <w:lvlText w:val="%1)"/>
      <w:lvlJc w:val="left"/>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0D5551"/>
    <w:multiLevelType w:val="hybridMultilevel"/>
    <w:tmpl w:val="43522DA8"/>
    <w:lvl w:ilvl="0" w:tplc="EBD4A7AA">
      <w:start w:val="1"/>
      <w:numFmt w:val="decimal"/>
      <w:lvlText w:val="%1."/>
      <w:lvlJc w:val="left"/>
      <w:pPr>
        <w:ind w:left="720" w:hanging="360"/>
      </w:pPr>
      <w:rPr>
        <w:rFonts w:ascii="Whitney Book" w:hAnsi="Whitney Book" w:hint="default"/>
        <w:b w:val="0"/>
        <w:i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0"/>
  </w:num>
  <w:num w:numId="3">
    <w:abstractNumId w:val="12"/>
  </w:num>
  <w:num w:numId="4">
    <w:abstractNumId w:val="29"/>
  </w:num>
  <w:num w:numId="5">
    <w:abstractNumId w:val="27"/>
  </w:num>
  <w:num w:numId="6">
    <w:abstractNumId w:val="17"/>
  </w:num>
  <w:num w:numId="7">
    <w:abstractNumId w:val="22"/>
  </w:num>
  <w:num w:numId="8">
    <w:abstractNumId w:val="31"/>
  </w:num>
  <w:num w:numId="9">
    <w:abstractNumId w:val="13"/>
  </w:num>
  <w:num w:numId="10">
    <w:abstractNumId w:val="13"/>
    <w:lvlOverride w:ilvl="0">
      <w:startOverride w:val="1"/>
    </w:lvlOverride>
  </w:num>
  <w:num w:numId="11">
    <w:abstractNumId w:val="20"/>
    <w:lvlOverride w:ilvl="0">
      <w:startOverride w:val="1"/>
    </w:lvlOverride>
  </w:num>
  <w:num w:numId="12">
    <w:abstractNumId w:val="20"/>
    <w:lvlOverride w:ilvl="0">
      <w:startOverride w:val="1"/>
    </w:lvlOverride>
  </w:num>
  <w:num w:numId="13">
    <w:abstractNumId w:val="20"/>
    <w:lvlOverride w:ilvl="0">
      <w:startOverride w:val="1"/>
    </w:lvlOverride>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23"/>
  </w:num>
  <w:num w:numId="26">
    <w:abstractNumId w:val="18"/>
  </w:num>
  <w:num w:numId="27">
    <w:abstractNumId w:val="24"/>
  </w:num>
  <w:num w:numId="28">
    <w:abstractNumId w:val="15"/>
  </w:num>
  <w:num w:numId="29">
    <w:abstractNumId w:val="11"/>
  </w:num>
  <w:num w:numId="30">
    <w:abstractNumId w:val="24"/>
  </w:num>
  <w:num w:numId="31">
    <w:abstractNumId w:val="32"/>
  </w:num>
  <w:num w:numId="32">
    <w:abstractNumId w:val="32"/>
  </w:num>
  <w:num w:numId="33">
    <w:abstractNumId w:val="14"/>
  </w:num>
  <w:num w:numId="34">
    <w:abstractNumId w:val="16"/>
  </w:num>
  <w:num w:numId="35">
    <w:abstractNumId w:val="26"/>
  </w:num>
  <w:num w:numId="36">
    <w:abstractNumId w:val="20"/>
    <w:lvlOverride w:ilvl="0">
      <w:startOverride w:val="1"/>
    </w:lvlOverride>
  </w:num>
  <w:num w:numId="37">
    <w:abstractNumId w:val="19"/>
  </w:num>
  <w:num w:numId="38">
    <w:abstractNumId w:val="10"/>
  </w:num>
  <w:num w:numId="39">
    <w:abstractNumId w:val="25"/>
  </w:num>
  <w:num w:numId="40">
    <w:abstractNumId w:val="30"/>
  </w:num>
  <w:num w:numId="41">
    <w:abstractNumId w:val="20"/>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301" w:allStyles="1" w:customStyles="0" w:latentStyles="0" w:stylesInUse="0" w:headingStyles="0" w:numberingStyles="0" w:tableStyles="0" w:directFormattingOnRuns="1" w:directFormattingOnParagraphs="1" w:directFormattingOnNumbering="0" w:directFormattingOnTables="0" w:clearFormatting="1" w:top3HeadingStyles="0" w:visibleStyles="0" w:alternateStyleNames="0"/>
  <w:stylePaneSortMethod w:val="0000"/>
  <w:styleLockTheme/>
  <w:defaultTabStop w:val="36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O1MDI0MjQ1MDYwMDJS0lEKTi0uzszPAykwqwUA/SVJCCwAAAA="/>
  </w:docVars>
  <w:rsids>
    <w:rsidRoot w:val="005678CA"/>
    <w:rsid w:val="0000417F"/>
    <w:rsid w:val="000045A8"/>
    <w:rsid w:val="00005FD3"/>
    <w:rsid w:val="000061FC"/>
    <w:rsid w:val="000072E0"/>
    <w:rsid w:val="000077DB"/>
    <w:rsid w:val="00013C3B"/>
    <w:rsid w:val="00016893"/>
    <w:rsid w:val="0001748E"/>
    <w:rsid w:val="00017D95"/>
    <w:rsid w:val="000272B5"/>
    <w:rsid w:val="00027944"/>
    <w:rsid w:val="00035583"/>
    <w:rsid w:val="00036D6B"/>
    <w:rsid w:val="000405BF"/>
    <w:rsid w:val="00045FB1"/>
    <w:rsid w:val="000461B5"/>
    <w:rsid w:val="00047480"/>
    <w:rsid w:val="00050D29"/>
    <w:rsid w:val="00050DEE"/>
    <w:rsid w:val="00054889"/>
    <w:rsid w:val="00055479"/>
    <w:rsid w:val="0006081D"/>
    <w:rsid w:val="00064F90"/>
    <w:rsid w:val="00065717"/>
    <w:rsid w:val="0006639A"/>
    <w:rsid w:val="00066B8B"/>
    <w:rsid w:val="00067CC1"/>
    <w:rsid w:val="0007019B"/>
    <w:rsid w:val="00070F34"/>
    <w:rsid w:val="00072265"/>
    <w:rsid w:val="00072B1C"/>
    <w:rsid w:val="00073368"/>
    <w:rsid w:val="000742D7"/>
    <w:rsid w:val="00080028"/>
    <w:rsid w:val="00080848"/>
    <w:rsid w:val="0008149C"/>
    <w:rsid w:val="000845ED"/>
    <w:rsid w:val="00084BD3"/>
    <w:rsid w:val="00085A8D"/>
    <w:rsid w:val="00086A4D"/>
    <w:rsid w:val="00091A95"/>
    <w:rsid w:val="0009412D"/>
    <w:rsid w:val="00094EFA"/>
    <w:rsid w:val="000A3D67"/>
    <w:rsid w:val="000A7017"/>
    <w:rsid w:val="000A77C7"/>
    <w:rsid w:val="000B32DE"/>
    <w:rsid w:val="000C2B0B"/>
    <w:rsid w:val="000C2C29"/>
    <w:rsid w:val="000C632C"/>
    <w:rsid w:val="000C71B5"/>
    <w:rsid w:val="000C7776"/>
    <w:rsid w:val="000D083B"/>
    <w:rsid w:val="000D1D5E"/>
    <w:rsid w:val="000D64CE"/>
    <w:rsid w:val="000E111D"/>
    <w:rsid w:val="000E4CB1"/>
    <w:rsid w:val="000F0054"/>
    <w:rsid w:val="000F36CF"/>
    <w:rsid w:val="0010134A"/>
    <w:rsid w:val="001021F9"/>
    <w:rsid w:val="00103BA2"/>
    <w:rsid w:val="00104850"/>
    <w:rsid w:val="00104A31"/>
    <w:rsid w:val="00104EBA"/>
    <w:rsid w:val="00106059"/>
    <w:rsid w:val="00107604"/>
    <w:rsid w:val="0011089E"/>
    <w:rsid w:val="00111424"/>
    <w:rsid w:val="00111B6D"/>
    <w:rsid w:val="00112AB7"/>
    <w:rsid w:val="00113F06"/>
    <w:rsid w:val="00117918"/>
    <w:rsid w:val="001206CD"/>
    <w:rsid w:val="00121DFD"/>
    <w:rsid w:val="00121E45"/>
    <w:rsid w:val="001224F3"/>
    <w:rsid w:val="00122B53"/>
    <w:rsid w:val="001231B6"/>
    <w:rsid w:val="001235D3"/>
    <w:rsid w:val="00124C6D"/>
    <w:rsid w:val="00132C30"/>
    <w:rsid w:val="001363F0"/>
    <w:rsid w:val="001364F4"/>
    <w:rsid w:val="001378A7"/>
    <w:rsid w:val="00144B23"/>
    <w:rsid w:val="001451C2"/>
    <w:rsid w:val="00145FBC"/>
    <w:rsid w:val="00146B64"/>
    <w:rsid w:val="0015197E"/>
    <w:rsid w:val="0015367D"/>
    <w:rsid w:val="001552C3"/>
    <w:rsid w:val="00157776"/>
    <w:rsid w:val="0016052A"/>
    <w:rsid w:val="001656B4"/>
    <w:rsid w:val="00170F7A"/>
    <w:rsid w:val="0017381E"/>
    <w:rsid w:val="00174A80"/>
    <w:rsid w:val="00177BA3"/>
    <w:rsid w:val="00180779"/>
    <w:rsid w:val="0018153B"/>
    <w:rsid w:val="00186BF9"/>
    <w:rsid w:val="0018715C"/>
    <w:rsid w:val="00190BEF"/>
    <w:rsid w:val="00191897"/>
    <w:rsid w:val="00196A5C"/>
    <w:rsid w:val="00196CAD"/>
    <w:rsid w:val="00197693"/>
    <w:rsid w:val="001978EF"/>
    <w:rsid w:val="001A0804"/>
    <w:rsid w:val="001A0961"/>
    <w:rsid w:val="001A1552"/>
    <w:rsid w:val="001A3D1C"/>
    <w:rsid w:val="001A40AE"/>
    <w:rsid w:val="001A4298"/>
    <w:rsid w:val="001A639A"/>
    <w:rsid w:val="001B1058"/>
    <w:rsid w:val="001B143F"/>
    <w:rsid w:val="001B42CA"/>
    <w:rsid w:val="001B501A"/>
    <w:rsid w:val="001B5861"/>
    <w:rsid w:val="001B6274"/>
    <w:rsid w:val="001C0AAE"/>
    <w:rsid w:val="001C6650"/>
    <w:rsid w:val="001C6CCF"/>
    <w:rsid w:val="001D0A26"/>
    <w:rsid w:val="001D0A5E"/>
    <w:rsid w:val="001D2E5A"/>
    <w:rsid w:val="001D3C6E"/>
    <w:rsid w:val="001E30E1"/>
    <w:rsid w:val="001E4930"/>
    <w:rsid w:val="001E4A11"/>
    <w:rsid w:val="001F0BA3"/>
    <w:rsid w:val="001F17D0"/>
    <w:rsid w:val="001F17E3"/>
    <w:rsid w:val="001F36CC"/>
    <w:rsid w:val="001F3F18"/>
    <w:rsid w:val="001F4348"/>
    <w:rsid w:val="001F4D0F"/>
    <w:rsid w:val="001F67FF"/>
    <w:rsid w:val="001F7892"/>
    <w:rsid w:val="002007BF"/>
    <w:rsid w:val="002046E7"/>
    <w:rsid w:val="002049A4"/>
    <w:rsid w:val="002102E2"/>
    <w:rsid w:val="00210D37"/>
    <w:rsid w:val="00213A37"/>
    <w:rsid w:val="00215FA4"/>
    <w:rsid w:val="00224CEA"/>
    <w:rsid w:val="00227F4F"/>
    <w:rsid w:val="00230B79"/>
    <w:rsid w:val="00231364"/>
    <w:rsid w:val="002320B1"/>
    <w:rsid w:val="00235BDA"/>
    <w:rsid w:val="00240A4C"/>
    <w:rsid w:val="00240DAC"/>
    <w:rsid w:val="00242CFC"/>
    <w:rsid w:val="00247932"/>
    <w:rsid w:val="002500E2"/>
    <w:rsid w:val="00250838"/>
    <w:rsid w:val="002518D3"/>
    <w:rsid w:val="00255003"/>
    <w:rsid w:val="002562E9"/>
    <w:rsid w:val="002603C0"/>
    <w:rsid w:val="002625F9"/>
    <w:rsid w:val="00266EC0"/>
    <w:rsid w:val="0027451B"/>
    <w:rsid w:val="002760FB"/>
    <w:rsid w:val="0028586A"/>
    <w:rsid w:val="00287711"/>
    <w:rsid w:val="002916BD"/>
    <w:rsid w:val="00292E6A"/>
    <w:rsid w:val="00294A2C"/>
    <w:rsid w:val="00294C69"/>
    <w:rsid w:val="00296595"/>
    <w:rsid w:val="002A21B7"/>
    <w:rsid w:val="002B1391"/>
    <w:rsid w:val="002B1AB2"/>
    <w:rsid w:val="002B4F1E"/>
    <w:rsid w:val="002C0302"/>
    <w:rsid w:val="002C23D3"/>
    <w:rsid w:val="002C5657"/>
    <w:rsid w:val="002C7349"/>
    <w:rsid w:val="002D1739"/>
    <w:rsid w:val="002D3568"/>
    <w:rsid w:val="002D64AB"/>
    <w:rsid w:val="002D6C36"/>
    <w:rsid w:val="002E19AA"/>
    <w:rsid w:val="002E42E6"/>
    <w:rsid w:val="002E4ADF"/>
    <w:rsid w:val="002E7267"/>
    <w:rsid w:val="002E7F71"/>
    <w:rsid w:val="002F1402"/>
    <w:rsid w:val="002F3096"/>
    <w:rsid w:val="002F3673"/>
    <w:rsid w:val="002F3A16"/>
    <w:rsid w:val="002F4488"/>
    <w:rsid w:val="002F58FF"/>
    <w:rsid w:val="002F5914"/>
    <w:rsid w:val="002F7C0A"/>
    <w:rsid w:val="0030023D"/>
    <w:rsid w:val="0030094D"/>
    <w:rsid w:val="0030350A"/>
    <w:rsid w:val="00304002"/>
    <w:rsid w:val="00310840"/>
    <w:rsid w:val="003110AD"/>
    <w:rsid w:val="0031269A"/>
    <w:rsid w:val="00324860"/>
    <w:rsid w:val="00325E1B"/>
    <w:rsid w:val="003341B1"/>
    <w:rsid w:val="003351B5"/>
    <w:rsid w:val="0033779A"/>
    <w:rsid w:val="00341C28"/>
    <w:rsid w:val="00345483"/>
    <w:rsid w:val="00346723"/>
    <w:rsid w:val="003535BF"/>
    <w:rsid w:val="003558B8"/>
    <w:rsid w:val="00357517"/>
    <w:rsid w:val="003622D1"/>
    <w:rsid w:val="0036428D"/>
    <w:rsid w:val="003669A8"/>
    <w:rsid w:val="00370BA4"/>
    <w:rsid w:val="00375C3E"/>
    <w:rsid w:val="00377593"/>
    <w:rsid w:val="00383BBE"/>
    <w:rsid w:val="00386650"/>
    <w:rsid w:val="00386752"/>
    <w:rsid w:val="003A04BF"/>
    <w:rsid w:val="003A080C"/>
    <w:rsid w:val="003A22B5"/>
    <w:rsid w:val="003A6F35"/>
    <w:rsid w:val="003B1A1F"/>
    <w:rsid w:val="003B307F"/>
    <w:rsid w:val="003B3952"/>
    <w:rsid w:val="003B39D5"/>
    <w:rsid w:val="003B49E6"/>
    <w:rsid w:val="003B529D"/>
    <w:rsid w:val="003B7633"/>
    <w:rsid w:val="003C0EDA"/>
    <w:rsid w:val="003C0F63"/>
    <w:rsid w:val="003C1222"/>
    <w:rsid w:val="003C13C7"/>
    <w:rsid w:val="003C1856"/>
    <w:rsid w:val="003C560B"/>
    <w:rsid w:val="003C673D"/>
    <w:rsid w:val="003C67C8"/>
    <w:rsid w:val="003E0469"/>
    <w:rsid w:val="003E571A"/>
    <w:rsid w:val="003E5C39"/>
    <w:rsid w:val="003E6D69"/>
    <w:rsid w:val="003E7A3D"/>
    <w:rsid w:val="003F247C"/>
    <w:rsid w:val="003F3C90"/>
    <w:rsid w:val="003F3F5E"/>
    <w:rsid w:val="003F4197"/>
    <w:rsid w:val="003F7A49"/>
    <w:rsid w:val="00404B52"/>
    <w:rsid w:val="00405AB5"/>
    <w:rsid w:val="004121CF"/>
    <w:rsid w:val="00414C6D"/>
    <w:rsid w:val="00414D1B"/>
    <w:rsid w:val="004155B2"/>
    <w:rsid w:val="0042076F"/>
    <w:rsid w:val="004229CE"/>
    <w:rsid w:val="00430AF9"/>
    <w:rsid w:val="00431EDC"/>
    <w:rsid w:val="00433A8A"/>
    <w:rsid w:val="00434672"/>
    <w:rsid w:val="00436880"/>
    <w:rsid w:val="00440016"/>
    <w:rsid w:val="00441973"/>
    <w:rsid w:val="00443A80"/>
    <w:rsid w:val="0044471F"/>
    <w:rsid w:val="00445FBC"/>
    <w:rsid w:val="0045307F"/>
    <w:rsid w:val="00454C66"/>
    <w:rsid w:val="004561EA"/>
    <w:rsid w:val="00457809"/>
    <w:rsid w:val="00457CA5"/>
    <w:rsid w:val="00460FF9"/>
    <w:rsid w:val="00461C30"/>
    <w:rsid w:val="00462962"/>
    <w:rsid w:val="00462B34"/>
    <w:rsid w:val="0046561C"/>
    <w:rsid w:val="00466CE5"/>
    <w:rsid w:val="004674D6"/>
    <w:rsid w:val="00476E10"/>
    <w:rsid w:val="0048038D"/>
    <w:rsid w:val="00483922"/>
    <w:rsid w:val="004907D5"/>
    <w:rsid w:val="0049183D"/>
    <w:rsid w:val="0049699A"/>
    <w:rsid w:val="0049749D"/>
    <w:rsid w:val="00497BB7"/>
    <w:rsid w:val="004A25C0"/>
    <w:rsid w:val="004A7737"/>
    <w:rsid w:val="004B0B16"/>
    <w:rsid w:val="004B0E32"/>
    <w:rsid w:val="004B11D9"/>
    <w:rsid w:val="004B1A3F"/>
    <w:rsid w:val="004B2D0F"/>
    <w:rsid w:val="004B2ED9"/>
    <w:rsid w:val="004B335E"/>
    <w:rsid w:val="004B4225"/>
    <w:rsid w:val="004B56B9"/>
    <w:rsid w:val="004B7A33"/>
    <w:rsid w:val="004C1C5E"/>
    <w:rsid w:val="004C3BB1"/>
    <w:rsid w:val="004C3E5D"/>
    <w:rsid w:val="004D21B9"/>
    <w:rsid w:val="004D4BBF"/>
    <w:rsid w:val="004D531C"/>
    <w:rsid w:val="004D6388"/>
    <w:rsid w:val="004D6EFF"/>
    <w:rsid w:val="004E021A"/>
    <w:rsid w:val="004E08CE"/>
    <w:rsid w:val="004E16A8"/>
    <w:rsid w:val="004E16CE"/>
    <w:rsid w:val="004E2256"/>
    <w:rsid w:val="004E6C03"/>
    <w:rsid w:val="004F01BF"/>
    <w:rsid w:val="004F10F6"/>
    <w:rsid w:val="004F3F38"/>
    <w:rsid w:val="004F5077"/>
    <w:rsid w:val="004F5F11"/>
    <w:rsid w:val="00500249"/>
    <w:rsid w:val="0050141B"/>
    <w:rsid w:val="005017AE"/>
    <w:rsid w:val="00501FD8"/>
    <w:rsid w:val="005042C2"/>
    <w:rsid w:val="0051039A"/>
    <w:rsid w:val="005114A6"/>
    <w:rsid w:val="00512F71"/>
    <w:rsid w:val="005179FA"/>
    <w:rsid w:val="00520A88"/>
    <w:rsid w:val="00521326"/>
    <w:rsid w:val="0053442C"/>
    <w:rsid w:val="005375C1"/>
    <w:rsid w:val="0054460A"/>
    <w:rsid w:val="00547FF0"/>
    <w:rsid w:val="00550717"/>
    <w:rsid w:val="005509A2"/>
    <w:rsid w:val="00553283"/>
    <w:rsid w:val="00554DDB"/>
    <w:rsid w:val="005574C4"/>
    <w:rsid w:val="00560401"/>
    <w:rsid w:val="0056111C"/>
    <w:rsid w:val="005643C6"/>
    <w:rsid w:val="005678CA"/>
    <w:rsid w:val="005731AC"/>
    <w:rsid w:val="00575A54"/>
    <w:rsid w:val="0057635E"/>
    <w:rsid w:val="0057696A"/>
    <w:rsid w:val="00580C3D"/>
    <w:rsid w:val="00582B83"/>
    <w:rsid w:val="005907E4"/>
    <w:rsid w:val="00591F96"/>
    <w:rsid w:val="00593413"/>
    <w:rsid w:val="0059368F"/>
    <w:rsid w:val="005939C6"/>
    <w:rsid w:val="00596BC3"/>
    <w:rsid w:val="00596D16"/>
    <w:rsid w:val="00597C0E"/>
    <w:rsid w:val="005A479E"/>
    <w:rsid w:val="005A5076"/>
    <w:rsid w:val="005A568D"/>
    <w:rsid w:val="005A5EE2"/>
    <w:rsid w:val="005B0679"/>
    <w:rsid w:val="005B2FF8"/>
    <w:rsid w:val="005B373F"/>
    <w:rsid w:val="005B3748"/>
    <w:rsid w:val="005B4E0D"/>
    <w:rsid w:val="005C0C1A"/>
    <w:rsid w:val="005C4EEC"/>
    <w:rsid w:val="005D02B3"/>
    <w:rsid w:val="005D21B2"/>
    <w:rsid w:val="005E04E7"/>
    <w:rsid w:val="005E082D"/>
    <w:rsid w:val="005E0C29"/>
    <w:rsid w:val="005E21CB"/>
    <w:rsid w:val="005E2E1A"/>
    <w:rsid w:val="005E2E70"/>
    <w:rsid w:val="005E3600"/>
    <w:rsid w:val="005E36C6"/>
    <w:rsid w:val="005E39C6"/>
    <w:rsid w:val="005F0A0C"/>
    <w:rsid w:val="005F38D7"/>
    <w:rsid w:val="005F5B54"/>
    <w:rsid w:val="005F5C84"/>
    <w:rsid w:val="005F6BCB"/>
    <w:rsid w:val="005F7546"/>
    <w:rsid w:val="006000D1"/>
    <w:rsid w:val="00601788"/>
    <w:rsid w:val="006026EE"/>
    <w:rsid w:val="0060606D"/>
    <w:rsid w:val="006115D3"/>
    <w:rsid w:val="006148B6"/>
    <w:rsid w:val="00615E62"/>
    <w:rsid w:val="00617211"/>
    <w:rsid w:val="006174A2"/>
    <w:rsid w:val="00620D58"/>
    <w:rsid w:val="00621375"/>
    <w:rsid w:val="0062389E"/>
    <w:rsid w:val="00624653"/>
    <w:rsid w:val="00627D85"/>
    <w:rsid w:val="00632729"/>
    <w:rsid w:val="00633E21"/>
    <w:rsid w:val="00634454"/>
    <w:rsid w:val="00640857"/>
    <w:rsid w:val="006410E2"/>
    <w:rsid w:val="00641C42"/>
    <w:rsid w:val="00642100"/>
    <w:rsid w:val="006453FE"/>
    <w:rsid w:val="00646293"/>
    <w:rsid w:val="00646E7A"/>
    <w:rsid w:val="006555A3"/>
    <w:rsid w:val="00655DE5"/>
    <w:rsid w:val="00657FAC"/>
    <w:rsid w:val="00661912"/>
    <w:rsid w:val="00662AF7"/>
    <w:rsid w:val="00663353"/>
    <w:rsid w:val="00664009"/>
    <w:rsid w:val="00664F3B"/>
    <w:rsid w:val="00665048"/>
    <w:rsid w:val="0066644C"/>
    <w:rsid w:val="006701A3"/>
    <w:rsid w:val="006750A0"/>
    <w:rsid w:val="006759C3"/>
    <w:rsid w:val="00676456"/>
    <w:rsid w:val="00681368"/>
    <w:rsid w:val="00683334"/>
    <w:rsid w:val="00684A12"/>
    <w:rsid w:val="00686BEB"/>
    <w:rsid w:val="00690BE8"/>
    <w:rsid w:val="0069151E"/>
    <w:rsid w:val="0069163E"/>
    <w:rsid w:val="0069237A"/>
    <w:rsid w:val="00695979"/>
    <w:rsid w:val="006959FB"/>
    <w:rsid w:val="00695B93"/>
    <w:rsid w:val="006A334E"/>
    <w:rsid w:val="006A442B"/>
    <w:rsid w:val="006B1D7E"/>
    <w:rsid w:val="006B2A09"/>
    <w:rsid w:val="006B4CF8"/>
    <w:rsid w:val="006B6699"/>
    <w:rsid w:val="006B6E9A"/>
    <w:rsid w:val="006B73F8"/>
    <w:rsid w:val="006C1F07"/>
    <w:rsid w:val="006C2021"/>
    <w:rsid w:val="006C24AF"/>
    <w:rsid w:val="006C2D81"/>
    <w:rsid w:val="006C49BC"/>
    <w:rsid w:val="006C5C5C"/>
    <w:rsid w:val="006C5DB7"/>
    <w:rsid w:val="006C69C8"/>
    <w:rsid w:val="006D0372"/>
    <w:rsid w:val="006D6673"/>
    <w:rsid w:val="006D777A"/>
    <w:rsid w:val="006E3902"/>
    <w:rsid w:val="006E6CF8"/>
    <w:rsid w:val="006E7A96"/>
    <w:rsid w:val="006F224C"/>
    <w:rsid w:val="006F34D3"/>
    <w:rsid w:val="006F7D89"/>
    <w:rsid w:val="00702B25"/>
    <w:rsid w:val="00702FE0"/>
    <w:rsid w:val="00703D77"/>
    <w:rsid w:val="007046AF"/>
    <w:rsid w:val="00704CE5"/>
    <w:rsid w:val="00705C46"/>
    <w:rsid w:val="00710AFA"/>
    <w:rsid w:val="00712F83"/>
    <w:rsid w:val="007139A2"/>
    <w:rsid w:val="007227F7"/>
    <w:rsid w:val="0072726D"/>
    <w:rsid w:val="00727858"/>
    <w:rsid w:val="0072786B"/>
    <w:rsid w:val="007307D5"/>
    <w:rsid w:val="00734BBD"/>
    <w:rsid w:val="00735B21"/>
    <w:rsid w:val="00741142"/>
    <w:rsid w:val="00742398"/>
    <w:rsid w:val="00745A70"/>
    <w:rsid w:val="00751166"/>
    <w:rsid w:val="0075322A"/>
    <w:rsid w:val="007607D4"/>
    <w:rsid w:val="00765F7D"/>
    <w:rsid w:val="00766CCC"/>
    <w:rsid w:val="00766DBF"/>
    <w:rsid w:val="00767AD0"/>
    <w:rsid w:val="0077005F"/>
    <w:rsid w:val="007700DD"/>
    <w:rsid w:val="0077089F"/>
    <w:rsid w:val="00773C69"/>
    <w:rsid w:val="0077453D"/>
    <w:rsid w:val="0077623C"/>
    <w:rsid w:val="0077626B"/>
    <w:rsid w:val="007776D7"/>
    <w:rsid w:val="007807D0"/>
    <w:rsid w:val="00781686"/>
    <w:rsid w:val="007901B8"/>
    <w:rsid w:val="007943F1"/>
    <w:rsid w:val="00795080"/>
    <w:rsid w:val="00796F0B"/>
    <w:rsid w:val="007A0290"/>
    <w:rsid w:val="007A1362"/>
    <w:rsid w:val="007A1D37"/>
    <w:rsid w:val="007A2102"/>
    <w:rsid w:val="007A6A81"/>
    <w:rsid w:val="007A74E6"/>
    <w:rsid w:val="007A7DB0"/>
    <w:rsid w:val="007B3BBE"/>
    <w:rsid w:val="007B3BDD"/>
    <w:rsid w:val="007B4437"/>
    <w:rsid w:val="007B45A6"/>
    <w:rsid w:val="007C11DD"/>
    <w:rsid w:val="007C34A5"/>
    <w:rsid w:val="007C45CE"/>
    <w:rsid w:val="007C6A00"/>
    <w:rsid w:val="007D06C9"/>
    <w:rsid w:val="007D1AF7"/>
    <w:rsid w:val="007D3E8B"/>
    <w:rsid w:val="007D704D"/>
    <w:rsid w:val="007E02EB"/>
    <w:rsid w:val="007E09A0"/>
    <w:rsid w:val="007E2705"/>
    <w:rsid w:val="007E4B21"/>
    <w:rsid w:val="007E4C19"/>
    <w:rsid w:val="007E56EE"/>
    <w:rsid w:val="007E5982"/>
    <w:rsid w:val="007E7AB6"/>
    <w:rsid w:val="007F26E7"/>
    <w:rsid w:val="007F2C60"/>
    <w:rsid w:val="007F72B8"/>
    <w:rsid w:val="00800A3D"/>
    <w:rsid w:val="0080382B"/>
    <w:rsid w:val="0080421B"/>
    <w:rsid w:val="008055E7"/>
    <w:rsid w:val="00812E3C"/>
    <w:rsid w:val="00816904"/>
    <w:rsid w:val="00831D59"/>
    <w:rsid w:val="00831EEC"/>
    <w:rsid w:val="00841AC3"/>
    <w:rsid w:val="00842616"/>
    <w:rsid w:val="008462B3"/>
    <w:rsid w:val="00850AD9"/>
    <w:rsid w:val="00850FB8"/>
    <w:rsid w:val="00852C92"/>
    <w:rsid w:val="008629E0"/>
    <w:rsid w:val="008631CA"/>
    <w:rsid w:val="00863CE4"/>
    <w:rsid w:val="00865514"/>
    <w:rsid w:val="008671A0"/>
    <w:rsid w:val="00877DF1"/>
    <w:rsid w:val="00882E63"/>
    <w:rsid w:val="0088509A"/>
    <w:rsid w:val="008902C4"/>
    <w:rsid w:val="00896AAA"/>
    <w:rsid w:val="008A15FA"/>
    <w:rsid w:val="008A16E2"/>
    <w:rsid w:val="008A6DEF"/>
    <w:rsid w:val="008A7BE0"/>
    <w:rsid w:val="008B24F0"/>
    <w:rsid w:val="008B2E60"/>
    <w:rsid w:val="008B4A33"/>
    <w:rsid w:val="008C4CA8"/>
    <w:rsid w:val="008C7658"/>
    <w:rsid w:val="008D1D87"/>
    <w:rsid w:val="008D5834"/>
    <w:rsid w:val="008E2191"/>
    <w:rsid w:val="008E56C8"/>
    <w:rsid w:val="008F0CBA"/>
    <w:rsid w:val="008F345A"/>
    <w:rsid w:val="008F3C2E"/>
    <w:rsid w:val="008F53F9"/>
    <w:rsid w:val="008F7959"/>
    <w:rsid w:val="00900344"/>
    <w:rsid w:val="009068E1"/>
    <w:rsid w:val="00910FF3"/>
    <w:rsid w:val="00912520"/>
    <w:rsid w:val="00913BD6"/>
    <w:rsid w:val="00915121"/>
    <w:rsid w:val="00922E0A"/>
    <w:rsid w:val="00925581"/>
    <w:rsid w:val="0092785D"/>
    <w:rsid w:val="00935FF1"/>
    <w:rsid w:val="00937A5C"/>
    <w:rsid w:val="00940E53"/>
    <w:rsid w:val="009435EB"/>
    <w:rsid w:val="009450D1"/>
    <w:rsid w:val="009508FC"/>
    <w:rsid w:val="009545CF"/>
    <w:rsid w:val="00963EFF"/>
    <w:rsid w:val="0096458E"/>
    <w:rsid w:val="00966CA5"/>
    <w:rsid w:val="00975039"/>
    <w:rsid w:val="00977EA1"/>
    <w:rsid w:val="00981C3D"/>
    <w:rsid w:val="00981DC9"/>
    <w:rsid w:val="00983B51"/>
    <w:rsid w:val="00984A00"/>
    <w:rsid w:val="009915BE"/>
    <w:rsid w:val="0099287F"/>
    <w:rsid w:val="0099646A"/>
    <w:rsid w:val="009A1E3C"/>
    <w:rsid w:val="009A3562"/>
    <w:rsid w:val="009A3D78"/>
    <w:rsid w:val="009A42A3"/>
    <w:rsid w:val="009A6329"/>
    <w:rsid w:val="009B27DA"/>
    <w:rsid w:val="009B4063"/>
    <w:rsid w:val="009B4D98"/>
    <w:rsid w:val="009B77F7"/>
    <w:rsid w:val="009B7CA5"/>
    <w:rsid w:val="009C1C20"/>
    <w:rsid w:val="009C2D8F"/>
    <w:rsid w:val="009C56F1"/>
    <w:rsid w:val="009D0915"/>
    <w:rsid w:val="009D1C86"/>
    <w:rsid w:val="009D49E0"/>
    <w:rsid w:val="009D531E"/>
    <w:rsid w:val="009D7E7F"/>
    <w:rsid w:val="009E2662"/>
    <w:rsid w:val="009E5663"/>
    <w:rsid w:val="009F018E"/>
    <w:rsid w:val="009F56FF"/>
    <w:rsid w:val="009F6356"/>
    <w:rsid w:val="009F66A2"/>
    <w:rsid w:val="00A004DB"/>
    <w:rsid w:val="00A00F56"/>
    <w:rsid w:val="00A03DD4"/>
    <w:rsid w:val="00A03E71"/>
    <w:rsid w:val="00A04397"/>
    <w:rsid w:val="00A053DD"/>
    <w:rsid w:val="00A172F4"/>
    <w:rsid w:val="00A20076"/>
    <w:rsid w:val="00A20FF3"/>
    <w:rsid w:val="00A216FD"/>
    <w:rsid w:val="00A24172"/>
    <w:rsid w:val="00A2768C"/>
    <w:rsid w:val="00A31FAF"/>
    <w:rsid w:val="00A32DBB"/>
    <w:rsid w:val="00A33F2A"/>
    <w:rsid w:val="00A34856"/>
    <w:rsid w:val="00A35A7F"/>
    <w:rsid w:val="00A35E3B"/>
    <w:rsid w:val="00A35F06"/>
    <w:rsid w:val="00A400B1"/>
    <w:rsid w:val="00A40405"/>
    <w:rsid w:val="00A419FE"/>
    <w:rsid w:val="00A42A82"/>
    <w:rsid w:val="00A450FC"/>
    <w:rsid w:val="00A45DE8"/>
    <w:rsid w:val="00A520E0"/>
    <w:rsid w:val="00A5774F"/>
    <w:rsid w:val="00A613C2"/>
    <w:rsid w:val="00A61BB8"/>
    <w:rsid w:val="00A6471B"/>
    <w:rsid w:val="00A65364"/>
    <w:rsid w:val="00A65520"/>
    <w:rsid w:val="00A6715B"/>
    <w:rsid w:val="00A70101"/>
    <w:rsid w:val="00A70324"/>
    <w:rsid w:val="00A705F0"/>
    <w:rsid w:val="00A70C91"/>
    <w:rsid w:val="00A752AF"/>
    <w:rsid w:val="00A77B2F"/>
    <w:rsid w:val="00A80EF7"/>
    <w:rsid w:val="00A85647"/>
    <w:rsid w:val="00A87E0F"/>
    <w:rsid w:val="00A87E2A"/>
    <w:rsid w:val="00A92E56"/>
    <w:rsid w:val="00A97CE2"/>
    <w:rsid w:val="00AA22B7"/>
    <w:rsid w:val="00AA433E"/>
    <w:rsid w:val="00AB1130"/>
    <w:rsid w:val="00AB36C5"/>
    <w:rsid w:val="00AB45F0"/>
    <w:rsid w:val="00AB47F5"/>
    <w:rsid w:val="00AC1A3B"/>
    <w:rsid w:val="00AC2031"/>
    <w:rsid w:val="00AC2E67"/>
    <w:rsid w:val="00AC69F7"/>
    <w:rsid w:val="00AC771C"/>
    <w:rsid w:val="00AD0354"/>
    <w:rsid w:val="00AD0A02"/>
    <w:rsid w:val="00AE257C"/>
    <w:rsid w:val="00AE2A96"/>
    <w:rsid w:val="00AE44B4"/>
    <w:rsid w:val="00AE466F"/>
    <w:rsid w:val="00AE4F53"/>
    <w:rsid w:val="00AE5B42"/>
    <w:rsid w:val="00AE5E3D"/>
    <w:rsid w:val="00AF0534"/>
    <w:rsid w:val="00AF1583"/>
    <w:rsid w:val="00AF178D"/>
    <w:rsid w:val="00AF259E"/>
    <w:rsid w:val="00AF347D"/>
    <w:rsid w:val="00AF66F8"/>
    <w:rsid w:val="00AF692F"/>
    <w:rsid w:val="00B02854"/>
    <w:rsid w:val="00B05468"/>
    <w:rsid w:val="00B06AA1"/>
    <w:rsid w:val="00B06F78"/>
    <w:rsid w:val="00B1005D"/>
    <w:rsid w:val="00B140E7"/>
    <w:rsid w:val="00B15302"/>
    <w:rsid w:val="00B1556D"/>
    <w:rsid w:val="00B174D5"/>
    <w:rsid w:val="00B17EE1"/>
    <w:rsid w:val="00B20EE2"/>
    <w:rsid w:val="00B220C5"/>
    <w:rsid w:val="00B2281F"/>
    <w:rsid w:val="00B236C4"/>
    <w:rsid w:val="00B23D4A"/>
    <w:rsid w:val="00B30A70"/>
    <w:rsid w:val="00B33AB9"/>
    <w:rsid w:val="00B35CCB"/>
    <w:rsid w:val="00B35DB6"/>
    <w:rsid w:val="00B36966"/>
    <w:rsid w:val="00B40AB0"/>
    <w:rsid w:val="00B53EB8"/>
    <w:rsid w:val="00B54162"/>
    <w:rsid w:val="00B615BD"/>
    <w:rsid w:val="00B61C3E"/>
    <w:rsid w:val="00B62C27"/>
    <w:rsid w:val="00B639C8"/>
    <w:rsid w:val="00B66106"/>
    <w:rsid w:val="00B6671C"/>
    <w:rsid w:val="00B676BE"/>
    <w:rsid w:val="00B67884"/>
    <w:rsid w:val="00B724EC"/>
    <w:rsid w:val="00B73BE1"/>
    <w:rsid w:val="00B76338"/>
    <w:rsid w:val="00B76B4E"/>
    <w:rsid w:val="00B84C16"/>
    <w:rsid w:val="00B8530C"/>
    <w:rsid w:val="00B85A7B"/>
    <w:rsid w:val="00B864EE"/>
    <w:rsid w:val="00B90EA9"/>
    <w:rsid w:val="00B93753"/>
    <w:rsid w:val="00B93C36"/>
    <w:rsid w:val="00B93E14"/>
    <w:rsid w:val="00B94D15"/>
    <w:rsid w:val="00B9729C"/>
    <w:rsid w:val="00B97B31"/>
    <w:rsid w:val="00BA3A96"/>
    <w:rsid w:val="00BA54C2"/>
    <w:rsid w:val="00BA59DC"/>
    <w:rsid w:val="00BA6909"/>
    <w:rsid w:val="00BA7B36"/>
    <w:rsid w:val="00BB53FF"/>
    <w:rsid w:val="00BB56DD"/>
    <w:rsid w:val="00BB6697"/>
    <w:rsid w:val="00BB7483"/>
    <w:rsid w:val="00BB7E06"/>
    <w:rsid w:val="00BC242A"/>
    <w:rsid w:val="00BC25A3"/>
    <w:rsid w:val="00BC35F8"/>
    <w:rsid w:val="00BC3D13"/>
    <w:rsid w:val="00BC46AB"/>
    <w:rsid w:val="00BD25DF"/>
    <w:rsid w:val="00BD4466"/>
    <w:rsid w:val="00BD4477"/>
    <w:rsid w:val="00BD5125"/>
    <w:rsid w:val="00BD608B"/>
    <w:rsid w:val="00BD64BA"/>
    <w:rsid w:val="00BE26D9"/>
    <w:rsid w:val="00BE34E1"/>
    <w:rsid w:val="00BE3AFA"/>
    <w:rsid w:val="00BE7322"/>
    <w:rsid w:val="00BF1EF7"/>
    <w:rsid w:val="00BF7DC3"/>
    <w:rsid w:val="00C00F0D"/>
    <w:rsid w:val="00C01572"/>
    <w:rsid w:val="00C018D2"/>
    <w:rsid w:val="00C01A0B"/>
    <w:rsid w:val="00C03F92"/>
    <w:rsid w:val="00C056BB"/>
    <w:rsid w:val="00C07774"/>
    <w:rsid w:val="00C1100F"/>
    <w:rsid w:val="00C138CE"/>
    <w:rsid w:val="00C13F67"/>
    <w:rsid w:val="00C14F0A"/>
    <w:rsid w:val="00C16EC9"/>
    <w:rsid w:val="00C174D6"/>
    <w:rsid w:val="00C17CEA"/>
    <w:rsid w:val="00C25DF5"/>
    <w:rsid w:val="00C276D2"/>
    <w:rsid w:val="00C30E3E"/>
    <w:rsid w:val="00C32333"/>
    <w:rsid w:val="00C3269F"/>
    <w:rsid w:val="00C35CE8"/>
    <w:rsid w:val="00C363E6"/>
    <w:rsid w:val="00C4308D"/>
    <w:rsid w:val="00C43283"/>
    <w:rsid w:val="00C432D6"/>
    <w:rsid w:val="00C4668B"/>
    <w:rsid w:val="00C528E3"/>
    <w:rsid w:val="00C54FE3"/>
    <w:rsid w:val="00C5628E"/>
    <w:rsid w:val="00C6157F"/>
    <w:rsid w:val="00C62BDA"/>
    <w:rsid w:val="00C70E56"/>
    <w:rsid w:val="00C72CFD"/>
    <w:rsid w:val="00C74220"/>
    <w:rsid w:val="00C76D3D"/>
    <w:rsid w:val="00C77AFA"/>
    <w:rsid w:val="00C831A7"/>
    <w:rsid w:val="00C90B41"/>
    <w:rsid w:val="00C91904"/>
    <w:rsid w:val="00C93E73"/>
    <w:rsid w:val="00C950E9"/>
    <w:rsid w:val="00C97B88"/>
    <w:rsid w:val="00CA371D"/>
    <w:rsid w:val="00CA3E09"/>
    <w:rsid w:val="00CA6ECA"/>
    <w:rsid w:val="00CB676D"/>
    <w:rsid w:val="00CC4934"/>
    <w:rsid w:val="00CD01BF"/>
    <w:rsid w:val="00CD37D7"/>
    <w:rsid w:val="00CE0412"/>
    <w:rsid w:val="00CE183E"/>
    <w:rsid w:val="00CE1A5F"/>
    <w:rsid w:val="00CE63CB"/>
    <w:rsid w:val="00CE698B"/>
    <w:rsid w:val="00CE7DCF"/>
    <w:rsid w:val="00CF013F"/>
    <w:rsid w:val="00CF0E2A"/>
    <w:rsid w:val="00CF2F6D"/>
    <w:rsid w:val="00CF3B84"/>
    <w:rsid w:val="00CF537F"/>
    <w:rsid w:val="00CF62C6"/>
    <w:rsid w:val="00CF7CA9"/>
    <w:rsid w:val="00D05CFE"/>
    <w:rsid w:val="00D0780E"/>
    <w:rsid w:val="00D07DDB"/>
    <w:rsid w:val="00D100A5"/>
    <w:rsid w:val="00D12BB4"/>
    <w:rsid w:val="00D13332"/>
    <w:rsid w:val="00D16265"/>
    <w:rsid w:val="00D209D5"/>
    <w:rsid w:val="00D30660"/>
    <w:rsid w:val="00D31433"/>
    <w:rsid w:val="00D31DF4"/>
    <w:rsid w:val="00D351E7"/>
    <w:rsid w:val="00D359A1"/>
    <w:rsid w:val="00D3727F"/>
    <w:rsid w:val="00D409EB"/>
    <w:rsid w:val="00D4124A"/>
    <w:rsid w:val="00D417F4"/>
    <w:rsid w:val="00D432C1"/>
    <w:rsid w:val="00D433C4"/>
    <w:rsid w:val="00D44521"/>
    <w:rsid w:val="00D45A6D"/>
    <w:rsid w:val="00D4795C"/>
    <w:rsid w:val="00D50463"/>
    <w:rsid w:val="00D5127D"/>
    <w:rsid w:val="00D53A0F"/>
    <w:rsid w:val="00D55424"/>
    <w:rsid w:val="00D56061"/>
    <w:rsid w:val="00D63424"/>
    <w:rsid w:val="00D64750"/>
    <w:rsid w:val="00D71880"/>
    <w:rsid w:val="00D75098"/>
    <w:rsid w:val="00D77B90"/>
    <w:rsid w:val="00D77EE8"/>
    <w:rsid w:val="00D80070"/>
    <w:rsid w:val="00D812C3"/>
    <w:rsid w:val="00D86988"/>
    <w:rsid w:val="00D9263D"/>
    <w:rsid w:val="00DB46CE"/>
    <w:rsid w:val="00DC00EA"/>
    <w:rsid w:val="00DC2673"/>
    <w:rsid w:val="00DC378C"/>
    <w:rsid w:val="00DC6932"/>
    <w:rsid w:val="00DD105A"/>
    <w:rsid w:val="00DD1CEA"/>
    <w:rsid w:val="00DD4E8B"/>
    <w:rsid w:val="00DD5CE2"/>
    <w:rsid w:val="00DD5D76"/>
    <w:rsid w:val="00DD6F7C"/>
    <w:rsid w:val="00DE4428"/>
    <w:rsid w:val="00DE706D"/>
    <w:rsid w:val="00DE7AEE"/>
    <w:rsid w:val="00DF41AB"/>
    <w:rsid w:val="00DF4A60"/>
    <w:rsid w:val="00DF5E33"/>
    <w:rsid w:val="00E01C3B"/>
    <w:rsid w:val="00E05891"/>
    <w:rsid w:val="00E06D07"/>
    <w:rsid w:val="00E13342"/>
    <w:rsid w:val="00E1370A"/>
    <w:rsid w:val="00E13FA9"/>
    <w:rsid w:val="00E14102"/>
    <w:rsid w:val="00E15027"/>
    <w:rsid w:val="00E16604"/>
    <w:rsid w:val="00E208F7"/>
    <w:rsid w:val="00E233FD"/>
    <w:rsid w:val="00E23FB1"/>
    <w:rsid w:val="00E26A1E"/>
    <w:rsid w:val="00E271F9"/>
    <w:rsid w:val="00E36AB0"/>
    <w:rsid w:val="00E406F3"/>
    <w:rsid w:val="00E41339"/>
    <w:rsid w:val="00E424EE"/>
    <w:rsid w:val="00E44646"/>
    <w:rsid w:val="00E467C3"/>
    <w:rsid w:val="00E512CF"/>
    <w:rsid w:val="00E51FA6"/>
    <w:rsid w:val="00E52736"/>
    <w:rsid w:val="00E53B6B"/>
    <w:rsid w:val="00E5407F"/>
    <w:rsid w:val="00E547F1"/>
    <w:rsid w:val="00E60913"/>
    <w:rsid w:val="00E6612B"/>
    <w:rsid w:val="00E74E5A"/>
    <w:rsid w:val="00E80FC5"/>
    <w:rsid w:val="00E81EA1"/>
    <w:rsid w:val="00E84583"/>
    <w:rsid w:val="00E86CFD"/>
    <w:rsid w:val="00E86E10"/>
    <w:rsid w:val="00E9423C"/>
    <w:rsid w:val="00E96D4D"/>
    <w:rsid w:val="00EA19A0"/>
    <w:rsid w:val="00EA367B"/>
    <w:rsid w:val="00EA7B9C"/>
    <w:rsid w:val="00EB2EC8"/>
    <w:rsid w:val="00EB3368"/>
    <w:rsid w:val="00EB6F7A"/>
    <w:rsid w:val="00EC0CB2"/>
    <w:rsid w:val="00EC68AE"/>
    <w:rsid w:val="00EC7309"/>
    <w:rsid w:val="00ED0294"/>
    <w:rsid w:val="00ED0694"/>
    <w:rsid w:val="00ED2465"/>
    <w:rsid w:val="00ED6238"/>
    <w:rsid w:val="00ED6376"/>
    <w:rsid w:val="00EE05C9"/>
    <w:rsid w:val="00EE2E7D"/>
    <w:rsid w:val="00EE628A"/>
    <w:rsid w:val="00EF4B28"/>
    <w:rsid w:val="00EF6EAC"/>
    <w:rsid w:val="00EF708C"/>
    <w:rsid w:val="00EF7879"/>
    <w:rsid w:val="00EF7B3F"/>
    <w:rsid w:val="00F00D32"/>
    <w:rsid w:val="00F10401"/>
    <w:rsid w:val="00F12B0E"/>
    <w:rsid w:val="00F20B50"/>
    <w:rsid w:val="00F2146B"/>
    <w:rsid w:val="00F235F4"/>
    <w:rsid w:val="00F26BF7"/>
    <w:rsid w:val="00F27D16"/>
    <w:rsid w:val="00F33236"/>
    <w:rsid w:val="00F36445"/>
    <w:rsid w:val="00F401CB"/>
    <w:rsid w:val="00F420B2"/>
    <w:rsid w:val="00F4227C"/>
    <w:rsid w:val="00F43540"/>
    <w:rsid w:val="00F43559"/>
    <w:rsid w:val="00F4606B"/>
    <w:rsid w:val="00F46F79"/>
    <w:rsid w:val="00F525A4"/>
    <w:rsid w:val="00F53AA4"/>
    <w:rsid w:val="00F54545"/>
    <w:rsid w:val="00F559C4"/>
    <w:rsid w:val="00F56841"/>
    <w:rsid w:val="00F5769E"/>
    <w:rsid w:val="00F57AFC"/>
    <w:rsid w:val="00F61AE8"/>
    <w:rsid w:val="00F63E2F"/>
    <w:rsid w:val="00F7505B"/>
    <w:rsid w:val="00F76448"/>
    <w:rsid w:val="00F77B2B"/>
    <w:rsid w:val="00F84F0B"/>
    <w:rsid w:val="00F9367D"/>
    <w:rsid w:val="00F94BF8"/>
    <w:rsid w:val="00F9575A"/>
    <w:rsid w:val="00F9598C"/>
    <w:rsid w:val="00FA071A"/>
    <w:rsid w:val="00FA2131"/>
    <w:rsid w:val="00FA3793"/>
    <w:rsid w:val="00FA53C5"/>
    <w:rsid w:val="00FA6C37"/>
    <w:rsid w:val="00FA702B"/>
    <w:rsid w:val="00FB3F6B"/>
    <w:rsid w:val="00FB7C44"/>
    <w:rsid w:val="00FC4659"/>
    <w:rsid w:val="00FC4998"/>
    <w:rsid w:val="00FC499A"/>
    <w:rsid w:val="00FC4C65"/>
    <w:rsid w:val="00FC5843"/>
    <w:rsid w:val="00FC789F"/>
    <w:rsid w:val="00FC7D9E"/>
    <w:rsid w:val="00FD18C9"/>
    <w:rsid w:val="00FD4E32"/>
    <w:rsid w:val="00FD7BB7"/>
    <w:rsid w:val="00FE2869"/>
    <w:rsid w:val="00FE3F83"/>
    <w:rsid w:val="00FE4EAD"/>
    <w:rsid w:val="00FE7B9E"/>
    <w:rsid w:val="00FE7C52"/>
    <w:rsid w:val="00FE7E80"/>
    <w:rsid w:val="00FF00C2"/>
    <w:rsid w:val="00FF2A57"/>
    <w:rsid w:val="00FF2FC8"/>
    <w:rsid w:val="00FF4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479E17"/>
  <w15:docId w15:val="{C24DEA8F-FDFF-4003-B409-37D42F9C2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napToGrid w:val="0"/>
        <w:sz w:val="22"/>
        <w:szCs w:val="22"/>
        <w:lang w:val="en-US" w:eastAsia="en-US" w:bidi="ar-SA"/>
      </w:rPr>
    </w:rPrDefault>
    <w:pPrDefault/>
  </w:docDefaults>
  <w:latentStyles w:defLockedState="1" w:defUIPriority="99" w:defSemiHidden="0" w:defUnhideWhenUsed="0" w:defQFormat="0" w:count="376">
    <w:lsdException w:name="Normal" w:locked="0" w:uiPriority="0" w:qFormat="1"/>
    <w:lsdException w:name="heading 1" w:locked="0" w:uiPriority="0"/>
    <w:lsdException w:name="heading 2" w:locked="0" w:semiHidden="1" w:uiPriority="0" w:unhideWhenUsed="1"/>
    <w:lsdException w:name="heading 3" w:locked="0" w:semiHidden="1" w:unhideWhenUsed="1" w:qFormat="1"/>
    <w:lsdException w:name="heading 4" w:locked="0" w:semiHidden="1" w:unhideWhenUsed="1" w:qFormat="1"/>
    <w:lsdException w:name="heading 5" w:locked="0" w:semiHidden="1" w:unhideWhenUsed="1" w:qFormat="1"/>
    <w:lsdException w:name="heading 6" w:locked="0" w:semiHidden="1" w:unhideWhenUsed="1"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lsdException w:name="toc 4" w:locked="0"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iPriority="0" w:unhideWhenUsed="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locked="0" w:semiHidden="1" w:unhideWhenUsed="1"/>
  </w:latentStyles>
  <w:style w:type="paragraph" w:default="1" w:styleId="Normal">
    <w:name w:val="Normal"/>
    <w:qFormat/>
    <w:rsid w:val="00B36966"/>
    <w:pPr>
      <w:spacing w:before="160" w:after="160" w:line="240" w:lineRule="atLeast"/>
    </w:pPr>
  </w:style>
  <w:style w:type="paragraph" w:styleId="Heading1">
    <w:name w:val="heading 1"/>
    <w:basedOn w:val="Normal"/>
    <w:link w:val="Heading1Char"/>
    <w:locked/>
    <w:rsid w:val="005731AC"/>
    <w:pPr>
      <w:numPr>
        <w:numId w:val="7"/>
      </w:numPr>
      <w:spacing w:before="0" w:after="0" w:line="240" w:lineRule="auto"/>
      <w:outlineLvl w:val="0"/>
    </w:pPr>
    <w:rPr>
      <w:rFonts w:eastAsia="Batang"/>
      <w:b/>
      <w:i/>
      <w:sz w:val="28"/>
      <w:szCs w:val="20"/>
    </w:rPr>
  </w:style>
  <w:style w:type="paragraph" w:styleId="Heading2">
    <w:name w:val="heading 2"/>
    <w:basedOn w:val="Heading1"/>
    <w:link w:val="Heading2Char"/>
    <w:locked/>
    <w:rsid w:val="005731AC"/>
    <w:pPr>
      <w:numPr>
        <w:ilvl w:val="1"/>
      </w:numPr>
      <w:outlineLvl w:val="1"/>
    </w:pPr>
    <w:rPr>
      <w:sz w:val="24"/>
    </w:rPr>
  </w:style>
  <w:style w:type="paragraph" w:styleId="Heading3">
    <w:name w:val="heading 3"/>
    <w:basedOn w:val="Normal"/>
    <w:next w:val="Normal"/>
    <w:link w:val="Heading3Char"/>
    <w:uiPriority w:val="99"/>
    <w:semiHidden/>
    <w:qFormat/>
    <w:locked/>
    <w:rsid w:val="00735B21"/>
    <w:pPr>
      <w:keepNext/>
      <w:numPr>
        <w:ilvl w:val="2"/>
        <w:numId w:val="7"/>
      </w:numPr>
      <w:spacing w:before="0" w:after="0" w:line="240" w:lineRule="auto"/>
      <w:outlineLvl w:val="2"/>
    </w:pPr>
    <w:rPr>
      <w:rFonts w:eastAsia="SimSun"/>
      <w:b/>
      <w:bCs/>
      <w:sz w:val="24"/>
      <w:szCs w:val="18"/>
      <w:lang w:eastAsia="zh-CN"/>
    </w:rPr>
  </w:style>
  <w:style w:type="paragraph" w:styleId="Heading4">
    <w:name w:val="heading 4"/>
    <w:basedOn w:val="Normal"/>
    <w:next w:val="Normal"/>
    <w:link w:val="Heading4Char"/>
    <w:uiPriority w:val="99"/>
    <w:semiHidden/>
    <w:qFormat/>
    <w:locked/>
    <w:rsid w:val="00735B21"/>
    <w:pPr>
      <w:keepNext/>
      <w:numPr>
        <w:ilvl w:val="3"/>
        <w:numId w:val="7"/>
      </w:numPr>
      <w:spacing w:before="0" w:after="0" w:line="240" w:lineRule="auto"/>
      <w:jc w:val="center"/>
      <w:outlineLvl w:val="3"/>
    </w:pPr>
    <w:rPr>
      <w:rFonts w:eastAsia="SimSun"/>
      <w:b/>
      <w:bCs/>
      <w:sz w:val="18"/>
      <w:szCs w:val="18"/>
      <w:lang w:eastAsia="zh-CN"/>
    </w:rPr>
  </w:style>
  <w:style w:type="paragraph" w:styleId="Heading5">
    <w:name w:val="heading 5"/>
    <w:basedOn w:val="Normal"/>
    <w:next w:val="Normal"/>
    <w:link w:val="Heading5Char"/>
    <w:uiPriority w:val="99"/>
    <w:semiHidden/>
    <w:qFormat/>
    <w:locked/>
    <w:rsid w:val="00735B21"/>
    <w:pPr>
      <w:keepNext/>
      <w:numPr>
        <w:ilvl w:val="4"/>
        <w:numId w:val="7"/>
      </w:numPr>
      <w:spacing w:before="0" w:after="0" w:line="240" w:lineRule="auto"/>
      <w:outlineLvl w:val="4"/>
    </w:pPr>
    <w:rPr>
      <w:rFonts w:eastAsia="Times New Roman"/>
      <w:b/>
      <w:bCs/>
      <w:sz w:val="18"/>
      <w:szCs w:val="18"/>
      <w:lang w:eastAsia="zh-CN"/>
    </w:rPr>
  </w:style>
  <w:style w:type="paragraph" w:styleId="Heading6">
    <w:name w:val="heading 6"/>
    <w:basedOn w:val="Normal"/>
    <w:next w:val="Normal"/>
    <w:link w:val="Heading6Char"/>
    <w:uiPriority w:val="99"/>
    <w:semiHidden/>
    <w:qFormat/>
    <w:locked/>
    <w:rsid w:val="00735B21"/>
    <w:pPr>
      <w:keepNext/>
      <w:numPr>
        <w:ilvl w:val="5"/>
        <w:numId w:val="7"/>
      </w:numPr>
      <w:tabs>
        <w:tab w:val="left" w:pos="3285"/>
      </w:tabs>
      <w:spacing w:before="0" w:after="0" w:line="240" w:lineRule="auto"/>
      <w:jc w:val="both"/>
      <w:outlineLvl w:val="5"/>
    </w:pPr>
    <w:rPr>
      <w:rFonts w:eastAsia="Times New Roman"/>
      <w:b/>
      <w:bCs/>
      <w:sz w:val="18"/>
      <w:szCs w:val="18"/>
      <w:lang w:eastAsia="zh-CN"/>
    </w:rPr>
  </w:style>
  <w:style w:type="paragraph" w:styleId="Heading7">
    <w:name w:val="heading 7"/>
    <w:basedOn w:val="Normal"/>
    <w:next w:val="Normal"/>
    <w:link w:val="Heading7Char"/>
    <w:uiPriority w:val="99"/>
    <w:semiHidden/>
    <w:qFormat/>
    <w:locked/>
    <w:rsid w:val="00735B21"/>
    <w:pPr>
      <w:keepNext/>
      <w:numPr>
        <w:ilvl w:val="6"/>
        <w:numId w:val="7"/>
      </w:numPr>
      <w:spacing w:before="0" w:after="0" w:line="240" w:lineRule="auto"/>
      <w:jc w:val="center"/>
      <w:outlineLvl w:val="6"/>
    </w:pPr>
    <w:rPr>
      <w:rFonts w:eastAsia="SimSun"/>
      <w:b/>
      <w:bCs/>
      <w:sz w:val="28"/>
      <w:szCs w:val="18"/>
      <w:lang w:eastAsia="zh-CN"/>
    </w:rPr>
  </w:style>
  <w:style w:type="paragraph" w:styleId="Heading8">
    <w:name w:val="heading 8"/>
    <w:basedOn w:val="Normal"/>
    <w:next w:val="Normal"/>
    <w:link w:val="Heading8Char"/>
    <w:uiPriority w:val="99"/>
    <w:semiHidden/>
    <w:qFormat/>
    <w:locked/>
    <w:rsid w:val="00735B21"/>
    <w:pPr>
      <w:keepNext/>
      <w:numPr>
        <w:ilvl w:val="7"/>
        <w:numId w:val="7"/>
      </w:numPr>
      <w:spacing w:before="0" w:after="0" w:line="240" w:lineRule="auto"/>
      <w:jc w:val="center"/>
      <w:outlineLvl w:val="7"/>
    </w:pPr>
    <w:rPr>
      <w:rFonts w:ascii="Times New Roman" w:eastAsia="SimSun" w:hAnsi="Times New Roman"/>
      <w:b/>
      <w:bCs/>
      <w:sz w:val="24"/>
      <w:szCs w:val="18"/>
      <w:lang w:eastAsia="zh-CN"/>
    </w:rPr>
  </w:style>
  <w:style w:type="paragraph" w:styleId="Heading9">
    <w:name w:val="heading 9"/>
    <w:basedOn w:val="Normal"/>
    <w:next w:val="Normal"/>
    <w:link w:val="Heading9Char"/>
    <w:uiPriority w:val="99"/>
    <w:semiHidden/>
    <w:qFormat/>
    <w:locked/>
    <w:rsid w:val="00735B21"/>
    <w:pPr>
      <w:keepNext/>
      <w:numPr>
        <w:ilvl w:val="8"/>
        <w:numId w:val="7"/>
      </w:numPr>
      <w:spacing w:before="0" w:after="0" w:line="240" w:lineRule="auto"/>
      <w:outlineLvl w:val="8"/>
    </w:pPr>
    <w:rPr>
      <w:rFonts w:eastAsia="Times New Roman"/>
      <w:b/>
      <w:bCs/>
      <w:i/>
      <w:iCs/>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731AC"/>
    <w:rPr>
      <w:rFonts w:ascii="Arial" w:eastAsia="Batang" w:hAnsi="Arial"/>
      <w:b/>
      <w:i/>
      <w:sz w:val="28"/>
    </w:rPr>
  </w:style>
  <w:style w:type="character" w:customStyle="1" w:styleId="Heading2Char">
    <w:name w:val="Heading 2 Char"/>
    <w:link w:val="Heading2"/>
    <w:rsid w:val="005731AC"/>
    <w:rPr>
      <w:rFonts w:ascii="Arial" w:eastAsia="Batang" w:hAnsi="Arial"/>
      <w:b/>
      <w:i/>
      <w:sz w:val="24"/>
    </w:rPr>
  </w:style>
  <w:style w:type="character" w:customStyle="1" w:styleId="Heading3Char">
    <w:name w:val="Heading 3 Char"/>
    <w:link w:val="Heading3"/>
    <w:uiPriority w:val="99"/>
    <w:semiHidden/>
    <w:rsid w:val="00735B21"/>
    <w:rPr>
      <w:rFonts w:ascii="Arial" w:eastAsia="SimSun" w:hAnsi="Arial"/>
      <w:b/>
      <w:bCs/>
      <w:sz w:val="24"/>
      <w:szCs w:val="18"/>
      <w:lang w:eastAsia="zh-CN"/>
    </w:rPr>
  </w:style>
  <w:style w:type="character" w:customStyle="1" w:styleId="Heading4Char">
    <w:name w:val="Heading 4 Char"/>
    <w:link w:val="Heading4"/>
    <w:uiPriority w:val="99"/>
    <w:semiHidden/>
    <w:rsid w:val="00735B21"/>
    <w:rPr>
      <w:rFonts w:ascii="Arial" w:eastAsia="SimSun" w:hAnsi="Arial"/>
      <w:b/>
      <w:bCs/>
      <w:sz w:val="18"/>
      <w:szCs w:val="18"/>
      <w:lang w:eastAsia="zh-CN"/>
    </w:rPr>
  </w:style>
  <w:style w:type="character" w:customStyle="1" w:styleId="Heading5Char">
    <w:name w:val="Heading 5 Char"/>
    <w:link w:val="Heading5"/>
    <w:uiPriority w:val="99"/>
    <w:semiHidden/>
    <w:rsid w:val="00735B21"/>
    <w:rPr>
      <w:rFonts w:ascii="Arial" w:eastAsia="Times New Roman" w:hAnsi="Arial"/>
      <w:b/>
      <w:bCs/>
      <w:sz w:val="18"/>
      <w:szCs w:val="18"/>
      <w:lang w:eastAsia="zh-CN"/>
    </w:rPr>
  </w:style>
  <w:style w:type="character" w:customStyle="1" w:styleId="Heading6Char">
    <w:name w:val="Heading 6 Char"/>
    <w:link w:val="Heading6"/>
    <w:uiPriority w:val="99"/>
    <w:semiHidden/>
    <w:rsid w:val="00735B21"/>
    <w:rPr>
      <w:rFonts w:ascii="Arial" w:eastAsia="Times New Roman" w:hAnsi="Arial"/>
      <w:b/>
      <w:bCs/>
      <w:sz w:val="18"/>
      <w:szCs w:val="18"/>
      <w:lang w:eastAsia="zh-CN"/>
    </w:rPr>
  </w:style>
  <w:style w:type="character" w:customStyle="1" w:styleId="Heading7Char">
    <w:name w:val="Heading 7 Char"/>
    <w:link w:val="Heading7"/>
    <w:uiPriority w:val="99"/>
    <w:semiHidden/>
    <w:rsid w:val="00735B21"/>
    <w:rPr>
      <w:rFonts w:ascii="Arial" w:eastAsia="SimSun" w:hAnsi="Arial" w:cs="Arial"/>
      <w:b/>
      <w:bCs/>
      <w:sz w:val="28"/>
      <w:szCs w:val="18"/>
      <w:lang w:eastAsia="zh-CN"/>
    </w:rPr>
  </w:style>
  <w:style w:type="character" w:customStyle="1" w:styleId="Heading8Char">
    <w:name w:val="Heading 8 Char"/>
    <w:link w:val="Heading8"/>
    <w:uiPriority w:val="99"/>
    <w:semiHidden/>
    <w:rsid w:val="00735B21"/>
    <w:rPr>
      <w:rFonts w:ascii="Times New Roman" w:eastAsia="SimSun" w:hAnsi="Times New Roman"/>
      <w:b/>
      <w:bCs/>
      <w:sz w:val="24"/>
      <w:szCs w:val="18"/>
      <w:lang w:eastAsia="zh-CN"/>
    </w:rPr>
  </w:style>
  <w:style w:type="character" w:customStyle="1" w:styleId="Heading9Char">
    <w:name w:val="Heading 9 Char"/>
    <w:link w:val="Heading9"/>
    <w:uiPriority w:val="99"/>
    <w:semiHidden/>
    <w:rsid w:val="00735B21"/>
    <w:rPr>
      <w:rFonts w:ascii="Arial" w:eastAsia="Times New Roman" w:hAnsi="Arial" w:cs="Arial"/>
      <w:b/>
      <w:bCs/>
      <w:i/>
      <w:iCs/>
      <w:sz w:val="24"/>
      <w:szCs w:val="18"/>
    </w:rPr>
  </w:style>
  <w:style w:type="paragraph" w:customStyle="1" w:styleId="Bold">
    <w:name w:val="**Bold"/>
    <w:basedOn w:val="Body"/>
    <w:qFormat/>
    <w:rsid w:val="001F4348"/>
    <w:rPr>
      <w:rFonts w:ascii="Whitney Bold" w:hAnsi="Whitney Bold"/>
    </w:rPr>
  </w:style>
  <w:style w:type="paragraph" w:customStyle="1" w:styleId="Body">
    <w:name w:val="*Body"/>
    <w:basedOn w:val="Normal"/>
    <w:qFormat/>
    <w:rsid w:val="007227F7"/>
    <w:pPr>
      <w:spacing w:before="80" w:after="0" w:line="260" w:lineRule="exact"/>
      <w:jc w:val="both"/>
    </w:pPr>
    <w:rPr>
      <w:rFonts w:eastAsia="SimSun"/>
      <w:szCs w:val="19"/>
      <w:lang w:eastAsia="zh-CN"/>
    </w:rPr>
  </w:style>
  <w:style w:type="character" w:customStyle="1" w:styleId="H1-TitleSubscript">
    <w:name w:val="**H1-Title Subscript"/>
    <w:uiPriority w:val="1"/>
    <w:qFormat/>
    <w:rsid w:val="007227F7"/>
    <w:rPr>
      <w:rFonts w:ascii="Arial" w:hAnsi="Arial"/>
      <w:spacing w:val="0"/>
      <w:w w:val="100"/>
      <w:position w:val="-4"/>
      <w:sz w:val="36"/>
    </w:rPr>
  </w:style>
  <w:style w:type="character" w:customStyle="1" w:styleId="BodySubscript">
    <w:name w:val="**Body Subscript"/>
    <w:uiPriority w:val="1"/>
    <w:qFormat/>
    <w:rsid w:val="007227F7"/>
    <w:rPr>
      <w:rFonts w:ascii="Arial" w:hAnsi="Arial"/>
      <w:spacing w:val="0"/>
      <w:w w:val="100"/>
      <w:position w:val="-4"/>
      <w:sz w:val="20"/>
    </w:rPr>
  </w:style>
  <w:style w:type="character" w:customStyle="1" w:styleId="BodySuperscript">
    <w:name w:val="**Body Superscript"/>
    <w:uiPriority w:val="1"/>
    <w:qFormat/>
    <w:rsid w:val="007227F7"/>
    <w:rPr>
      <w:rFonts w:ascii="Arial" w:hAnsi="Arial"/>
      <w:spacing w:val="0"/>
      <w:w w:val="100"/>
      <w:position w:val="4"/>
      <w:sz w:val="18"/>
    </w:rPr>
  </w:style>
  <w:style w:type="character" w:customStyle="1" w:styleId="H1-TitleSuperscript">
    <w:name w:val="**H1-Title Superscript"/>
    <w:uiPriority w:val="1"/>
    <w:qFormat/>
    <w:rsid w:val="007227F7"/>
    <w:rPr>
      <w:rFonts w:ascii="Arial" w:hAnsi="Arial"/>
      <w:spacing w:val="0"/>
      <w:w w:val="100"/>
      <w:position w:val="6"/>
      <w:sz w:val="34"/>
    </w:rPr>
  </w:style>
  <w:style w:type="character" w:customStyle="1" w:styleId="BodyTextChar">
    <w:name w:val="Body Text Char"/>
    <w:basedOn w:val="DefaultParagraphFont"/>
    <w:uiPriority w:val="99"/>
    <w:semiHidden/>
    <w:locked/>
    <w:rsid w:val="005731AC"/>
  </w:style>
  <w:style w:type="paragraph" w:styleId="CommentText">
    <w:name w:val="annotation text"/>
    <w:basedOn w:val="Normal"/>
    <w:link w:val="CommentTextChar"/>
    <w:semiHidden/>
    <w:locked/>
    <w:rsid w:val="005731AC"/>
    <w:pPr>
      <w:spacing w:before="0" w:after="0" w:line="240" w:lineRule="auto"/>
    </w:pPr>
    <w:rPr>
      <w:rFonts w:eastAsia="Times New Roman"/>
      <w:sz w:val="20"/>
      <w:szCs w:val="20"/>
    </w:rPr>
  </w:style>
  <w:style w:type="character" w:customStyle="1" w:styleId="CommentTextChar">
    <w:name w:val="Comment Text Char"/>
    <w:link w:val="CommentText"/>
    <w:semiHidden/>
    <w:rsid w:val="005731AC"/>
    <w:rPr>
      <w:rFonts w:ascii="Arial" w:eastAsia="Times New Roman" w:hAnsi="Arial" w:cs="Times New Roman"/>
      <w:sz w:val="20"/>
      <w:szCs w:val="20"/>
    </w:rPr>
  </w:style>
  <w:style w:type="character" w:styleId="CommentReference">
    <w:name w:val="annotation reference"/>
    <w:semiHidden/>
    <w:locked/>
    <w:rsid w:val="005731AC"/>
    <w:rPr>
      <w:sz w:val="16"/>
      <w:szCs w:val="16"/>
    </w:rPr>
  </w:style>
  <w:style w:type="paragraph" w:styleId="CommentSubject">
    <w:name w:val="annotation subject"/>
    <w:basedOn w:val="CommentText"/>
    <w:next w:val="CommentText"/>
    <w:link w:val="CommentSubjectChar"/>
    <w:uiPriority w:val="99"/>
    <w:semiHidden/>
    <w:unhideWhenUsed/>
    <w:locked/>
    <w:rsid w:val="005731AC"/>
    <w:pPr>
      <w:spacing w:before="160" w:after="160"/>
    </w:pPr>
    <w:rPr>
      <w:rFonts w:ascii="Calibri" w:eastAsia="Calibri" w:hAnsi="Calibri"/>
      <w:b/>
      <w:bCs/>
    </w:rPr>
  </w:style>
  <w:style w:type="character" w:customStyle="1" w:styleId="CommentSubjectChar">
    <w:name w:val="Comment Subject Char"/>
    <w:link w:val="CommentSubject"/>
    <w:uiPriority w:val="99"/>
    <w:semiHidden/>
    <w:rsid w:val="005731AC"/>
    <w:rPr>
      <w:rFonts w:ascii="Arial" w:eastAsia="Times New Roman" w:hAnsi="Arial" w:cs="Times New Roman"/>
      <w:b/>
      <w:bCs/>
      <w:sz w:val="20"/>
      <w:szCs w:val="20"/>
    </w:rPr>
  </w:style>
  <w:style w:type="table" w:styleId="TableGrid">
    <w:name w:val="Table Grid"/>
    <w:basedOn w:val="TableNormal"/>
    <w:uiPriority w:val="59"/>
    <w:locked/>
    <w:rsid w:val="00C03F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TitleADI">
    <w:name w:val="*H1-Title_ADI"/>
    <w:autoRedefine/>
    <w:qFormat/>
    <w:rsid w:val="000C2C29"/>
    <w:rPr>
      <w:rFonts w:eastAsia="Times New Roman"/>
      <w:b/>
      <w:color w:val="005BBB"/>
      <w:sz w:val="40"/>
      <w:szCs w:val="28"/>
      <w:lang w:eastAsia="zh-CN"/>
    </w:rPr>
  </w:style>
  <w:style w:type="paragraph" w:customStyle="1" w:styleId="TableHeader">
    <w:name w:val="*Table Header"/>
    <w:basedOn w:val="Normal"/>
    <w:uiPriority w:val="99"/>
    <w:rsid w:val="00E36AB0"/>
    <w:pPr>
      <w:spacing w:before="0" w:after="0" w:line="220" w:lineRule="exact"/>
      <w:jc w:val="center"/>
    </w:pPr>
    <w:rPr>
      <w:rFonts w:eastAsia="Times New Roman"/>
      <w:b/>
      <w:sz w:val="20"/>
      <w:szCs w:val="17"/>
    </w:rPr>
  </w:style>
  <w:style w:type="paragraph" w:customStyle="1" w:styleId="TableText">
    <w:name w:val="*Table Text"/>
    <w:basedOn w:val="Body"/>
    <w:qFormat/>
    <w:rsid w:val="00C4308D"/>
    <w:pPr>
      <w:spacing w:before="0" w:line="220" w:lineRule="exact"/>
    </w:pPr>
    <w:rPr>
      <w:rFonts w:eastAsia="Times New Roman"/>
      <w:sz w:val="20"/>
      <w:szCs w:val="18"/>
    </w:rPr>
  </w:style>
  <w:style w:type="paragraph" w:customStyle="1" w:styleId="TableTextCenter">
    <w:name w:val="*Table Text (Center)"/>
    <w:basedOn w:val="TableText"/>
    <w:uiPriority w:val="99"/>
    <w:rsid w:val="0018153B"/>
    <w:pPr>
      <w:jc w:val="center"/>
    </w:pPr>
  </w:style>
  <w:style w:type="paragraph" w:customStyle="1" w:styleId="Heading10">
    <w:name w:val="Heading 10"/>
    <w:basedOn w:val="Heading9"/>
    <w:uiPriority w:val="99"/>
    <w:semiHidden/>
    <w:locked/>
    <w:rsid w:val="00735B21"/>
    <w:pPr>
      <w:keepNext w:val="0"/>
      <w:spacing w:before="240" w:after="60"/>
    </w:pPr>
    <w:rPr>
      <w:b w:val="0"/>
      <w:bCs w:val="0"/>
      <w:i w:val="0"/>
      <w:iCs w:val="0"/>
      <w:sz w:val="22"/>
      <w:szCs w:val="22"/>
    </w:rPr>
  </w:style>
  <w:style w:type="paragraph" w:customStyle="1" w:styleId="Heading11">
    <w:name w:val="Heading 11"/>
    <w:basedOn w:val="Heading9"/>
    <w:uiPriority w:val="99"/>
    <w:semiHidden/>
    <w:locked/>
    <w:rsid w:val="00735B21"/>
    <w:pPr>
      <w:keepNext w:val="0"/>
      <w:spacing w:before="240" w:after="60"/>
    </w:pPr>
    <w:rPr>
      <w:b w:val="0"/>
      <w:bCs w:val="0"/>
      <w:i w:val="0"/>
      <w:iCs w:val="0"/>
      <w:sz w:val="22"/>
      <w:szCs w:val="22"/>
    </w:rPr>
  </w:style>
  <w:style w:type="paragraph" w:customStyle="1" w:styleId="Heading13">
    <w:name w:val="Heading 13"/>
    <w:basedOn w:val="Heading9"/>
    <w:uiPriority w:val="99"/>
    <w:semiHidden/>
    <w:locked/>
    <w:rsid w:val="00735B21"/>
    <w:pPr>
      <w:keepNext w:val="0"/>
      <w:spacing w:before="240" w:after="60"/>
    </w:pPr>
    <w:rPr>
      <w:b w:val="0"/>
      <w:bCs w:val="0"/>
      <w:i w:val="0"/>
      <w:iCs w:val="0"/>
      <w:sz w:val="22"/>
      <w:szCs w:val="22"/>
    </w:rPr>
  </w:style>
  <w:style w:type="paragraph" w:customStyle="1" w:styleId="Heading14">
    <w:name w:val="Heading 14"/>
    <w:basedOn w:val="Heading9"/>
    <w:uiPriority w:val="99"/>
    <w:semiHidden/>
    <w:locked/>
    <w:rsid w:val="00735B21"/>
    <w:pPr>
      <w:keepNext w:val="0"/>
      <w:spacing w:before="240" w:after="60"/>
    </w:pPr>
    <w:rPr>
      <w:b w:val="0"/>
      <w:bCs w:val="0"/>
      <w:i w:val="0"/>
      <w:iCs w:val="0"/>
      <w:sz w:val="22"/>
      <w:szCs w:val="22"/>
    </w:rPr>
  </w:style>
  <w:style w:type="paragraph" w:customStyle="1" w:styleId="Heading15">
    <w:name w:val="Heading 15"/>
    <w:basedOn w:val="Heading14"/>
    <w:uiPriority w:val="99"/>
    <w:semiHidden/>
    <w:locked/>
    <w:rsid w:val="00735B21"/>
  </w:style>
  <w:style w:type="paragraph" w:customStyle="1" w:styleId="RevDate">
    <w:name w:val="*Rev#/Date"/>
    <w:basedOn w:val="Normal"/>
    <w:qFormat/>
    <w:rsid w:val="007227F7"/>
    <w:rPr>
      <w:i/>
      <w:color w:val="6C6F70"/>
      <w:sz w:val="28"/>
      <w:szCs w:val="28"/>
    </w:rPr>
  </w:style>
  <w:style w:type="paragraph" w:customStyle="1" w:styleId="H2-Heading">
    <w:name w:val="*H2-Heading"/>
    <w:basedOn w:val="Normal"/>
    <w:autoRedefine/>
    <w:qFormat/>
    <w:rsid w:val="00501FD8"/>
    <w:pPr>
      <w:tabs>
        <w:tab w:val="left" w:pos="360"/>
      </w:tabs>
      <w:spacing w:before="240" w:after="0" w:line="240" w:lineRule="auto"/>
      <w:outlineLvl w:val="0"/>
    </w:pPr>
    <w:rPr>
      <w:rFonts w:eastAsia="Times New Roman"/>
      <w:b/>
      <w:sz w:val="28"/>
      <w:szCs w:val="18"/>
    </w:rPr>
  </w:style>
  <w:style w:type="paragraph" w:customStyle="1" w:styleId="Caption-Figure">
    <w:name w:val="*Caption-Figure"/>
    <w:basedOn w:val="Normal"/>
    <w:qFormat/>
    <w:rsid w:val="00F36445"/>
    <w:pPr>
      <w:spacing w:before="0" w:after="60" w:line="240" w:lineRule="auto"/>
    </w:pPr>
    <w:rPr>
      <w:rFonts w:eastAsia="Times New Roman"/>
      <w:i/>
      <w:shd w:val="clear" w:color="auto" w:fill="FFFFFF"/>
    </w:rPr>
  </w:style>
  <w:style w:type="paragraph" w:customStyle="1" w:styleId="BodyIndent-NumberBold">
    <w:name w:val="*Body Indent-Number(Bold)"/>
    <w:basedOn w:val="BodyIndent-TextNumbering"/>
    <w:qFormat/>
    <w:rsid w:val="00FC5843"/>
    <w:pPr>
      <w:numPr>
        <w:numId w:val="8"/>
      </w:numPr>
      <w:spacing w:before="0" w:line="240" w:lineRule="auto"/>
    </w:pPr>
    <w:rPr>
      <w:rFonts w:eastAsia="SimSun"/>
      <w:b/>
      <w:snapToGrid w:val="0"/>
      <w:szCs w:val="19"/>
      <w:lang w:eastAsia="zh-CN"/>
    </w:rPr>
  </w:style>
  <w:style w:type="paragraph" w:customStyle="1" w:styleId="BodyIndent-TextNumbering">
    <w:name w:val="*Body Indent-Text(Numbering)"/>
    <w:qFormat/>
    <w:rsid w:val="00CE1A5F"/>
    <w:pPr>
      <w:numPr>
        <w:numId w:val="2"/>
      </w:numPr>
      <w:spacing w:before="160" w:line="240" w:lineRule="atLeast"/>
      <w:jc w:val="both"/>
    </w:pPr>
    <w:rPr>
      <w:snapToGrid/>
    </w:rPr>
  </w:style>
  <w:style w:type="paragraph" w:customStyle="1" w:styleId="BodyIndent-Text">
    <w:name w:val="*Body Indent-Text"/>
    <w:basedOn w:val="Normal"/>
    <w:qFormat/>
    <w:rsid w:val="007227F7"/>
    <w:pPr>
      <w:tabs>
        <w:tab w:val="right" w:pos="9360"/>
      </w:tabs>
      <w:spacing w:before="100" w:line="240" w:lineRule="exact"/>
      <w:ind w:left="720"/>
      <w:jc w:val="both"/>
    </w:pPr>
  </w:style>
  <w:style w:type="paragraph" w:customStyle="1" w:styleId="BodyIndent-TextBold-Numbering">
    <w:name w:val="*Body Indent-Text (Bold-Numbering)"/>
    <w:qFormat/>
    <w:rsid w:val="00F36445"/>
    <w:pPr>
      <w:numPr>
        <w:numId w:val="9"/>
      </w:numPr>
      <w:ind w:left="720"/>
    </w:pPr>
    <w:rPr>
      <w:b/>
    </w:rPr>
  </w:style>
  <w:style w:type="paragraph" w:customStyle="1" w:styleId="BodyIndent-TextSmallBullet">
    <w:name w:val="*Body Indent-Text (Small Bullet)"/>
    <w:basedOn w:val="BodyIndent-Text"/>
    <w:qFormat/>
    <w:rsid w:val="00A24172"/>
    <w:pPr>
      <w:numPr>
        <w:numId w:val="14"/>
      </w:numPr>
      <w:tabs>
        <w:tab w:val="clear" w:pos="9360"/>
        <w:tab w:val="right" w:pos="360"/>
      </w:tabs>
      <w:ind w:left="1080"/>
    </w:pPr>
  </w:style>
  <w:style w:type="paragraph" w:customStyle="1" w:styleId="LastPageFooter">
    <w:name w:val="*Last Page Footer"/>
    <w:basedOn w:val="Normal"/>
    <w:rsid w:val="00CE1A5F"/>
    <w:pPr>
      <w:spacing w:before="0" w:after="0" w:line="240" w:lineRule="auto"/>
      <w:jc w:val="both"/>
    </w:pPr>
    <w:rPr>
      <w:color w:val="000000"/>
      <w:sz w:val="17"/>
    </w:rPr>
  </w:style>
  <w:style w:type="character" w:customStyle="1" w:styleId="BodyOverbar">
    <w:name w:val="**Body Overbar"/>
    <w:uiPriority w:val="1"/>
    <w:qFormat/>
    <w:rsid w:val="002049A4"/>
    <w:rPr>
      <w:rFonts w:ascii="ArialNarrow" w:hAnsi="ArialNarrow"/>
      <w:sz w:val="22"/>
    </w:rPr>
  </w:style>
  <w:style w:type="character" w:customStyle="1" w:styleId="H2-HeadingOverbar">
    <w:name w:val="**H2-Heading Overbar"/>
    <w:uiPriority w:val="1"/>
    <w:qFormat/>
    <w:rsid w:val="002049A4"/>
    <w:rPr>
      <w:rFonts w:ascii="ArialNarrow" w:hAnsi="ArialNarrow"/>
      <w:sz w:val="28"/>
    </w:rPr>
  </w:style>
  <w:style w:type="character" w:customStyle="1" w:styleId="H1-TitleOverbar">
    <w:name w:val="**H1-Title Overbar"/>
    <w:uiPriority w:val="1"/>
    <w:qFormat/>
    <w:rsid w:val="007227F7"/>
    <w:rPr>
      <w:rFonts w:ascii="ArialNarrow" w:hAnsi="ArialNarrow"/>
      <w:b/>
      <w:sz w:val="40"/>
    </w:rPr>
  </w:style>
  <w:style w:type="character" w:customStyle="1" w:styleId="H2-HeadingSuperscript">
    <w:name w:val="**H2-Heading Superscript"/>
    <w:uiPriority w:val="1"/>
    <w:qFormat/>
    <w:rsid w:val="00080848"/>
    <w:rPr>
      <w:rFonts w:ascii="Arial" w:hAnsi="Arial"/>
      <w:spacing w:val="0"/>
      <w:w w:val="100"/>
      <w:position w:val="4"/>
      <w:sz w:val="24"/>
    </w:rPr>
  </w:style>
  <w:style w:type="character" w:customStyle="1" w:styleId="H2-HeadingSubscript">
    <w:name w:val="**H2-Heading Subscript"/>
    <w:uiPriority w:val="1"/>
    <w:qFormat/>
    <w:rsid w:val="00080848"/>
    <w:rPr>
      <w:rFonts w:ascii="Arial" w:hAnsi="Arial"/>
      <w:spacing w:val="0"/>
      <w:w w:val="100"/>
      <w:position w:val="-4"/>
      <w:sz w:val="26"/>
    </w:rPr>
  </w:style>
  <w:style w:type="character" w:customStyle="1" w:styleId="TableHeaderSuperscript">
    <w:name w:val="**Table Header Superscript"/>
    <w:uiPriority w:val="1"/>
    <w:qFormat/>
    <w:rsid w:val="00E36AB0"/>
    <w:rPr>
      <w:rFonts w:ascii="Arial" w:hAnsi="Arial"/>
      <w:spacing w:val="0"/>
      <w:w w:val="100"/>
      <w:position w:val="4"/>
      <w:sz w:val="16"/>
    </w:rPr>
  </w:style>
  <w:style w:type="character" w:customStyle="1" w:styleId="TableTextCenterSuperscript">
    <w:name w:val="**Table Text (Center) Superscript"/>
    <w:uiPriority w:val="1"/>
    <w:qFormat/>
    <w:rsid w:val="00E36AB0"/>
    <w:rPr>
      <w:rFonts w:ascii="Arial" w:hAnsi="Arial"/>
      <w:spacing w:val="0"/>
      <w:w w:val="100"/>
      <w:position w:val="4"/>
      <w:sz w:val="16"/>
    </w:rPr>
  </w:style>
  <w:style w:type="character" w:customStyle="1" w:styleId="TableHeaderSubscript">
    <w:name w:val="**Table Header Subscript"/>
    <w:uiPriority w:val="1"/>
    <w:qFormat/>
    <w:rsid w:val="00E36AB0"/>
    <w:rPr>
      <w:rFonts w:ascii="Arial" w:hAnsi="Arial"/>
      <w:spacing w:val="0"/>
      <w:w w:val="100"/>
      <w:position w:val="-4"/>
      <w:sz w:val="18"/>
    </w:rPr>
  </w:style>
  <w:style w:type="character" w:customStyle="1" w:styleId="TableTextCenterSubscript">
    <w:name w:val="**Table Text (Center) Subscript"/>
    <w:uiPriority w:val="1"/>
    <w:qFormat/>
    <w:rsid w:val="00E36AB0"/>
    <w:rPr>
      <w:rFonts w:ascii="Arial" w:hAnsi="Arial"/>
      <w:spacing w:val="0"/>
      <w:w w:val="100"/>
      <w:position w:val="-4"/>
      <w:sz w:val="18"/>
    </w:rPr>
  </w:style>
  <w:style w:type="character" w:customStyle="1" w:styleId="TableTextSubscript">
    <w:name w:val="**Table Text Subscript"/>
    <w:uiPriority w:val="1"/>
    <w:qFormat/>
    <w:rsid w:val="00E36AB0"/>
    <w:rPr>
      <w:rFonts w:ascii="Arial" w:hAnsi="Arial"/>
      <w:spacing w:val="0"/>
      <w:w w:val="100"/>
      <w:position w:val="-4"/>
      <w:sz w:val="18"/>
    </w:rPr>
  </w:style>
  <w:style w:type="character" w:customStyle="1" w:styleId="TableTextSuperscript">
    <w:name w:val="**Table Text Superscript"/>
    <w:uiPriority w:val="1"/>
    <w:qFormat/>
    <w:rsid w:val="00E36AB0"/>
    <w:rPr>
      <w:rFonts w:ascii="Arial" w:hAnsi="Arial"/>
      <w:spacing w:val="0"/>
      <w:w w:val="100"/>
      <w:position w:val="4"/>
      <w:sz w:val="16"/>
    </w:rPr>
  </w:style>
  <w:style w:type="character" w:customStyle="1" w:styleId="TableHeaderOverbar">
    <w:name w:val="**Table Header Overbar"/>
    <w:uiPriority w:val="1"/>
    <w:qFormat/>
    <w:rsid w:val="00E36AB0"/>
    <w:rPr>
      <w:rFonts w:ascii="ArialNarrow" w:hAnsi="ArialNarrow"/>
      <w:spacing w:val="0"/>
      <w:w w:val="100"/>
      <w:position w:val="0"/>
      <w:sz w:val="19"/>
    </w:rPr>
  </w:style>
  <w:style w:type="character" w:customStyle="1" w:styleId="TableTextOverbar">
    <w:name w:val="**Table Text Overbar"/>
    <w:uiPriority w:val="1"/>
    <w:qFormat/>
    <w:rsid w:val="00F36445"/>
    <w:rPr>
      <w:rFonts w:ascii="ArialNarrow" w:hAnsi="ArialNarrow"/>
      <w:sz w:val="17"/>
    </w:rPr>
  </w:style>
  <w:style w:type="character" w:customStyle="1" w:styleId="TableTextCenterOverbar">
    <w:name w:val="**Table Text (Center) Overbar"/>
    <w:uiPriority w:val="1"/>
    <w:qFormat/>
    <w:rsid w:val="00F36445"/>
    <w:rPr>
      <w:rFonts w:ascii="ArialNarrow" w:hAnsi="ArialNarrow"/>
      <w:sz w:val="17"/>
    </w:rPr>
  </w:style>
  <w:style w:type="character" w:customStyle="1" w:styleId="Caption-FigureSubscript">
    <w:name w:val="**Caption-Figure Subscript"/>
    <w:uiPriority w:val="1"/>
    <w:qFormat/>
    <w:rsid w:val="00F36445"/>
    <w:rPr>
      <w:rFonts w:ascii="Arial" w:hAnsi="Arial"/>
      <w:spacing w:val="0"/>
      <w:w w:val="100"/>
      <w:position w:val="-4"/>
      <w:sz w:val="20"/>
    </w:rPr>
  </w:style>
  <w:style w:type="character" w:customStyle="1" w:styleId="Caption-FigureSuperscript">
    <w:name w:val="**Caption-Figure Superscript"/>
    <w:uiPriority w:val="1"/>
    <w:qFormat/>
    <w:rsid w:val="00F36445"/>
    <w:rPr>
      <w:rFonts w:ascii="Arial" w:hAnsi="Arial"/>
      <w:spacing w:val="0"/>
      <w:w w:val="100"/>
      <w:position w:val="4"/>
      <w:sz w:val="20"/>
    </w:rPr>
  </w:style>
  <w:style w:type="character" w:customStyle="1" w:styleId="Caption-FigureOverbar">
    <w:name w:val="**Caption-Figure Overbar"/>
    <w:uiPriority w:val="1"/>
    <w:qFormat/>
    <w:rsid w:val="00F36445"/>
    <w:rPr>
      <w:rFonts w:ascii="ArialNarrow" w:hAnsi="ArialNarrow"/>
      <w:i/>
      <w:sz w:val="22"/>
    </w:rPr>
  </w:style>
  <w:style w:type="paragraph" w:customStyle="1" w:styleId="Abstract">
    <w:name w:val="*Abstract"/>
    <w:basedOn w:val="H2-Heading"/>
    <w:qFormat/>
    <w:rsid w:val="007227F7"/>
    <w:rPr>
      <w:color w:val="6C6F70"/>
    </w:rPr>
  </w:style>
  <w:style w:type="paragraph" w:styleId="Header">
    <w:name w:val="header"/>
    <w:basedOn w:val="Normal"/>
    <w:link w:val="HeaderChar"/>
    <w:uiPriority w:val="99"/>
    <w:unhideWhenUsed/>
    <w:locked/>
    <w:rsid w:val="006C5DB7"/>
    <w:pPr>
      <w:tabs>
        <w:tab w:val="center" w:pos="4680"/>
        <w:tab w:val="right" w:pos="9360"/>
      </w:tabs>
    </w:pPr>
  </w:style>
  <w:style w:type="character" w:customStyle="1" w:styleId="HeaderChar">
    <w:name w:val="Header Char"/>
    <w:link w:val="Header"/>
    <w:uiPriority w:val="99"/>
    <w:rsid w:val="006C5DB7"/>
    <w:rPr>
      <w:sz w:val="22"/>
      <w:szCs w:val="22"/>
    </w:rPr>
  </w:style>
  <w:style w:type="paragraph" w:styleId="Footer">
    <w:name w:val="footer"/>
    <w:aliases w:val="*Footer"/>
    <w:basedOn w:val="Body"/>
    <w:link w:val="FooterChar"/>
    <w:uiPriority w:val="99"/>
    <w:unhideWhenUsed/>
    <w:rsid w:val="002760FB"/>
  </w:style>
  <w:style w:type="character" w:customStyle="1" w:styleId="FooterChar">
    <w:name w:val="Footer Char"/>
    <w:aliases w:val="*Footer Char"/>
    <w:link w:val="Footer"/>
    <w:uiPriority w:val="99"/>
    <w:rsid w:val="002760FB"/>
    <w:rPr>
      <w:rFonts w:eastAsia="SimSun"/>
      <w:szCs w:val="19"/>
      <w:lang w:eastAsia="zh-CN"/>
    </w:rPr>
  </w:style>
  <w:style w:type="paragraph" w:customStyle="1" w:styleId="Bullet">
    <w:name w:val="*Bullet"/>
    <w:basedOn w:val="BodyIndent-TextSmallBullet"/>
    <w:qFormat/>
    <w:rsid w:val="00FE2869"/>
    <w:pPr>
      <w:numPr>
        <w:numId w:val="26"/>
      </w:numPr>
    </w:pPr>
  </w:style>
  <w:style w:type="paragraph" w:customStyle="1" w:styleId="H3-Heading">
    <w:name w:val="*H3-Heading"/>
    <w:basedOn w:val="H2-Heading"/>
    <w:autoRedefine/>
    <w:qFormat/>
    <w:rsid w:val="00501FD8"/>
    <w:pPr>
      <w:outlineLvl w:val="1"/>
    </w:pPr>
    <w:rPr>
      <w:sz w:val="24"/>
    </w:rPr>
  </w:style>
  <w:style w:type="paragraph" w:styleId="TOCHeading">
    <w:name w:val="TOC Heading"/>
    <w:aliases w:val="*TOC Heading"/>
    <w:basedOn w:val="Heading1"/>
    <w:next w:val="Normal"/>
    <w:uiPriority w:val="39"/>
    <w:unhideWhenUsed/>
    <w:qFormat/>
    <w:rsid w:val="0008149C"/>
    <w:pPr>
      <w:keepNext/>
      <w:keepLines/>
      <w:numPr>
        <w:numId w:val="0"/>
      </w:numPr>
      <w:spacing w:before="240" w:line="259" w:lineRule="auto"/>
      <w:outlineLvl w:val="9"/>
    </w:pPr>
    <w:rPr>
      <w:rFonts w:eastAsia="MS Gothic"/>
      <w:b w:val="0"/>
      <w:i w:val="0"/>
      <w:sz w:val="32"/>
      <w:szCs w:val="32"/>
    </w:rPr>
  </w:style>
  <w:style w:type="paragraph" w:styleId="TOC2">
    <w:name w:val="toc 2"/>
    <w:aliases w:val="*TOC 2"/>
    <w:basedOn w:val="Normal"/>
    <w:next w:val="Normal"/>
    <w:autoRedefine/>
    <w:uiPriority w:val="39"/>
    <w:unhideWhenUsed/>
    <w:qFormat/>
    <w:rsid w:val="0096458E"/>
    <w:pPr>
      <w:tabs>
        <w:tab w:val="right" w:leader="dot" w:pos="9350"/>
      </w:tabs>
      <w:spacing w:after="100"/>
      <w:ind w:left="220"/>
    </w:pPr>
  </w:style>
  <w:style w:type="paragraph" w:styleId="TOC1">
    <w:name w:val="toc 1"/>
    <w:aliases w:val="*TOC 1"/>
    <w:basedOn w:val="Normal"/>
    <w:next w:val="Normal"/>
    <w:autoRedefine/>
    <w:uiPriority w:val="39"/>
    <w:unhideWhenUsed/>
    <w:qFormat/>
    <w:rsid w:val="009D531E"/>
    <w:pPr>
      <w:tabs>
        <w:tab w:val="right" w:leader="dot" w:pos="9350"/>
      </w:tabs>
      <w:spacing w:after="100"/>
    </w:pPr>
  </w:style>
  <w:style w:type="paragraph" w:styleId="TOC3">
    <w:name w:val="toc 3"/>
    <w:basedOn w:val="Normal"/>
    <w:next w:val="Normal"/>
    <w:autoRedefine/>
    <w:uiPriority w:val="39"/>
    <w:unhideWhenUsed/>
    <w:rsid w:val="0008149C"/>
    <w:pPr>
      <w:spacing w:before="0" w:after="100" w:line="259" w:lineRule="auto"/>
      <w:ind w:left="440"/>
    </w:pPr>
    <w:rPr>
      <w:rFonts w:eastAsia="Times New Roman"/>
    </w:rPr>
  </w:style>
  <w:style w:type="character" w:styleId="Hyperlink">
    <w:name w:val="Hyperlink"/>
    <w:aliases w:val="**Hyperlink,*Hyperlink"/>
    <w:uiPriority w:val="99"/>
    <w:unhideWhenUsed/>
    <w:rsid w:val="00AF1583"/>
    <w:rPr>
      <w:rFonts w:ascii="Arial" w:hAnsi="Arial"/>
      <w:b/>
      <w:color w:val="auto"/>
      <w:sz w:val="22"/>
      <w:u w:val="none"/>
    </w:rPr>
  </w:style>
  <w:style w:type="paragraph" w:customStyle="1" w:styleId="H4-Heading">
    <w:name w:val="*H4-Heading"/>
    <w:basedOn w:val="H3-Heading"/>
    <w:qFormat/>
    <w:rsid w:val="008462B3"/>
    <w:rPr>
      <w:i/>
      <w:sz w:val="22"/>
    </w:rPr>
  </w:style>
  <w:style w:type="paragraph" w:customStyle="1" w:styleId="TableTitle">
    <w:name w:val="*Table Title"/>
    <w:basedOn w:val="H2-Heading"/>
    <w:autoRedefine/>
    <w:qFormat/>
    <w:rsid w:val="00800A3D"/>
    <w:pPr>
      <w:outlineLvl w:val="9"/>
    </w:pPr>
  </w:style>
  <w:style w:type="paragraph" w:styleId="TOC4">
    <w:name w:val="toc 4"/>
    <w:basedOn w:val="Normal"/>
    <w:next w:val="Normal"/>
    <w:autoRedefine/>
    <w:uiPriority w:val="39"/>
    <w:semiHidden/>
    <w:unhideWhenUsed/>
    <w:locked/>
    <w:rsid w:val="008462B3"/>
    <w:pPr>
      <w:ind w:left="660"/>
    </w:pPr>
    <w:rPr>
      <w:rFonts w:ascii="Whitney Book" w:hAnsi="Whitney Book"/>
    </w:rPr>
  </w:style>
  <w:style w:type="paragraph" w:styleId="TableofFigures">
    <w:name w:val="table of figures"/>
    <w:basedOn w:val="Normal"/>
    <w:next w:val="Normal"/>
    <w:uiPriority w:val="99"/>
    <w:unhideWhenUsed/>
    <w:locked/>
    <w:rsid w:val="008462B3"/>
    <w:rPr>
      <w:rFonts w:ascii="Whitney Book" w:hAnsi="Whitney Book"/>
    </w:rPr>
  </w:style>
  <w:style w:type="paragraph" w:customStyle="1" w:styleId="TableofContents">
    <w:name w:val="*Table of Contents"/>
    <w:basedOn w:val="H2-Heading"/>
    <w:qFormat/>
    <w:rsid w:val="007227F7"/>
  </w:style>
  <w:style w:type="paragraph" w:customStyle="1" w:styleId="Logo">
    <w:name w:val="*Logo"/>
    <w:basedOn w:val="H1-TitleADI"/>
    <w:qFormat/>
    <w:rsid w:val="00B66106"/>
    <w:pPr>
      <w:ind w:left="-450"/>
    </w:pPr>
  </w:style>
  <w:style w:type="character" w:customStyle="1" w:styleId="H3-HeadingOverbar">
    <w:name w:val="**H3-Heading Overbar"/>
    <w:uiPriority w:val="1"/>
    <w:rsid w:val="00080848"/>
    <w:rPr>
      <w:rFonts w:ascii="ArialNarrow" w:eastAsia="SimSun" w:hAnsi="ArialNarrow"/>
    </w:rPr>
  </w:style>
  <w:style w:type="character" w:customStyle="1" w:styleId="H3-HeadingSuperscript">
    <w:name w:val="**H3-Heading Superscript"/>
    <w:uiPriority w:val="1"/>
    <w:rsid w:val="00080848"/>
    <w:rPr>
      <w:rFonts w:ascii="Arial" w:eastAsia="SimSun" w:hAnsi="Arial"/>
      <w:position w:val="4"/>
      <w:sz w:val="22"/>
      <w:vertAlign w:val="baseline"/>
    </w:rPr>
  </w:style>
  <w:style w:type="character" w:customStyle="1" w:styleId="H4-HeadingSubscript">
    <w:name w:val="**H4-Heading Subscript"/>
    <w:uiPriority w:val="1"/>
    <w:rsid w:val="00080848"/>
    <w:rPr>
      <w:rFonts w:ascii="Arial" w:hAnsi="Arial"/>
      <w:position w:val="-4"/>
      <w:sz w:val="18"/>
      <w:szCs w:val="26"/>
      <w:vertAlign w:val="baseline"/>
    </w:rPr>
  </w:style>
  <w:style w:type="paragraph" w:customStyle="1" w:styleId="Bullet-Small">
    <w:name w:val="*Bullet-Small"/>
    <w:basedOn w:val="Bullet"/>
    <w:qFormat/>
    <w:rsid w:val="00B66106"/>
    <w:pPr>
      <w:numPr>
        <w:numId w:val="30"/>
      </w:numPr>
    </w:pPr>
  </w:style>
  <w:style w:type="character" w:customStyle="1" w:styleId="H4-HeadingSuperscript">
    <w:name w:val="**H4-Heading Superscript"/>
    <w:uiPriority w:val="1"/>
    <w:rsid w:val="00080848"/>
    <w:rPr>
      <w:rFonts w:ascii="Arial" w:hAnsi="Arial"/>
      <w:position w:val="4"/>
      <w:sz w:val="18"/>
      <w:szCs w:val="26"/>
      <w:vertAlign w:val="baseline"/>
    </w:rPr>
  </w:style>
  <w:style w:type="character" w:customStyle="1" w:styleId="H4-HeadingOverbar">
    <w:name w:val="**H4-Heading Overbar"/>
    <w:uiPriority w:val="1"/>
    <w:rsid w:val="00F36445"/>
    <w:rPr>
      <w:rFonts w:ascii="ArialNarrow" w:hAnsi="ArialNarrow"/>
      <w:i/>
      <w:position w:val="-4"/>
      <w:sz w:val="22"/>
      <w:szCs w:val="22"/>
    </w:rPr>
  </w:style>
  <w:style w:type="paragraph" w:customStyle="1" w:styleId="BodyIndent-TextNumberingSmall">
    <w:name w:val="*Body Indent-Text(Numbering Small)"/>
    <w:basedOn w:val="BodyIndent-TextNumbering"/>
    <w:qFormat/>
    <w:rsid w:val="00045FB1"/>
    <w:pPr>
      <w:numPr>
        <w:numId w:val="29"/>
      </w:numPr>
      <w:tabs>
        <w:tab w:val="right" w:pos="288"/>
      </w:tabs>
      <w:ind w:left="1080"/>
    </w:pPr>
  </w:style>
  <w:style w:type="character" w:customStyle="1" w:styleId="H3-HeadingSubscript">
    <w:name w:val="**H3-Heading Subscript"/>
    <w:basedOn w:val="BodySubscript"/>
    <w:uiPriority w:val="1"/>
    <w:qFormat/>
    <w:rsid w:val="00080848"/>
    <w:rPr>
      <w:rFonts w:ascii="Arial" w:hAnsi="Arial" w:cs="Arial"/>
      <w:spacing w:val="0"/>
      <w:w w:val="100"/>
      <w:position w:val="-4"/>
      <w:sz w:val="24"/>
    </w:rPr>
  </w:style>
  <w:style w:type="character" w:styleId="UnresolvedMention">
    <w:name w:val="Unresolved Mention"/>
    <w:basedOn w:val="DefaultParagraphFont"/>
    <w:uiPriority w:val="99"/>
    <w:semiHidden/>
    <w:unhideWhenUsed/>
    <w:locked/>
    <w:rsid w:val="009F66A2"/>
    <w:rPr>
      <w:color w:val="605E5C"/>
      <w:shd w:val="clear" w:color="auto" w:fill="E1DFDD"/>
    </w:rPr>
  </w:style>
  <w:style w:type="paragraph" w:styleId="ListParagraph">
    <w:name w:val="List Paragraph"/>
    <w:basedOn w:val="Normal"/>
    <w:uiPriority w:val="34"/>
    <w:qFormat/>
    <w:locked/>
    <w:rsid w:val="004E08CE"/>
    <w:pPr>
      <w:ind w:left="720"/>
      <w:contextualSpacing/>
    </w:pPr>
  </w:style>
  <w:style w:type="paragraph" w:styleId="NormalWeb">
    <w:name w:val="Normal (Web)"/>
    <w:basedOn w:val="Normal"/>
    <w:uiPriority w:val="99"/>
    <w:semiHidden/>
    <w:unhideWhenUsed/>
    <w:locked/>
    <w:rsid w:val="006B6699"/>
    <w:rPr>
      <w:rFonts w:ascii="Times New Roman" w:hAnsi="Times New Roman" w:cs="Times New Roman"/>
      <w:sz w:val="24"/>
    </w:rPr>
  </w:style>
  <w:style w:type="character" w:styleId="Strong">
    <w:name w:val="Strong"/>
    <w:basedOn w:val="DefaultParagraphFont"/>
    <w:uiPriority w:val="22"/>
    <w:qFormat/>
    <w:locked/>
    <w:rsid w:val="006B6699"/>
    <w:rPr>
      <w:b/>
      <w:bCs/>
    </w:rPr>
  </w:style>
  <w:style w:type="character" w:styleId="FollowedHyperlink">
    <w:name w:val="FollowedHyperlink"/>
    <w:basedOn w:val="DefaultParagraphFont"/>
    <w:uiPriority w:val="99"/>
    <w:semiHidden/>
    <w:unhideWhenUsed/>
    <w:locked/>
    <w:rsid w:val="00A92E56"/>
    <w:rPr>
      <w:color w:val="954F72" w:themeColor="followedHyperlink"/>
      <w:u w:val="single"/>
    </w:rPr>
  </w:style>
  <w:style w:type="paragraph" w:styleId="Caption">
    <w:name w:val="caption"/>
    <w:basedOn w:val="Normal"/>
    <w:next w:val="Normal"/>
    <w:uiPriority w:val="35"/>
    <w:unhideWhenUsed/>
    <w:qFormat/>
    <w:locked/>
    <w:rsid w:val="00196A5C"/>
    <w:pPr>
      <w:spacing w:before="0" w:after="200" w:line="240" w:lineRule="auto"/>
    </w:pPr>
    <w:rPr>
      <w:i/>
      <w:iCs/>
      <w:color w:val="44546A" w:themeColor="text2"/>
      <w:sz w:val="18"/>
      <w:szCs w:val="18"/>
    </w:rPr>
  </w:style>
  <w:style w:type="character" w:customStyle="1" w:styleId="coveo-highlight">
    <w:name w:val="coveo-highlight"/>
    <w:basedOn w:val="DefaultParagraphFont"/>
    <w:rsid w:val="00F43559"/>
  </w:style>
  <w:style w:type="paragraph" w:styleId="Revision">
    <w:name w:val="Revision"/>
    <w:hidden/>
    <w:uiPriority w:val="99"/>
    <w:semiHidden/>
    <w:rsid w:val="00B17EE1"/>
  </w:style>
  <w:style w:type="paragraph" w:styleId="ListBullet">
    <w:name w:val="List Bullet"/>
    <w:basedOn w:val="Normal"/>
    <w:uiPriority w:val="99"/>
    <w:semiHidden/>
    <w:unhideWhenUsed/>
    <w:locked/>
    <w:rsid w:val="009D531E"/>
    <w:pPr>
      <w:tabs>
        <w:tab w:val="num" w:pos="360"/>
      </w:tabs>
      <w:spacing w:before="0" w:after="0" w:line="240" w:lineRule="auto"/>
      <w:ind w:left="360" w:hanging="360"/>
      <w:contextualSpacing/>
    </w:pPr>
    <w:rPr>
      <w:rFonts w:eastAsia="MS Mincho" w:cs="Times New Roman"/>
      <w:snapToGrid/>
      <w:szCs w:val="24"/>
      <w:lang w:eastAsia="ja-JP"/>
    </w:rPr>
  </w:style>
  <w:style w:type="paragraph" w:customStyle="1" w:styleId="Style14ptBoldBefore0ptAfter0ptLinespacingsing">
    <w:name w:val="Style 14 pt Bold Before:  0 pt After:  0 pt Line spacing:  sing..."/>
    <w:basedOn w:val="Normal"/>
    <w:autoRedefine/>
    <w:rsid w:val="00462962"/>
    <w:pPr>
      <w:spacing w:before="120" w:after="120" w:line="240" w:lineRule="auto"/>
    </w:pPr>
    <w:rPr>
      <w:rFonts w:eastAsia="Times New Roman" w:cs="Times New Roman"/>
      <w:b/>
      <w:bCs/>
      <w:sz w:val="28"/>
      <w:szCs w:val="20"/>
    </w:rPr>
  </w:style>
  <w:style w:type="paragraph" w:customStyle="1" w:styleId="StyleBefore0ptAfter0ptLinespacingsingle">
    <w:name w:val="Style Before:  0 pt After:  0 pt Line spacing:  single"/>
    <w:basedOn w:val="Normal"/>
    <w:autoRedefine/>
    <w:rsid w:val="00462962"/>
    <w:pPr>
      <w:spacing w:before="120" w:after="120" w:line="240" w:lineRule="auto"/>
    </w:pPr>
    <w:rPr>
      <w:rFonts w:eastAsia="Times New Roman" w:cs="Times New Roman"/>
      <w:szCs w:val="20"/>
    </w:rPr>
  </w:style>
  <w:style w:type="table" w:customStyle="1" w:styleId="TableGrid1">
    <w:name w:val="Table Grid1"/>
    <w:basedOn w:val="TableNormal"/>
    <w:next w:val="TableGrid"/>
    <w:uiPriority w:val="39"/>
    <w:rsid w:val="00A80EF7"/>
    <w:rPr>
      <w:rFonts w:ascii="Calibri" w:eastAsia="PMingLiU" w:hAnsi="Calibri"/>
      <w:snapToGrid/>
      <w:lang w:eastAsia="zh-TW"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80EF7"/>
    <w:rPr>
      <w:rFonts w:ascii="Calibri" w:eastAsia="PMingLiU" w:hAnsi="Calibri"/>
      <w:snapToGrid/>
      <w:lang w:eastAsia="zh-TW"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80EF7"/>
    <w:rPr>
      <w:rFonts w:ascii="Calibri" w:eastAsia="PMingLiU" w:hAnsi="Calibri"/>
      <w:snapToGrid/>
      <w:lang w:eastAsia="zh-TW"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245">
      <w:bodyDiv w:val="1"/>
      <w:marLeft w:val="0"/>
      <w:marRight w:val="0"/>
      <w:marTop w:val="0"/>
      <w:marBottom w:val="0"/>
      <w:divBdr>
        <w:top w:val="none" w:sz="0" w:space="0" w:color="auto"/>
        <w:left w:val="none" w:sz="0" w:space="0" w:color="auto"/>
        <w:bottom w:val="none" w:sz="0" w:space="0" w:color="auto"/>
        <w:right w:val="none" w:sz="0" w:space="0" w:color="auto"/>
      </w:divBdr>
    </w:div>
    <w:div w:id="192039152">
      <w:bodyDiv w:val="1"/>
      <w:marLeft w:val="0"/>
      <w:marRight w:val="0"/>
      <w:marTop w:val="0"/>
      <w:marBottom w:val="0"/>
      <w:divBdr>
        <w:top w:val="none" w:sz="0" w:space="0" w:color="auto"/>
        <w:left w:val="none" w:sz="0" w:space="0" w:color="auto"/>
        <w:bottom w:val="none" w:sz="0" w:space="0" w:color="auto"/>
        <w:right w:val="none" w:sz="0" w:space="0" w:color="auto"/>
      </w:divBdr>
    </w:div>
    <w:div w:id="474834390">
      <w:bodyDiv w:val="1"/>
      <w:marLeft w:val="0"/>
      <w:marRight w:val="0"/>
      <w:marTop w:val="0"/>
      <w:marBottom w:val="0"/>
      <w:divBdr>
        <w:top w:val="none" w:sz="0" w:space="0" w:color="auto"/>
        <w:left w:val="none" w:sz="0" w:space="0" w:color="auto"/>
        <w:bottom w:val="none" w:sz="0" w:space="0" w:color="auto"/>
        <w:right w:val="none" w:sz="0" w:space="0" w:color="auto"/>
      </w:divBdr>
    </w:div>
    <w:div w:id="571427067">
      <w:bodyDiv w:val="1"/>
      <w:marLeft w:val="0"/>
      <w:marRight w:val="0"/>
      <w:marTop w:val="0"/>
      <w:marBottom w:val="0"/>
      <w:divBdr>
        <w:top w:val="none" w:sz="0" w:space="0" w:color="auto"/>
        <w:left w:val="none" w:sz="0" w:space="0" w:color="auto"/>
        <w:bottom w:val="none" w:sz="0" w:space="0" w:color="auto"/>
        <w:right w:val="none" w:sz="0" w:space="0" w:color="auto"/>
      </w:divBdr>
    </w:div>
    <w:div w:id="679047260">
      <w:bodyDiv w:val="1"/>
      <w:marLeft w:val="0"/>
      <w:marRight w:val="0"/>
      <w:marTop w:val="0"/>
      <w:marBottom w:val="0"/>
      <w:divBdr>
        <w:top w:val="none" w:sz="0" w:space="0" w:color="auto"/>
        <w:left w:val="none" w:sz="0" w:space="0" w:color="auto"/>
        <w:bottom w:val="none" w:sz="0" w:space="0" w:color="auto"/>
        <w:right w:val="none" w:sz="0" w:space="0" w:color="auto"/>
      </w:divBdr>
    </w:div>
    <w:div w:id="1108738253">
      <w:bodyDiv w:val="1"/>
      <w:marLeft w:val="0"/>
      <w:marRight w:val="0"/>
      <w:marTop w:val="0"/>
      <w:marBottom w:val="0"/>
      <w:divBdr>
        <w:top w:val="none" w:sz="0" w:space="0" w:color="auto"/>
        <w:left w:val="none" w:sz="0" w:space="0" w:color="auto"/>
        <w:bottom w:val="none" w:sz="0" w:space="0" w:color="auto"/>
        <w:right w:val="none" w:sz="0" w:space="0" w:color="auto"/>
      </w:divBdr>
    </w:div>
    <w:div w:id="1143741001">
      <w:bodyDiv w:val="1"/>
      <w:marLeft w:val="0"/>
      <w:marRight w:val="0"/>
      <w:marTop w:val="0"/>
      <w:marBottom w:val="0"/>
      <w:divBdr>
        <w:top w:val="none" w:sz="0" w:space="0" w:color="auto"/>
        <w:left w:val="none" w:sz="0" w:space="0" w:color="auto"/>
        <w:bottom w:val="none" w:sz="0" w:space="0" w:color="auto"/>
        <w:right w:val="none" w:sz="0" w:space="0" w:color="auto"/>
      </w:divBdr>
    </w:div>
    <w:div w:id="1430197744">
      <w:bodyDiv w:val="1"/>
      <w:marLeft w:val="0"/>
      <w:marRight w:val="0"/>
      <w:marTop w:val="0"/>
      <w:marBottom w:val="0"/>
      <w:divBdr>
        <w:top w:val="none" w:sz="0" w:space="0" w:color="auto"/>
        <w:left w:val="none" w:sz="0" w:space="0" w:color="auto"/>
        <w:bottom w:val="none" w:sz="0" w:space="0" w:color="auto"/>
        <w:right w:val="none" w:sz="0" w:space="0" w:color="auto"/>
      </w:divBdr>
    </w:div>
    <w:div w:id="2095202089">
      <w:bodyDiv w:val="1"/>
      <w:marLeft w:val="0"/>
      <w:marRight w:val="0"/>
      <w:marTop w:val="0"/>
      <w:marBottom w:val="0"/>
      <w:divBdr>
        <w:top w:val="none" w:sz="0" w:space="0" w:color="auto"/>
        <w:left w:val="none" w:sz="0" w:space="0" w:color="auto"/>
        <w:bottom w:val="none" w:sz="0" w:space="0" w:color="auto"/>
        <w:right w:val="none" w:sz="0" w:space="0" w:color="auto"/>
      </w:divBdr>
    </w:div>
    <w:div w:id="2128621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aximintegrated.com/en/design/software-description.html/swpart=SFW0010820A" TargetMode="External"/><Relationship Id="rId18" Type="http://schemas.openxmlformats.org/officeDocument/2006/relationships/hyperlink" Target="https://github.com/ARMmbed/DAPLink"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github.com/ARMmbed/DAPLink"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www.maximintegrated.com/en/design/software-description.html/swpart=SFW0010820A"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github.com/ARMmbed/DAPLin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7.emf"/></Relationships>
</file>

<file path=word/_rels/header2.xml.rels><?xml version="1.0" encoding="UTF-8" standalone="yes"?>
<Relationships xmlns="http://schemas.openxmlformats.org/package/2006/relationships"><Relationship Id="rId1" Type="http://schemas.openxmlformats.org/officeDocument/2006/relationships/image" Target="media/image37.emf"/></Relationships>
</file>

<file path=word/_rels/header3.xml.rels><?xml version="1.0" encoding="UTF-8" standalone="yes"?>
<Relationships xmlns="http://schemas.openxmlformats.org/package/2006/relationships"><Relationship Id="rId1" Type="http://schemas.openxmlformats.org/officeDocument/2006/relationships/image" Target="media/image3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dik.ozer\Desktop\Repos\git\MnS\CSS\Micros\BootloaderTools\pico4\doc\UserGuide_Template%20Rev%201_02-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5D5454E1FAED47AAAEE1465F8C29BA" ma:contentTypeVersion="1" ma:contentTypeDescription="Create a new document." ma:contentTypeScope="" ma:versionID="9cd2e54b361adebc84036a4ca56143b0">
  <xsd:schema xmlns:xsd="http://www.w3.org/2001/XMLSchema" xmlns:xs="http://www.w3.org/2001/XMLSchema" xmlns:p="http://schemas.microsoft.com/office/2006/metadata/properties" targetNamespace="http://schemas.microsoft.com/office/2006/metadata/properties" ma:root="true" ma:fieldsID="069bd15139e7c5ec28c0149390f1738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754DCB-F561-4B7C-A48B-54CE5A1F1C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ADB3501-B491-4D01-904C-77D4694976C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DA277F-B328-43CD-968E-E8B0BA5333A9}">
  <ds:schemaRefs>
    <ds:schemaRef ds:uri="http://schemas.openxmlformats.org/officeDocument/2006/bibliography"/>
  </ds:schemaRefs>
</ds:datastoreItem>
</file>

<file path=customXml/itemProps4.xml><?xml version="1.0" encoding="utf-8"?>
<ds:datastoreItem xmlns:ds="http://schemas.openxmlformats.org/officeDocument/2006/customXml" ds:itemID="{3671BA5A-B80D-40C3-8808-B133CF05D6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UserGuide_Template Rev 1_02-19.dotx</Template>
  <TotalTime>1443</TotalTime>
  <Pages>33</Pages>
  <Words>4169</Words>
  <Characters>22433</Characters>
  <Application>Microsoft Office Word</Application>
  <DocSecurity>0</DocSecurity>
  <Lines>773</Lines>
  <Paragraphs>415</Paragraphs>
  <ScaleCrop>false</ScaleCrop>
  <HeadingPairs>
    <vt:vector size="2" baseType="variant">
      <vt:variant>
        <vt:lpstr>Title</vt:lpstr>
      </vt:variant>
      <vt:variant>
        <vt:i4>1</vt:i4>
      </vt:variant>
    </vt:vector>
  </HeadingPairs>
  <TitlesOfParts>
    <vt:vector size="1" baseType="lpstr">
      <vt:lpstr/>
    </vt:vector>
  </TitlesOfParts>
  <Company>Maxim Integrated</Company>
  <LinksUpToDate>false</LinksUpToDate>
  <CharactersWithSpaces>26187</CharactersWithSpaces>
  <SharedDoc>false</SharedDoc>
  <HLinks>
    <vt:vector size="54" baseType="variant">
      <vt:variant>
        <vt:i4>4718674</vt:i4>
      </vt:variant>
      <vt:variant>
        <vt:i4>60</vt:i4>
      </vt:variant>
      <vt:variant>
        <vt:i4>0</vt:i4>
      </vt:variant>
      <vt:variant>
        <vt:i4>5</vt:i4>
      </vt:variant>
      <vt:variant>
        <vt:lpwstr>https://support.microsoft.com/en-us/kb/296826</vt:lpwstr>
      </vt:variant>
      <vt:variant>
        <vt:lpwstr/>
      </vt:variant>
      <vt:variant>
        <vt:i4>1703988</vt:i4>
      </vt:variant>
      <vt:variant>
        <vt:i4>53</vt:i4>
      </vt:variant>
      <vt:variant>
        <vt:i4>0</vt:i4>
      </vt:variant>
      <vt:variant>
        <vt:i4>5</vt:i4>
      </vt:variant>
      <vt:variant>
        <vt:lpwstr/>
      </vt:variant>
      <vt:variant>
        <vt:lpwstr>_Toc466557396</vt:lpwstr>
      </vt:variant>
      <vt:variant>
        <vt:i4>1703988</vt:i4>
      </vt:variant>
      <vt:variant>
        <vt:i4>47</vt:i4>
      </vt:variant>
      <vt:variant>
        <vt:i4>0</vt:i4>
      </vt:variant>
      <vt:variant>
        <vt:i4>5</vt:i4>
      </vt:variant>
      <vt:variant>
        <vt:lpwstr/>
      </vt:variant>
      <vt:variant>
        <vt:lpwstr>_Toc466557395</vt:lpwstr>
      </vt:variant>
      <vt:variant>
        <vt:i4>1769524</vt:i4>
      </vt:variant>
      <vt:variant>
        <vt:i4>38</vt:i4>
      </vt:variant>
      <vt:variant>
        <vt:i4>0</vt:i4>
      </vt:variant>
      <vt:variant>
        <vt:i4>5</vt:i4>
      </vt:variant>
      <vt:variant>
        <vt:lpwstr/>
      </vt:variant>
      <vt:variant>
        <vt:lpwstr>_Toc466557381</vt:lpwstr>
      </vt:variant>
      <vt:variant>
        <vt:i4>1376308</vt:i4>
      </vt:variant>
      <vt:variant>
        <vt:i4>29</vt:i4>
      </vt:variant>
      <vt:variant>
        <vt:i4>0</vt:i4>
      </vt:variant>
      <vt:variant>
        <vt:i4>5</vt:i4>
      </vt:variant>
      <vt:variant>
        <vt:lpwstr/>
      </vt:variant>
      <vt:variant>
        <vt:lpwstr>_Toc466557363</vt:lpwstr>
      </vt:variant>
      <vt:variant>
        <vt:i4>1376308</vt:i4>
      </vt:variant>
      <vt:variant>
        <vt:i4>23</vt:i4>
      </vt:variant>
      <vt:variant>
        <vt:i4>0</vt:i4>
      </vt:variant>
      <vt:variant>
        <vt:i4>5</vt:i4>
      </vt:variant>
      <vt:variant>
        <vt:lpwstr/>
      </vt:variant>
      <vt:variant>
        <vt:lpwstr>_Toc466557361</vt:lpwstr>
      </vt:variant>
      <vt:variant>
        <vt:i4>1376308</vt:i4>
      </vt:variant>
      <vt:variant>
        <vt:i4>17</vt:i4>
      </vt:variant>
      <vt:variant>
        <vt:i4>0</vt:i4>
      </vt:variant>
      <vt:variant>
        <vt:i4>5</vt:i4>
      </vt:variant>
      <vt:variant>
        <vt:lpwstr/>
      </vt:variant>
      <vt:variant>
        <vt:lpwstr>_Toc466557360</vt:lpwstr>
      </vt:variant>
      <vt:variant>
        <vt:i4>1441844</vt:i4>
      </vt:variant>
      <vt:variant>
        <vt:i4>11</vt:i4>
      </vt:variant>
      <vt:variant>
        <vt:i4>0</vt:i4>
      </vt:variant>
      <vt:variant>
        <vt:i4>5</vt:i4>
      </vt:variant>
      <vt:variant>
        <vt:lpwstr/>
      </vt:variant>
      <vt:variant>
        <vt:lpwstr>_Toc466557359</vt:lpwstr>
      </vt:variant>
      <vt:variant>
        <vt:i4>1441844</vt:i4>
      </vt:variant>
      <vt:variant>
        <vt:i4>5</vt:i4>
      </vt:variant>
      <vt:variant>
        <vt:i4>0</vt:i4>
      </vt:variant>
      <vt:variant>
        <vt:i4>5</vt:i4>
      </vt:variant>
      <vt:variant>
        <vt:lpwstr/>
      </vt:variant>
      <vt:variant>
        <vt:lpwstr>_Toc466557358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Sadik Ozer</dc:creator>
  <cp:keywords/>
  <dc:description/>
  <cp:lastModifiedBy>Reza Ahmadi</cp:lastModifiedBy>
  <cp:revision>10</cp:revision>
  <cp:lastPrinted>2021-11-13T07:11:00Z</cp:lastPrinted>
  <dcterms:created xsi:type="dcterms:W3CDTF">2021-11-10T19:57:00Z</dcterms:created>
  <dcterms:modified xsi:type="dcterms:W3CDTF">2021-11-13T07:11:00Z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0x010100795D5454E1FAED47AAAEE1465F8C29BA</vt:lpwstr>
  </property>
  <property fmtid="{D5CDD505-2E9C-101B-9397-08002B2CF9AE}" pid="3" name="TemplateUrl">
    <vt:lpwstr/>
  </property>
  <property fmtid="{D5CDD505-2E9C-101B-9397-08002B2CF9AE}" pid="4" name="xd_Signature">
    <vt:bool>false</vt:bool>
  </property>
  <property fmtid="{D5CDD505-2E9C-101B-9397-08002B2CF9AE}" pid="5" name="xd_ProgID">
    <vt:lpwstr/>
  </property>
  <property fmtid="{D5CDD505-2E9C-101B-9397-08002B2CF9AE}" pid="6" name="Order">
    <vt:r8>4400</vt:r8>
  </property>
  <property fmtid="{D5CDD505-2E9C-101B-9397-08002B2CF9AE}" pid="7" name="Client">
    <vt:i4>4400</vt:i4>
  </property>
</Properties>
</file>